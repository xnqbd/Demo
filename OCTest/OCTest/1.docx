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ascii="Times New Roman" w:hAnsi="Times New Roman"/>
          <w:sz w:val="30"/>
        </w:rPr>
      </w:pPr>
    </w:p>
    <w:p>
      <w:pPr>
        <w:ind w:firstLine="420"/>
        <w:jc w:val="center"/>
        <w:rPr>
          <w:rFonts w:ascii="Times New Roman" w:hAnsi="Times New Roman"/>
          <w:sz w:val="30"/>
        </w:rPr>
      </w:pPr>
    </w:p>
    <w:p>
      <w:pPr>
        <w:ind w:firstLine="420"/>
        <w:jc w:val="center"/>
        <w:rPr>
          <w:rFonts w:ascii="Times New Roman" w:hAnsi="Times New Roman"/>
          <w:sz w:val="30"/>
        </w:rPr>
      </w:pPr>
    </w:p>
    <w:p>
      <w:pPr>
        <w:ind w:firstLine="420"/>
        <w:jc w:val="center"/>
        <w:rPr>
          <w:rFonts w:ascii="Times New Roman" w:hAnsi="Times New Roman"/>
          <w:sz w:val="30"/>
        </w:rPr>
      </w:pPr>
    </w:p>
    <w:p>
      <w:pPr>
        <w:jc w:val="center"/>
        <w:rPr>
          <w:rFonts w:ascii="Times New Roman" w:hAnsi="Times New Roman"/>
          <w:b/>
          <w:bCs/>
          <w:sz w:val="52"/>
        </w:rPr>
      </w:pPr>
      <w:r>
        <w:rPr>
          <w:rFonts w:ascii="Times New Roman" w:hAnsi="Times New Roman"/>
          <w:b/>
          <w:bCs/>
          <w:sz w:val="52"/>
        </w:rPr>
        <w:t>深圳市全民健康信息平台</w:t>
      </w:r>
    </w:p>
    <w:p>
      <w:pPr>
        <w:jc w:val="center"/>
        <w:rPr>
          <w:rFonts w:ascii="Times New Roman" w:hAnsi="Times New Roman"/>
          <w:b/>
          <w:sz w:val="56"/>
          <w:szCs w:val="72"/>
        </w:rPr>
      </w:pPr>
      <w:r>
        <w:rPr>
          <w:rFonts w:hint="eastAsia" w:ascii="Times New Roman" w:hAnsi="Times New Roman"/>
          <w:b/>
          <w:sz w:val="56"/>
          <w:szCs w:val="72"/>
        </w:rPr>
        <w:t>妇幼保健系统数据库结构说明（新）</w:t>
      </w:r>
    </w:p>
    <w:p>
      <w:pPr>
        <w:jc w:val="center"/>
        <w:rPr>
          <w:rFonts w:ascii="Times New Roman" w:hAnsi="Times New Roman"/>
          <w:b/>
          <w:sz w:val="56"/>
          <w:szCs w:val="72"/>
        </w:rPr>
      </w:pPr>
      <w:r>
        <w:rPr>
          <w:rStyle w:val="610"/>
          <w:rFonts w:hint="default" w:ascii="Times New Roman" w:hAnsi="Times New Roman"/>
          <w:color w:val="auto"/>
        </w:rPr>
        <w:t>(试行)</w:t>
      </w:r>
    </w:p>
    <w:p>
      <w:pPr>
        <w:tabs>
          <w:tab w:val="left" w:pos="1905"/>
          <w:tab w:val="center" w:pos="4152"/>
        </w:tabs>
        <w:spacing w:line="360" w:lineRule="auto"/>
        <w:ind w:right="2"/>
        <w:jc w:val="left"/>
        <w:rPr>
          <w:rFonts w:ascii="Times New Roman" w:hAnsi="Times New Roman"/>
          <w:b/>
          <w:sz w:val="44"/>
        </w:rPr>
      </w:pPr>
    </w:p>
    <w:p>
      <w:pPr>
        <w:adjustRightInd w:val="0"/>
        <w:snapToGrid w:val="0"/>
        <w:spacing w:line="360" w:lineRule="auto"/>
        <w:ind w:firstLine="480" w:firstLineChars="200"/>
        <w:rPr>
          <w:rFonts w:ascii="Times New Roman" w:hAnsi="Times New Roman"/>
          <w:sz w:val="24"/>
        </w:rPr>
      </w:pPr>
    </w:p>
    <w:p>
      <w:pPr>
        <w:spacing w:line="360" w:lineRule="auto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2020年6月</w:t>
      </w:r>
    </w:p>
    <w:p>
      <w:pPr>
        <w:jc w:val="center"/>
        <w:rPr>
          <w:rFonts w:ascii="Times New Roman" w:hAnsi="Times New Roman"/>
          <w:b/>
          <w:bCs/>
          <w:sz w:val="44"/>
        </w:rPr>
      </w:pPr>
      <w:r>
        <w:rPr>
          <w:rFonts w:ascii="Times New Roman" w:hAnsi="Times New Roman"/>
          <w:b/>
          <w:bCs/>
          <w:sz w:val="44"/>
        </w:rPr>
        <w:br w:type="page"/>
      </w:r>
    </w:p>
    <w:p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目录</w:t>
      </w:r>
    </w:p>
    <w:p>
      <w:pPr>
        <w:rPr>
          <w:rFonts w:ascii="Times New Roman" w:hAnsi="Times New Roman"/>
          <w:lang w:val="zh-CN"/>
        </w:rPr>
      </w:pPr>
    </w:p>
    <w:p>
      <w:pPr>
        <w:pStyle w:val="40"/>
        <w:tabs>
          <w:tab w:val="right" w:leader="dot" w:pos="13228"/>
        </w:tabs>
        <w:rPr>
          <w:rFonts w:asciiTheme="minorHAnsi" w:hAnsiTheme="minorHAnsi" w:eastAsiaTheme="minorEastAsia" w:cstheme="minorBidi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  <w:r>
        <w:fldChar w:fldCharType="begin"/>
      </w:r>
      <w:r>
        <w:instrText xml:space="preserve"> HYPERLINK \l "_Toc42948103" </w:instrText>
      </w:r>
      <w:r>
        <w:fldChar w:fldCharType="separate"/>
      </w:r>
      <w:r>
        <w:rPr>
          <w:rStyle w:val="69"/>
          <w:rFonts w:ascii="Times New Roman" w:hAnsi="Times New Roman" w:eastAsia="黑体"/>
        </w:rPr>
        <w:t>第1章</w:t>
      </w:r>
      <w:r>
        <w:rPr>
          <w:rStyle w:val="69"/>
          <w:rFonts w:ascii="Times New Roman" w:hAnsi="Times New Roman"/>
        </w:rPr>
        <w:t xml:space="preserve"> 数据库描述</w:t>
      </w:r>
      <w:r>
        <w:tab/>
      </w:r>
      <w:r>
        <w:fldChar w:fldCharType="begin"/>
      </w:r>
      <w:r>
        <w:instrText xml:space="preserve"> PAGEREF _Toc42948103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51"/>
        <w:tabs>
          <w:tab w:val="right" w:leader="dot" w:pos="13228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"_Toc42948104" </w:instrText>
      </w:r>
      <w:r>
        <w:fldChar w:fldCharType="separate"/>
      </w:r>
      <w:r>
        <w:rPr>
          <w:rStyle w:val="69"/>
          <w:rFonts w:ascii="Times New Roman" w:hAnsi="Times New Roman"/>
        </w:rPr>
        <w:t>1.1 Sheet页分类名称</w:t>
      </w:r>
      <w:r>
        <w:tab/>
      </w:r>
      <w:r>
        <w:fldChar w:fldCharType="begin"/>
      </w:r>
      <w:r>
        <w:instrText xml:space="preserve"> PAGEREF _Toc42948104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13228"/>
        </w:tabs>
        <w:rPr>
          <w:rFonts w:asciiTheme="minorHAnsi" w:hAnsiTheme="minorHAnsi" w:eastAsiaTheme="minorEastAsia" w:cstheme="minorBidi"/>
        </w:rPr>
      </w:pPr>
      <w:r>
        <w:fldChar w:fldCharType="begin"/>
      </w:r>
      <w:r>
        <w:instrText xml:space="preserve"> HYPERLINK \l "_Toc42948105" </w:instrText>
      </w:r>
      <w:r>
        <w:fldChar w:fldCharType="separate"/>
      </w:r>
      <w:r>
        <w:rPr>
          <w:rStyle w:val="69"/>
          <w:rFonts w:ascii="Times New Roman" w:hAnsi="Times New Roman"/>
        </w:rPr>
        <w:t>1.1.1 XXX表(tb_XXXXX)</w:t>
      </w:r>
      <w:r>
        <w:tab/>
      </w:r>
      <w:r>
        <w:fldChar w:fldCharType="begin"/>
      </w:r>
      <w:r>
        <w:instrText xml:space="preserve"> PAGEREF _Toc42948105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bCs/>
          <w:lang w:val="zh-CN"/>
        </w:rPr>
        <w:fldChar w:fldCharType="end"/>
      </w:r>
      <w:r>
        <w:rPr>
          <w:rFonts w:ascii="Times New Roman" w:hAnsi="Times New Roman"/>
          <w:b/>
          <w:bCs/>
          <w:lang w:val="zh-CN"/>
        </w:rPr>
        <w:br w:type="page"/>
      </w:r>
    </w:p>
    <w:p>
      <w:pPr>
        <w:pStyle w:val="2"/>
        <w:rPr>
          <w:rFonts w:ascii="Times New Roman" w:hAnsi="Times New Roman"/>
        </w:rPr>
      </w:pPr>
      <w:bookmarkStart w:id="0" w:name="_Toc402633945"/>
      <w:bookmarkStart w:id="1" w:name="_Toc14438"/>
      <w:bookmarkStart w:id="2" w:name="_Toc365549803"/>
      <w:bookmarkStart w:id="3" w:name="_Toc11778495"/>
      <w:bookmarkStart w:id="4" w:name="_Toc42948103"/>
      <w:bookmarkStart w:id="5" w:name="_Toc271701238"/>
      <w:bookmarkStart w:id="6" w:name="_Toc287259399"/>
      <w:bookmarkStart w:id="7" w:name="_Toc286839465"/>
      <w:bookmarkStart w:id="8" w:name="_Toc289260975"/>
      <w:bookmarkStart w:id="9" w:name="_Toc271208362"/>
      <w:r>
        <w:rPr>
          <w:rFonts w:ascii="Times New Roman" w:hAnsi="Times New Roman"/>
        </w:rPr>
        <w:t>数据</w:t>
      </w:r>
      <w:bookmarkEnd w:id="0"/>
      <w:bookmarkEnd w:id="1"/>
      <w:bookmarkEnd w:id="2"/>
      <w:bookmarkEnd w:id="3"/>
      <w:r>
        <w:rPr>
          <w:rFonts w:hint="eastAsia" w:ascii="Times New Roman" w:hAnsi="Times New Roman"/>
        </w:rPr>
        <w:t>库描述</w:t>
      </w:r>
      <w:bookmarkEnd w:id="4"/>
      <w:bookmarkStart w:id="10" w:name="_Toc365549804"/>
    </w:p>
    <w:p>
      <w:pPr>
        <w:pStyle w:val="3"/>
      </w:pPr>
      <w:bookmarkStart w:id="11" w:name="_Toc11778496"/>
      <w:bookmarkEnd w:id="11"/>
      <w:r>
        <w:rPr>
          <w:rFonts w:hint="eastAsia" w:ascii="Times New Roman" w:hAnsi="Times New Roman"/>
        </w:rPr>
        <w:t>在园</w:t>
      </w:r>
    </w:p>
    <w:bookmarkEnd w:id="5"/>
    <w:bookmarkEnd w:id="6"/>
    <w:bookmarkEnd w:id="7"/>
    <w:bookmarkEnd w:id="8"/>
    <w:bookmarkEnd w:id="9"/>
    <w:bookmarkEnd w:id="10"/>
    <w:p>
      <w:pPr>
        <w:rPr>
          <w:lang w:val="zh-CN"/>
        </w:rPr>
      </w:pPr>
      <w:bookmarkStart w:id="12" w:name="_Toc365549809"/>
      <w:bookmarkEnd w:id="12"/>
      <w:bookmarkStart w:id="13" w:name="_Toc11778503"/>
      <w:bookmarkEnd w:id="13"/>
      <w:bookmarkStart w:id="14" w:name="_Toc402633952"/>
      <w:bookmarkEnd w:id="14"/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妇保-深圳市抑郁症治疗结果表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CUREEPDS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CEDS_TREAT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拟诊,basiType=BH3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CEDS_TED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创伤性应急障碍是否,basiType=A02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初诊,复诊状态位,1,初诊   2,复诊(可多)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CEDS_SCORE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EPDS得分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CEDS_RESULT_STATUS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结果状态(1,未录入结果,2,已经录入结果)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CEDS_RESULT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转归,basiType=BH1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CEDS_PVDT_ID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访视表id,fk=postpartumvisitsdts.pvdt_id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选择题9,basiType=BE6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选择题8,basiType=BE6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选择题7,basiType=BE6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选择题6,basiType=BE5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选择题5,basiType=BE4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选择题4,basiType=BE3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选择题3,basiType=BE2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选择题2,basiType=BE1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选择题10,basiType=BE6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CEDS_OPTION1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选择题1,basiType=BE1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CEDS_JSBS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是否精神病史(初诊),basiType=A01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抑郁症治疗结果ID,seq=SEQ_CUREEPDS_ID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CEDS_GAD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广泛性焦虑障碍是否,basiType=A02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CEDS_EPDS_ID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抑郁症筛查ID,fk=epds.id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CEDS_DX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癫痫,basiType=A01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CEDS_DERY_DAYS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产后产后多少天起情感低落(初诊)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CEDS_DEPRESS_DAYS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情感低落持续时间(初诊)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录入单位,fk=department.depa_id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CEDS_COMPARE_AGO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主诉(复诊),basiType=BH2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CEDS_CHANGE_TREAT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是否转诊,basiType=A02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CEDS_CHANGE_DEPA_ID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转诊精神专科医院,fk=department.depa_id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CEDS_3_4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住院治疗,basiType=A01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CEDS_3_3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具体药物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CEDS_3_2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药物治疗,basiType=A01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CEDS_3_1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心理治疗,basiType=A01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食欲下降,basiType=A01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睡眠障碍,basiType=A01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自伤或自杀的观念或行为,basiType=A01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认为前途暗淡悲观,basiType=A01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自罪观念和无价值感,basiType=A01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自我评价和自信降低,basiType=A01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CEDS_2_1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集中注意和注意的能力降低,basiType=A01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CEDS_1_3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易疲劳/精力下降,basiType=A01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CEDS_1_2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兴趣及愉快感丧失,basiType=A01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CEDS_1_1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情感低落,basiType=A01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微服务模块配置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DATACONFIG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INTERVALTIME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间隔时间(单位分钟)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数传数据类型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传输结束时间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妇保-分娩表（DELIVERY）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PATIENTID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HISID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省系统hisid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数据编辑人(12361项目统一字段),fk=usersplatform.uspl_id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DERY_YESORNO_NICU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是否转NICU,basi_type=A03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DERY_WOMA_ID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孕妇建档id,fk=woman.woma_id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DERY_WEEKS_DELIVERY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DERY_WAYS_DELIVERY_OTHER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分娩方式其他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DERY_WAYS_DELIVERY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分娩方式,basi_type=B0Y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DERY_USR_DATE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DERY_USR_AFFIRM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DERY_USRAFFIRM_DATE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DERY_USR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DERY_THIRD_LABOR_MINUTE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第三产程-分,max=59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DERY_THIRD_LABOR_HOURS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第三产程-时,max=1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DERY_SEWING_THREAD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外缝丝线,max=99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DERY_SECOND_LABOR_MINUTE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第二产程-分,max=59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DERY_SECOND_LABOR_HOURS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第二产程-时,max=5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DERY_SCREENING_HIGHRISK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产前筛查是否高风险,basi_type=A03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DERY_SBP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收缩压-mmHg,min=50,max=200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DERY_RESCUE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经过抢救,basi_type=A02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DERY_REFERRAL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从基层转诊,basi_type=A02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DERY_PROGNOSIS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产妇死亡,basi_type=A02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DERY_PRENATAL_SCREENING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是否产前筛查,basi_type=A03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DERY_PRENATAL_DIAGNOSE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是否产前诊断,basi_type=A03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DERY_PREGNANCY_RISK_ITEMS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分娩孕期风险项,basi_type=AB1,多选逗号隔开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DERY_POVI_STATE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产后访视状态(0未完成,1结案,2已完成)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DERY_POSTPARTUM_STATE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产后访视与检查状态(1有效,2失效)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DERY_POSTPARTUM_REMARK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产后访视与检查说明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DERY_PERINAEUM_STATUS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会阴情况,basi_type=B0Z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DERY_PARITY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产次,max=20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DERY_OTHER_LACERATION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其它裂伤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DERY_MIDWIFERY_WAY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接生方法,basi_type=B12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DERY_MIDWIFER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接生人员 ,fk=midwifer.mid_id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DERY_MANAGE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是否产检达标,1达标0不达标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DERY_LK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临时字段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DERY_LACERATION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裂伤,basi_type=B1T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DERY_INDICATED_OTHER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手术适应症其他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DERY_INCA_ID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初检id,fk=initialcare.inca_id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分娩ID,seq=SEQ_DELIVERY_ID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DERY_HOSPITALIZE_NO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住院号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DERY_HOSPITALIZE_DATE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入院日期,yyyy-MM-dd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DERY_HIV_DATE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DERY_HIV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DERY_HIGH_RISK_MATERNAL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高危产妇,basi_type=A02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DERY_HELP_GRAVIDA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助孕方式,basi_type=BK2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DERY_HBSAG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DERY_HBSAB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DERY_HBEAG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DERY_HBEAB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DERY_HBCAB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DERY_HAEMATOGLOBIN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血红蛋白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DERY_GRAVIDITY_RISK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孕产妇妊娠风险,basi_type=B9E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DERY_GRAVIDITY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孕次,max=20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DERY_GRAVIDA_WAY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受孕方式,basi_type=BK1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DERY_GESTATIONU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妊娠合并症,basi_type=G0U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DERY_GESTATIONG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妊娠并发症,basi_type=G0G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DERY_FIRST_LABOR_USE_MEDICINE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产程是否使用催产素,basi_type=A03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DERY_FIRST_LABOR_MINUTE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第一产程-分,max=59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DERY_FIRST_LABOR_HOURS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第一产程-时,max=30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DERY_FETUS_NO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本次分娩胎,max=9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DERY_FETAL_POSITION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胎方位,basi_type=B0R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原版编辑时间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原版编辑人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DERY_DURATION_LABOR_MINUTE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总产程-分,max=59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DERY_DURATION_LABOR_HOURS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总产程-时,max=34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DERY_DRIPSTONE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DERY_DOCTOR_DELIVERY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接生医师(启用)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DERY_DISCHARGE_DATE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出院日期,yyyy-MM-dd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DERY_DIAGNOSE_POSITIVE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产前诊断是否阳性,basi_type=A03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分娩单位,length=36,fk=department.depa_id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DERY_DELIVERY_TWY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胎位异常类型,basi_type=TWY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DERY_DELIVERY_TIME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DERY_DELIVERY_PLACE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接生地点,basi_type=B13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DERY_DELIVERY_INDICATED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手术适应症,basi_type=B0Q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DERY_DELIVERY_CCY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产程异常种类,basi_type=CCY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DERY_DBP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舒张压-mmHg,min=50,max=200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DERY_DAYS_DELIVERY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分娩孕周加天,max=7,min=0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DERY_DAR_ID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产区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DERY_DANGEROUS_ZZ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是否危重症转诊,basi_type=A03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DERY_DANGEROUS_SYS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危重症实验室检查,basi_type=C2B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DERY_DANGEROUS_SEVERE_MATERNAL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危重症产妇,basi_type=A03,oldbasi_type=A0M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DERY_DANGEROUS_LC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危重症临床症状及体征,basi_type=C2A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DERY_DANGEROUS_HOSP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危重症转诊医院,length=36,fk=department.depa_id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DERY_DANGEROUS_GL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危重症管理措施,basi_type=C2C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DERY_COMPLICATION_OTHER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产科并发症(合并症)-其他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DERY_COMPLICATION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产科并发症(合并症),basi_type=B10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DERY_CHEX_DATE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移到母婴阻断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DERY_CARE_NO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产检总次数,max=30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DERY_BODY_WEIGHT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产妇分娩前体重,min=50,max=200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DERY_BLOOD_VOLUME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出血量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DERY_BIRTH_ATTENDANTS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接生人员类型,basi_type=B14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DERY_ADD_WEIGHT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孕期增重,max=00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原版新增时间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原版新增人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DERY_28WEEK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是否活满28周,basi_type=A03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数据新增人(12361项目统一字段),fk=usersplatform.uspl_id</w:t>
            </w:r>
          </w:p>
        </w:tc>
      </w:tr>
      <w:tr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DERY_MANAGE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是否产检达标,1达标0不达标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系统设置-机构表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DEPARTMENT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ISPILOT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是否儿保试点,1是0否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DEPA_YNJS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是否计生单位,1是0否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DEPA_VILLAGE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单位所在街道或乡(新)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DEPA_VACC_ID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计免接口单位(计免社康单位编码)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DEPA_USE_MACHINE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身份证读卡器,1是0否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DEPA_USE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是否启用,1是0否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DEPA_UPZONE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所属区(单位所在街道或乡)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机构分类,basiType=011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DEPA_SYN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是否有身份证刷卡权限,1是0否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DEPA_SHORTNAME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大数据报表短名称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DEPA_SAMEZONE_LEVEL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同级行政区划级别,basiType=010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DEPA_SAMEZONE_COPY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DEPA_SAMEZONE_BOROUGH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同级行政区划(市区)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同级行政区划2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同级行政区划1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DEPA_SAMEZONE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同级行政区划(社区街道)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DEPA_REPORT_ORDER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DEPA_RANK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资质级别(新),basiType=TZP2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DEPA_PRO_NAME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听筛项目名称,basiType=C98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DEPA_PRONAME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省平台行政区划名称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DEPA_PROCODE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省平台行政区划编码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DEPA_PRENATAL_DIAGNOSIS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是否产前诊断医院,等于1 表示 当前单位是 产前诊断医院,实际业务不操作该字段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DEPA_PRACTICE_NUM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听筛医疗机构执业许可证编号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DEPA_ORDER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排序(新)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DEPA_OAE_GRADE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听筛档次OAE,basiType=C97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DEPA_NEWCONTROL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填写区id、市id、或空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DEPA_NATURE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听筛医院性质,basiType=CT4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DEPA_MATERNAL_NUM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听筛母婴保健技术服务执业许可证编号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DEPA_LNG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经度(百度地图获取)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DEPA_LEVEL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行政级别,basiType=010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DEPA_LAT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纬度(百度地图获取)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DEPA_JUDGE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是否验证分娩、复检个案身份证号或户籍地址,1是0否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DEPA_ISHOSPITAL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是否医院,1是0否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DEPA_INDEX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拼音字母索引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DEPA_HOSP_TYPE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医院类型,basiType=CT2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DEPA_HOSPITAL_AFFILIATED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医院所属,basiType=TZP4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DEPA_GRADE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听筛医院等级,basiType=C96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DEPA_GARDEN_STATE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是否在园试点,1是0否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DEPA_FULLNAME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机构全名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DEPA_EPDS_TYPE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抑郁转诊单位,basiType=CT3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DEPA_DOWNLOAD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是否下载,1是0否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DEPA_DEOFMANA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是否多科室管理标示,1是0否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DEPA_CONTROL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是否显示收费项,1是0否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国标编码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DEPA_CHARGE_TYPE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听筛收费类型,basiType=C99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DEPA_CERVICAL_STATE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是否宫颈试点,1是0否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DEPA_CAPITAL_TYPE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医院资本类别,basiType=CT1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DEPA_CAPITAL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资本属性(新),basiType=TZP1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DEPA_BUS_TYPE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业务类型,basiType=CT5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DEPA_BREAST_STATE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是否乳腺试点,1是0否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DEPA_BLOOD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是否采血,1是0否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DEPA_AUTISM_LEVEL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筛查级别,basiType=AUL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DEPA_ATTRIBUTE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属性类型(新),basiType=TZP3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DEPA_AABR_GRADE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听筛档次AABR,basiType=C97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DEPA_PRE_ZONE_CODE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单位孕前优生行政区划所属区code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妇保-产区表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DEPARTMENTAREA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数据来源,1PC端,2移动端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DAR_USE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DAR_QUEUE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主键Id,seq=Seq_Departmentarea_Id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修改员,key:UsersPlatform.uspl_id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单位id,key:department.depa_id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DAR_ADDER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增加人员,key:UsersPlatform.uspl_id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系统设置-机构信息表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DEPARTMENTINFO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DEIN_ZZJG_CODE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DEIN_XZQH_CODE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DEIN_WEIGHT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未知,默认为1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DEIN_VILLAGE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单位所在社区/乡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DEIN_TELEPHONE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DEIN_NURSE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单位报告人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DEIN_JGLB_CODE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机构类别代码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DEIN_CUSTOM_NAME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单位简称(用于接种证打印)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DEIN_CONTACT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DEIN_BOROUGH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单位所在市区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DEIN_ADDRESS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系统设置-机构关联关系表（DEPARTMENTLINK）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DELI_ZONE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关系类型,basiType=012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DELI_DEPA_ID_COPY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DELI_DEPA_ID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上级单位ID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儿保-儿童发育评估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DEVELOPMENT_ASSESSMENT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DA_CHILD_USE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是否采用 BASI_TYPE  = 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DA_CHILD_HEALTHNO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儿童保健号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DA_CHILD_DEVELOPMENT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儿童发育评估  BASI_TYPE =C2G  + DESC2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DA_CHILD_AGE_DESC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儿童详细月龄显示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儿童年龄(月龄)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DA_CHILD_ADD_DATE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新增时间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儿保-不同意筛查原因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DISAGREESCREENING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DISC_REASON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主键,seq=SEQ_DISAGREESCREENING_ID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编辑时间(旧)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DISC_CHIL_ID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筛查新生儿ID,fk=ScreeningChild.scch_id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新增时间(旧)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DISC_ADDER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数据来源,1PC端,2移动端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在园-疾病缺点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DISDEFECT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SEMESTER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DIS_TREAT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干预与治疗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DIS_LAPSE_DATE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DIS_LAPSE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DIS_IS_ID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DIS_DELETE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DIS_DEFECT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疾病缺点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DIS_CONFIRM_DATE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确诊时间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添加人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在园-疾病缺点复查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DISEASEREVIEW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TREATMENT_REVIEW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治疗结果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THE_CLASS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RESULT_REVIEW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GRADE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DIS_LAPSE_DATE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转归时间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CHEX_ID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CHEX_CHIL_ID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小孩ID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省平台-孕妇病史对接省系统接口日志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DISEASE_HISTORY_PROVINCE_LOG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LOG_MATERNAL_ID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妇幼系统业务主键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LOG_MATERNAL_DATE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推送数据最后编辑时间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主键,seq=SEQ_DISEASE_HISTORY_LOG_ID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LOG_ERROR_MESSAGE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推送错误信息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推送时间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在园-卫生消毒信息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DISINFECT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DISI_TOY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玩具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DISI_TOILET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厕所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DISI_TABLE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餐桌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DISI_STUYEAR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DISI_SEMESTER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DISI_REMARKS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DISI_HANDLE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门把手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DISI_GRADE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DISI_FAUCET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水龙头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幼儿园ID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DISI_DELETE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DISI_CLASS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DISI_BOOKAIR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图书晾晒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DISI_BEDFENCE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床围栏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DISI_BEDDINGDRY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被褥晾晒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DISI_ADDER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添加人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妇保-考核证管理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DOCTORCHECK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UNLOCK_DOCT_PAPER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IMAGESTREAM_BAK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照片_备份字段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IMAGESTREAM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FILE_NAME_BAK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照片文件名_备份字段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FILE_NAME2_BAK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附件文件名_备份字段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FILE_NAME2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文件名2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文件名1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FILE_FLAG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处理标识(0,需要处理的数据,1,已经处理过的数据)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FILESTREAM_BAK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附件_备份字段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FILESTREAM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DOCT_YEAR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DOCT_USPL_MARK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成绩录入人,fk=usersplatform.uspl_id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DOCT_USPL_ID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录入人,fk=usersplatform.uspl_id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DOCT_UNQUALIFIED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不合格原因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DOCT_TITLE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技术职称,basi_type=B4C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DOCT_THEORY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理论成绩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DOCT_SEX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性别,basi_type=A08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DOCT_PRINT_STATE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打印状态,0-未打印,1-已打印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DOCT_PAPER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DOCT_OPERATE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DOCT_MAJOR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技术专科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DOCT_ITEM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考核项目,basi_type=B4A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DOCT_INDEX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考核证id,seq=seq_doct_id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DOCT_EDUCATIONAL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学历,basi_type=AA3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录入单位,fk=department.depa_id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DOCT_DELETE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删除状态,D-已删除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DOCT_CELLPHONE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手机号码,length=11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DOCT_BIR_TYPE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证件类型basi_type=B3T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DOCT_AUDIT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审核状态,1-已审核,2-不合格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报考时间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在园-儿童中医指导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DOCTORGUIDE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GUIDE_REMARK2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GUIDE_REMARK1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中医饮食起居指导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GUIDE_MONTHAGE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体检阶段,basi_type=C00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主键,seq=seq_guide_id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GUIDE_CONTENT_OTHER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指导事项其他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GUIDE_CONTENT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指导事项 </w:t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br w:type="textWrapping"/>
            </w: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1.中医饮食调养指导 2.中医起居调摄指导 3(传授摩腹捏脊方法    传授按揉迎香穴足三里穴方法    传授按揉四神聪穴方法) 4.其他  (内容字典为AE0)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GUIDE_CHIL_ID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中医指导儿童ID,fk=child.chil_id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GUIDE_CHEX_ID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体检ID,fk=ChildExamination.chex_id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在园-医生表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DOCTORINFO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DOCT_STATUS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状态0有效  1无效   2已删除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DOCT_SEX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DOCT_SCH_ID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DOCT_QQ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保健医生qq号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DOCT_OFFICETEL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保健医生电话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DOCT_NATION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DOCT_LICENCE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有无职业资格证1初级，2中级，3高级，0无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DOCT_LEISURE_DATE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从事保健医生日期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DOCT_LASTDATE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上次更新时间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DOCT_GRADUATEDATE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毕业日期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DOCT_GRADUATE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毕业院校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DOCT_DEGR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文化程度:初中，2高中，3幼师，4大专，5本科及以上，0其他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DOCT_CREATEDATE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有无上岗证1有，0无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DOCT_BIRTH_DATE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DOCT_ADDER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创建人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系统设置-文件管理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DOCUMENT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FILE_CONTENT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BLOB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DOCU_TITLE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DOCU_SIZE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ID,seq=SEQ_DOCUMENT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DOCU_BUSINESS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业务类型,1公告,2验收不合格采血图片,3考核证附件文件,4考核证图片文件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DOCU_BULL_ID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业务id,业务类型为1为公告,业务类型3和4则为考核证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文件新增人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DOCU_ADDDATE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文件新增时间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数据来源,1PC端,2移动端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在园-教育会议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EDUCAMEETING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SEMESTER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EDUC_UPLOAD_DATE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EDUC_THEME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活动主题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EDUC_TARGET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EDUC_STATUS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EDUC_PICTURE3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EDUC_PICTURE2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EDUC_PICTURE1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EDUC_LECTUER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主讲人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EDUC_INVOICE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EDUC_FILEPATH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组织机构ID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EDUC_DELETE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EDUC_CONTENT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EDUC_ADDRE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会议地点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EDUC_ADDER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添加人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妇保-深圳市产后抑郁筛查量表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EPDS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EPDS_YQYYQX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孕期抑郁情绪,basiType=A01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EPDS_YQJLQX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孕期焦虑情绪,basiType=A01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EPDS_YFSCH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孕期上孕妇学校,basiType=A01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EPDS_WOMA_ID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孕产妇id,woman.woman_id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EPDS_WOMA_AGE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妇女年龄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EPDS_TELEPHONE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EPDS_SCORE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EPDS_RECEIVE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是否被接收(0,未接收,1,已接收)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EPDS_PVDT_ID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访视表id,fk=postpartumvisitsdts.pvdt_id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EPDS_PBDERY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陪伴分娩,basiType=A01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选择题9,basiType=BE6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选择题8,basiType=BE6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选择题7,basiType=BE6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选择题6,basiType=BE5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选择题5,basiType=BE4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选择题4,basiType=BE3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选择题3,basiType=BE2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选择题2,basiType=BE1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选择题10,basiType=BE6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EPDS_OPTION1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选择题1,basiType=BE1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EPDS_OCCUPATION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职业,basiType=AA0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EPDS_LIVE_TYPE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居住状况,basiType=BH4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EPDS_JZJSBS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家族精神病史,basiType=A01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EPDS_JWJSBS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既往精神病史,basiType=A01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EPDS_JTDERY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减痛分娩,basiType=A01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产后抑郁筛查量ID,seq=SEQ_EPDS_ID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EPDS_FXSH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孕产期不良生活事件,basiType=A01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EPDS_FEEDING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喂养方式,basiType=BH6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EPDS_ED_BACKGROUND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文化程度,basiType=AA3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EPDS_ECON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经济条件,basiType=BH5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EPDS_DISPOSITION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性格,basiType=BH7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EPDS_DERY_ID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分娩id,fk=delivery.dery_id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转诊医院id,fk=department.depa_id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EPDS_CHANGE_TREAT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是否转诊,basiType=A02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EPDS_CEDS_ID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抑郁症治疗结果id,fk=cureepds.ceds_id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EPDS_BIRTH_DATE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出生日期,yyyy-MM-dd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EPDS_BABYDIS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新生儿疾病,basiType=A01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EPDS_ADD_DEPA_ID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录入单位id,fk=department.depa_id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EPDS_ADD_DATE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妇保-产后抑郁症标注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EPDSSIGN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EPSS_STATE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标注,basiType=BM7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产后抑郁症标注ID,seq=SEQ_EPDSSIGN_ID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EPSS_EPDS_ID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抑郁症筛查ID,fk=epds.id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EPSS_EDIT_USER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EPSS_ADD_USER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EPSS_ADD_DATE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增加时间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儿保-儿童催检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EXAMINATIONREMINDER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EXRE_TYPE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催检类型1检前 2逾期 3人工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EXRE_SITUATION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状况,basi_type=AAG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催检备注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催检id,seq_examinationreminder_id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催检人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催检时间,yyyy-MM-dd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EXRE_CHSD_ID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催检的预约id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妇保-妇女病查治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EXAMINECURENEW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VALID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数据有效性,1有效,0无效相当于删除(12361项目统一字段)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EXCU_WI_ID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妇女档案ID,fk=cervical_womeninfo.id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EXCU_VAGINITIS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阴道炎,basiType=B3G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EXCU_VAGINAL_WALL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阴道壁,basiType=B32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EXCU_VAGINAL_OTHER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其他(生殖道疾病)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EXCU_VAGINAL_DISEASES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生殖道疾病,basiType=B3F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EXCU_VAGINA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阴道,basiType=B0I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EXCU_UTERUS_SIZE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子宫大小,basiType=B3P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EXCU_UTERUS_LOCATION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子宫位置,basiType=B3N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EXCU_UTERUS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子宫,basiType=B33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EXCU_UTERINE_PROLAPSE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子宫脱垂,basiType=B3J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EXCU_URINARY_FISTULA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尿瘘,basiType=A01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EXCU_TUMOR_WIDTH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子宫肿物大小(宽)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EXCU_TUMOR_LOCATION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肿物位置,basiType=B38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EXCU_TUMOR_LENGTH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子宫肿物大小(长)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EXCU_TRICHOMONIASIS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滴虫,basiType=A10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EXCU_TREATMENT_REMARK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其他(处理)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EXCU_TREATMENT_DIAGNOSIS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处理意见,basiType=B3L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EXCU_TREATMENT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物理治疗,basiType=B3M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EXCU_TELEPHONE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EXCU_TACHOMA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沙眼衣原体,basiType=A10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EXCU_SECRETIONS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分泌物,basiType=B33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EXCU_PROLAPSE_DEGREE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脱落程度,basiType=B37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EXCU_PROLAPSE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脱垂,basiType=B37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EXCU_PREGNANCY_HYPERTENSION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分泌物异常状况,basiType=B31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EXCU_PAY_METHOD_OTHER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EXCU_PAY_METHOD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支付方式,basiType=ZF1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EXCU_PAP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巴士,basiType=B3D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EXCU_OTHER_CERVICITIS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其他宫颈炎,basiType=B3H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EXCU_MEDICATION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药物治疗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妇女病普查普治表主键ID,seq=seq_examinecurenew_id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EXCU_HIV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HIV,basiType=A10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EXCU_GONORRHOEAE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淋球菌,basiType=A10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EXCU_GESTATIONAL_WEEKS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孕周(子宫偏大)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EXCU_GALACTORRHEA_LOCATION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溢乳位置,basiType=B3C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EXCU_EXDE_NAME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EXCU_EXDE_ID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工作单位ID,fk=examinedepartment.exde_id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EXCU_DOCTOR_SECOND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第二医生,fk=midewife.id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EXCU_DOCTOR_DIAGNOSIS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检查医生,fk=midewife.id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检查单位ID,fk=department.depa_id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EXCU_CUNNUS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外阴,basiType=B0H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EXCU_CLEANLINESS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清洁度,basiType=B3Q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EXCU_CERVIX_TYPE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宫颈类型,basiType=B36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EXCU_CERVIX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宫颈,basiType=B34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EXCU_CERVICAL_EROSION_TYPE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宫颈糜烂类型,basiType=B35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EXCU_CERVICAL_EROSION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宫颈糜烂,basiType=A0A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EXCU_CARD_ID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EXCU_CANDIDA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念珠菌,basiType=A10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EXCU_B_URINARY_FISTULA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尿瘘,basiType=B3J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EXCU_B_TUMOR_WIDTH_RIGHT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附件肿瘤右(宽)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EXCU_B_TUMOR_WIDTH_LEFT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附件肿瘤左(宽)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EXCU_B_TUMOR_WIDTH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子宫肌瘤大小(宽)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EXCU_B_TUMOR_LENGTH_RIGHT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附件肿瘤右(长)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EXCU_B_TUMOR_LENGTH_LEFT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附件肿瘤左(长)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EXCU_B_TUMOR_LENGTH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子宫肌瘤大小(长)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其他(B超)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EXCU_B_EXAMINATION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B超检查,basiType=B3E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EXCU_BREAST_TUMOR_WIDTH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乳腺肿物大小(宽)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EXCU_BREAST_TUMOR_LOCATION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乳腺肿物位置,basiType=B38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EXCU_BREAST_TUMOR_LENGTH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乳腺肿物大小(长)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其他(乳腺疾病)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EXCU_BREAST_GALACTORRHEA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溢乳,basiType=B3B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EXCU_BREAST_DISEASES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乳腺疾病,basiType=B3K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EXCU_BREAST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乳腺异常,basiType=B33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EXCU_ANNEX_TUMOR_WIDTH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附件肿物大小(宽)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EXCU_ANNEX_TUMOR_LOCATION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附件肿物位置,asiType=B38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EXCU_ANNEX_TUMOR_LENGTH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附件肿物大小(长)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EXCU_ANNEX_THICKENING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附件增厚,basiType=B3A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EXCU_ANNEX_TENDERNESS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附件压痛,basiType=B39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EXCU_ANNEX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附件,basiType=B33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检查时年龄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EXCU_ADDER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儿保-体检单位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EXAMININGDEPARTMENT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EP_EDITOR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体检单位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EP_AREA_ID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体检单位行政区划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EP_ADDDATE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添加时间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</w:t>
      </w:r>
      <w:r>
        <w:rPr>
          <w:rFonts w:ascii="Times New Roman" w:hAnsi="Times New Roman"/>
        </w:rPr>
        <w:t>()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妇保-女性婚前医学检查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FEMALEEXAMINATION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GDS_FK_WOMAN_ID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省妇幼推送返回的妇女妇科id(实际业务操作是不允许操作该字段的)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FEEX_VAGINAL_ABNORMAL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阴道异常状况,basiType=B5X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FEEX_VAGINAL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阴道(是否异常),basiType=A06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FEEX_UTERINE_SIZE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子宫大小,basiType=B3P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FEEX_UTERINE_POSITION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子宫位置,basiType=B3N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FEEX_UTERINE_HARDNESS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子宫硬度,basiType=B5E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FEEX_URINE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尿糖,basiType=A0E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FEEX_TRICHOMONIASIS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滴虫,basiType=A10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FEEX_TREATMENT_DIAGNOSIS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医学意见,basiType=B5N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FEEX_TRANSAMINASE_ABOVE_40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转氨酶量（转氨酶大于或等于40,单位U）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FEEX_TRANSAMINASE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转氨酶,basiType=B5G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FEEX_THYROID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甲状腺,basiType=B56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FEEX_THORACIC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胸廓,basiType=B57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FEEX_THALASSEMIA_SCREENING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地中海贫血筛查,basiType=A06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FEEX_TELEPHONE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FEEX_SYPHILIS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梅毒,basiType=A10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FEEX_STREPTOMYCES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霉菌,basiType=A10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FEEX_SPLEEN_SIZE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肋下(cm)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FEEX_SPLEEN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脾,basiType=A0C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FEEX_SPINE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脊柱,basiType=B58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FEEX_SPECIAL_FACE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特殊面容,basiType=A01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FEEX_SPECIAL_BODY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特殊体态,basiType=A01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FEEX_SKIN_ABNORMAL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皮肤毛发异常状况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FEEX_SKIN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皮肤毛发,basiType=A06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FEEX_SEX_OTHER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第二性征其他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FEEX_SERIOUS_DISEASE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检出严重遗传性疾病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FEEX_SECRETIONS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分泌物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FEEX_SBP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收缩压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FEEX_RHYTHM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心律,basiType=B5A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FEEX_RESIDENCE_TYPE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户籍类型,basiType=AA5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FEEX_RELATIONSHIP_OTHER1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其他（患者与本人关系）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FEEX_RELATIONSHIP_OTHER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血缘关系其他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FEEX_RELATIONSHIP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患者与本人关系,basiType=B52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FEEX_REG_PARTICULAR_ADDR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FEEX_REGISTERED_ADDRESS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户籍地址,fk=habitation.habi_code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FEEX_RBC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FEEX_RACE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民族,basiType=AA2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FEEX_PUBIC_HAIR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阴毛,basiType=B5D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FEEX_PROVINCE_REGADDRESS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户籍地址(省),fk=habitation.habi_code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FEEX_PROTEINURIA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尿蛋白,basiType=A0E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FEEX_PRESENT_ADDRESS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FEEX_PREMATURE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早产次数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FEEX_PARITY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足月次数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FEEX_OTHER_DISEASE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检出其他疾病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FEEX_ORG_NAME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FEEX_OCCUPATION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职业,basiType=AA0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FEEX_NUMBER_CHILD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子女人数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FEEX_NATIONALITY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国籍,basiType=AA1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FEEX_MENTAL_STATE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精神状态,basiType=A0B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FEEX_MENTAL_ABNORMAL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智力异常状况,basiType=B60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FEEX_MENSTRUAL_CYCLE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FEEX_MARRIAGE_HISTORY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既往婚育史,basiType=B5Z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FEEX_LUNG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肺,basiType=B5C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FEEX_LIVER_SIZE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肋下(cm)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FEEX_LIVER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肝,basiType=A0C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FEEX_LIMBS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四肢,basiType=B59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FEEX_LAST_MENSTRUAL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末次月经,yyyy-MM-dd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FEEX_LANGUAGE_ABILITY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语言能力,basiType=A0B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FEEX_IS_SERIOUS_DISEASE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有无严重遗传性疾病,basiType=A01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FEEX_IS_HISTORY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现病史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FEEX_IS_GUANGDONG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是否广东户籍,basiType=A03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FEEX_INTELLIGENCE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智力是否异常,basiType=A06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FEEX_ID_CARD_TYPE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证件类别,basiType=AA4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主键ID,seq=seq_femaleexamination_id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FEEX_HUSBAND_RACE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男方民族,basiType=AA2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FEEX_HUSBAND_NATIONALITY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男方国籍,basiType=AA1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FEEX_HUSBAND_ID_CARD_TYPE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男方证件类型,basiType=AA4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FEEX_HUSBAND_CARD_ID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FEEX_HUSBAND_BIRTH_DATE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FEEX_HUSBAND_AGE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FEEX_HUREG_PARTICULAR_ADDR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男方户籍详细地址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FEEX_HIV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HIV,basiType=A10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FEEX_HEART_RATE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FEEX_HEART_MURMUR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心脏杂音,basiType=B5B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FEEX_HBSAG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乙肝表面抗原,basiType=A10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FEEX_HB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FEEX_GONOCOCCUS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淋菌,basiType=A10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FEEX_GESTATIONAL_WEEKS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如孕(周)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FEEX_GENITAL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外阴(原字典B5Y),basiType=FE1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FEEX_FLOW_NUMBER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流产次数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FEEX_FIRST_MENARCHE_AGE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初潮年龄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FEEX_FAMILY_MARRIAGES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家族近亲婚配,basiType=B54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FEEX_FACIAL_ABNORMAL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五官异常状况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FEEX_FACIAL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五官是否异常,basiType=A06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FEEX_ED_BACKGROUND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文化程度,basiType=AA3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FEEX_ECG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心电图,basiType=A06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FEEX_DYSMENORRHEA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是否痛经,basiType=A03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FEEX_DOCTOR_DIAGNOSIS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检查医生,fk=midwife.mid_id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FEEX_DISEASE_GENETIC_OTHER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其他（家族遗传史）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FEEX_DISEASE_GENETIC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家族遗传史,basiType=B51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FEEX_DISEASE_BEF_SURGERY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有手术史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FEEX_DISEASE_BEF_OTHER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既往病史其他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FEEX_DISEASE_BEF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既往病史,basiType=B53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FEEX_DETECTION_DISEASE4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检出疾病,basiType=B5M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FEEX_DETECTION_DISEASE3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检出疾病,basiType=B5L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FEEX_DETECTION_DISEASE2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检出疾病,basiType=B5K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FEEX_DETECTION_DISEASE1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检出疾病,basiType=B5J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部门id,fk=department.depa_id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FEEX_DBP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舒张压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婚检日期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FEEX_COUNTY_REGADDRESS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户籍地址(区),fk=habitation.habi_code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FEEX_CONGENITAL_DISORDER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先天性疾患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FEEX_CITY_REGADDRESS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户籍地址(市),fk=habitation.habi_code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FEEX_CHEST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胸透,basiType=A06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FEEX_CERVICAL_EROSION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糜烂情况(有则选),basiType=A0D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FEEX_CERVICAL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宫颈,basiType=B5F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FEEX_CARD_ID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FEEX_BREAST_DEVELOPMENT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乳房发育,basiType=A06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FEEX_BREAST_ABNORMAL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乳房发育异常状况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FEEX_BODY_OTHER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FEEX_BODY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体态,basiType=A06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FEEX_BLOOD_VOLUME_MENS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月经量,basiType=B01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FEEX_BLOOD_RELATIONSHIP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血缘关系,basiType=B50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FEEX_BLOOD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血型,basiType=B09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FEEX_BIRTH_DATE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FEEX_ANNEX_RIGHT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右侧,basiType=B0L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FEEX_ANNEX_LEFT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左侧,basiType=B0L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FEEX_ANNEX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附件,basiType=B33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FEEX_ABNORMAL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发现异常,basiType=B5H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数据来源,basi_type=datasrc(12361项目统一字段)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PRE_FLAG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INTEGER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存储孕前优生妻子建档的PPW_ID字段值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在园-食物成分表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FOOD_COMPOSITION_TABLE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VB1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UPDATE_USER_ID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植物脂肪0,动物脂肪1,豆类蛋白2,动物类蛋白3,其他9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RETINOL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视黄醇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RENIERATENE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胡萝卜素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PROTEIN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蛋白质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NIACIN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尼克酸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FOOD_NAME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食品名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脂肪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ENERGY_KJ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能量KJ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ENERGY_KCAL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能量_kcal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EDIBLE_PART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可食部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DIETARY_FIBER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膳食纤维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CHOLESTERIN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胆固醇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CARBOHYDRATE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碳水化物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A_VITE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a_VitE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ASH_CONTENT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灰分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AMOUNT_OF_WATER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水分含量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儿保-儿童监护人表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GUARDIAN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GUAR_TELEPHONE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GUAR_SHEKANG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社康,fk=department.depa_id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GUAR_RESIDENCE_TYPE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户籍类型,basi_type=AA5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GUAR_REG_PARTICULAR_ADDR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户籍详细地址(旧)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GUAR_REGISTERED_PROVINCE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监护人户籍-省,habitation.habi_code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GUAR_REGISTERED_COUNTY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监护人户籍-区,habitation.habi_code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GUAR_REGISTERED_CITY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监护人户籍-市,habitation.habi_code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GUAR_REGISTERED_ADDRESS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户籍地址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GUAR_RACE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民族,basi_type=AA2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GUAR_PRESENT_STREET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现住址-街道,length=36,fk=department.depa_id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GUAR_PRESENT_COUNTY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现住址-区,length=36,fk=department.depa_id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GUAR_PRESENT_COMMUNITY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现住址所属社区,fk=department.depa_id,length=36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GUAR_PRESENT_CITY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现住址-市,length=36,fk=department.depa_id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GUAR_PRESENT_ADDRESS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现住址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GUAR_OTHER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GUAR_ORG_NAME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工作单位(旧)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GUAR_OCCUPATION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职业,basi_type=AA0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GUAR_NOTE_TEL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手机号码,length=11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GUAR_NATIONALITY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国籍,basi_type=AA1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监护人姓名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GUAR_IS_RURAL_RESIDENCE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是否农业户口,basiType=A03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GUAR_IS_GUANGDONG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是否广东户籍,basiType=A03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GUAR_INITIALCARE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是否有地贫,basi_type=A01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GUAR_ID_CARD_TYPE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身份证件类别,basi_type=AA4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主键,seq=SEQ_GUARDIAN_ID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GUAR_ED_BACKGROUND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文化程度,basi_type=AA3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修改时间(旧)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修改人(旧),fk=usersplatform.uspl_id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GUAR_DEPA_ID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建档单位,fk=department.depa_id,length=36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GUAR_CARD_ID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身份证件号码,length=18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GUAR_BIRTH_DATE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监护人出生日期,yyyy-MM-dd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GUAR_AGE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新增日期(旧)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GUAR_ADDER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新增人(旧),fk=usersplatform.uspl_id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数据来源,1PC端,2移动端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数据新增人(12361项目统一字段),fk=usersplatform.uspl_id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系统设置-地区表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HABITATION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HABI_USE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有效性0-无效,1-游戏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HABI_UPPER_CODE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上级地区编码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HABI_QUEUE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HABI_DPNAME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地贫对应名称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HABI_DPCODE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地贫对应编码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HABI_DOWNLOAD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CHAR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rPr>
                <w:rFonts w:hint="default" w:ascii="等线" w:hAnsi="等线" w:eastAsia="等线" w:cs="等线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HABI_CODE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EDITDATE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数据编辑时间(12361项目统一字段)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DP_FLAG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脚本处理字段(等于1,表示sql处理的HABI_DPCODE、HABI_DPNAME字段值,便于回滚使用)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DATASRC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数据来源,1PC端,2移动端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数据新增人(12361项目统一字段)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数据新增时间(12361项目统一字段)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在园-字典表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HEALTH_BASIC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BASI_TYPE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BASI_QUEUE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顺序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BASI_NAME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BASI_INDEX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BASI_DESC2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BASI_DESC1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BASI_DESC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BASI_CODE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编码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4"/>
        <w:rPr>
          <w:rFonts w:ascii="Times New Roman" w:hAnsi="Times New Roman"/>
        </w:rPr>
      </w:pPr>
      <w:r>
        <w:rPr>
          <w:rFonts w:hint="eastAsia" w:ascii="Times New Roman" w:hAnsi="Times New Roman"/>
        </w:rPr>
        <w:t>在园-行为量表</w:t>
      </w:r>
      <w:r>
        <w:rPr>
          <w:rFonts w:ascii="Times New Roman" w:hAnsi="Times New Roman"/>
        </w:rPr>
        <w:t>(</w:t>
      </w:r>
      <w:r>
        <w:rPr>
          <w:rFonts w:hint="eastAsia" w:ascii="Times New Roman" w:hAnsi="Times New Roman"/>
        </w:rPr>
        <w:t>HEALTH_BEHAVIOR</w:t>
      </w:r>
      <w:r>
        <w:rPr>
          <w:rFonts w:ascii="Times New Roman" w:hAnsi="Times New Roman"/>
        </w:rPr>
        <w:t>)</w:t>
      </w:r>
    </w:p>
    <w:p>
      <w:pPr>
        <w:rPr>
          <w:lang w:val="zh-CN"/>
        </w:rPr>
      </w:pPr>
    </w:p>
    <w:tbl>
      <w:tblPr>
        <w:tblStyle w:val="76"/>
        <w:tblW w:w="1304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843"/>
        <w:gridCol w:w="1418"/>
        <w:gridCol w:w="992"/>
        <w:gridCol w:w="1276"/>
        <w:gridCol w:w="46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  <w:tblHeader/>
        </w:trPr>
        <w:tc>
          <w:tcPr>
            <w:tcW w:w="2835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列名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字段类型</w:t>
            </w:r>
          </w:p>
        </w:tc>
        <w:tc>
          <w:tcPr>
            <w:tcW w:w="1418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长度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是否为空</w:t>
            </w: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默认值</w:t>
            </w:r>
          </w:p>
        </w:tc>
        <w:tc>
          <w:tcPr>
            <w:tcW w:w="4677" w:type="dxa"/>
            <w:tcBorders>
              <w:bottom w:val="single" w:color="auto" w:sz="4" w:space="0"/>
            </w:tcBorders>
            <w:shd w:val="clear" w:color="808080" w:fill="D9D9D9"/>
            <w:vAlign w:val="center"/>
          </w:tcPr>
          <w:p>
            <w:pPr>
              <w:pStyle w:val="109"/>
              <w:spacing w:before="0" w:line="240" w:lineRule="auto"/>
              <w:ind w:firstLine="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hint="eastAsia" w:ascii="Times New Roman" w:hAnsi="Times New Roman"/>
                <w:b/>
                <w:sz w:val="21"/>
                <w:szCs w:val="21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2835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BE_TYPE</w:t>
            </w:r>
          </w:p>
        </w:tc>
        <w:tc>
          <w:tcPr>
            <w:tcW w:w="1843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1418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992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677" w:type="dxa"/>
            <w:shd w:val="clear" w:color="auto" w:fill="FFFFFF" w:themeFill="background1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1-行为量表2-3   2 -行为量表4-6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BE_TERM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BE_STATUS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是否有效(0有效/1无效)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BE_SEZ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BE_SCHOOL_ID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BE_RESULTSCORE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总因子分数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BE_RESULT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总因子结论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BE_IS_ID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BE_EDIT_DATE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BE_EDITER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编辑人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BE_DOCTOR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添加医嘱的医生id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BE_CLASSID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学生班级id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交往不良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分裂/分裂强迫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违纪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破坏/多动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攻击/社会行为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躯体诉述/体诉/同伴关系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睡眠问题/多动注意不能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忧郁/抑郁/品行问题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BE_BF11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残忍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强迫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BE_BF1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社会退缩/社交/情绪症状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BE_ANSWER56G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题56g答案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BE_ANSWER56F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题56f答案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题56e答案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BE_ANSWER56D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题56d答案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BE_ANSWER56C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题56c答案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BE_ANSWER56B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题56b答案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BE_ANSWER56A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题56a答案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BE_ANSWER112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题112答案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BE_ANSWER111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题111答案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题110答案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BE_ANSWER109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题109答案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BE_ANSWER108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题108答案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题107答案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BE_ANSWER106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题106答案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BE_ANSWER105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题105答案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BE_ANSWER104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题104答案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BE_ANSWER103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题103答案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题102答案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题101答案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题10答案 0-A  1-B  2-C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BE_ANSWER1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题1答案 0-A没有  1-B偶尔  2-C经常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BE_ADVICE_DATE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添加医嘱的时间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BE_ADVICE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NVARCHAR2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1600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 医嘱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BE_ADD_DATE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DATE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03" w:hRule="atLeast"/>
        </w:trPr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BE_ADDER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NUMBER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22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0" w:type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等线" w:hAnsi="等线" w:eastAsia="等线" w:cs="等线"/>
                <w:i w:val="0"/>
                <w:color w:val="000000"/>
                <w:kern w:val="2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default" w:ascii="等线" w:hAnsi="等线" w:eastAsia="等线" w:cs="等线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新增人</w:t>
            </w:r>
          </w:p>
        </w:tc>
      </w:tr>
    </w:tbl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  <w:bookmarkStart w:id="15" w:name="_GoBack"/>
      <w:bookmarkEnd w:id="15"/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>系统设置</w:t>
      </w: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>宫颈</w:t>
      </w: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>宫颈</w:t>
      </w: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3"/>
        <w:rPr>
          <w:rFonts w:ascii="Times New Roman" w:hAnsi="Times New Roman"/>
        </w:rPr>
      </w:pPr>
      <w:r>
        <w:rPr>
          <w:rFonts w:hint="eastAsia" w:ascii="Times New Roman" w:hAnsi="Times New Roman"/>
        </w:rPr>
        <w:t>XXX</w:t>
      </w: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p>
      <w:pPr>
        <w:pStyle w:val="696"/>
        <w:spacing w:before="46"/>
        <w:ind w:firstLine="199" w:firstLineChars="83"/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6838" w:h="11906" w:orient="landscape"/>
      <w:pgMar w:top="1440" w:right="1800" w:bottom="1440" w:left="1800" w:header="851" w:footer="992" w:gutter="0"/>
      <w:pgBorders w:offsetFrom="page">
        <w:top w:val="single" w:color="auto" w:sz="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Lohit Hindi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仿宋_GB2312">
    <w:altName w:val="汉仪仿宋KW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DejaVu Serif">
    <w:altName w:val="冬青黑体简体中文"/>
    <w:panose1 w:val="020B0604020202020204"/>
    <w:charset w:val="80"/>
    <w:family w:val="roman"/>
    <w:pitch w:val="default"/>
    <w:sig w:usb0="00000000" w:usb1="00000000" w:usb2="00000000" w:usb3="00000000" w:csb0="0000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GE Inspira">
    <w:altName w:val="苹方-简"/>
    <w:panose1 w:val="020B0604020202020204"/>
    <w:charset w:val="00"/>
    <w:family w:val="swiss"/>
    <w:pitch w:val="default"/>
    <w:sig w:usb0="00000000" w:usb1="00000000" w:usb2="00000000" w:usb3="00000000" w:csb0="0000009F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Helvetica Neue Light">
    <w:altName w:val="苹方-简"/>
    <w:panose1 w:val="02000403000000020004"/>
    <w:charset w:val="00"/>
    <w:family w:val="auto"/>
    <w:pitch w:val="default"/>
    <w:sig w:usb0="00000000" w:usb1="00000000" w:usb2="00000000" w:usb3="00000000" w:csb0="00000007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inherit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MingLiU">
    <w:altName w:val="宋体-繁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Batang">
    <w:altName w:val="Apple SD Gothic Neo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Century Gothic">
    <w:altName w:val="苹方-简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Futura Bk">
    <w:altName w:val="苹方-简"/>
    <w:panose1 w:val="020B0602020204020303"/>
    <w:charset w:val="00"/>
    <w:family w:val="auto"/>
    <w:pitch w:val="default"/>
    <w:sig w:usb0="00000000" w:usb1="00000000" w:usb2="00000000" w:usb3="00000000" w:csb0="0000009F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楷体_GB2312">
    <w:altName w:val="汉仪楷体KW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幼圆">
    <w:altName w:val="苹方-简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Sim Sun">
    <w:altName w:val="苹方-简"/>
    <w:panose1 w:val="020B0604020202020204"/>
    <w:charset w:val="86"/>
    <w:family w:val="auto"/>
    <w:pitch w:val="default"/>
    <w:sig w:usb0="00000000" w:usb1="00000000" w:usb2="00000010" w:usb3="00000000" w:csb0="00040000" w:csb1="00000000"/>
  </w:font>
  <w:font w:name="Garamond">
    <w:altName w:val="苹方-简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">
    <w:altName w:val="宋体-繁"/>
    <w:panose1 w:val="02020500000000000000"/>
    <w:charset w:val="88"/>
    <w:family w:val="roman"/>
    <w:pitch w:val="default"/>
    <w:sig w:usb0="00000000" w:usb1="00000000" w:usb2="00000016" w:usb3="00000000" w:csb0="00100001" w:csb1="00000000"/>
  </w:font>
  <w:font w:name="长城仿宋">
    <w:altName w:val="苹方-简"/>
    <w:panose1 w:val="020B0604020202020204"/>
    <w:charset w:val="00"/>
    <w:family w:val="modern"/>
    <w:pitch w:val="default"/>
    <w:sig w:usb0="00000000" w:usb1="00000000" w:usb2="00000010" w:usb3="00000000" w:csb0="00040000" w:csb1="00000000"/>
  </w:font>
  <w:font w:name="ˎ̥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Noto Sans Mono CJK JP Regular">
    <w:altName w:val="苹方-简"/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  <w:jc w:val="center"/>
    </w:pPr>
    <w:r>
      <w:rPr>
        <w:rFonts w:hint="eastAsia"/>
      </w:rPr>
      <w:t xml:space="preserve">第 </w:t>
    </w:r>
    <w:r>
      <w:fldChar w:fldCharType="begin"/>
    </w:r>
    <w:r>
      <w:rPr>
        <w:rStyle w:val="61"/>
      </w:rPr>
      <w:instrText xml:space="preserve"> PAGE </w:instrText>
    </w:r>
    <w:r>
      <w:fldChar w:fldCharType="separate"/>
    </w:r>
    <w:r>
      <w:rPr>
        <w:rStyle w:val="61"/>
      </w:rPr>
      <w:t>6</w:t>
    </w:r>
    <w:r>
      <w:fldChar w:fldCharType="end"/>
    </w:r>
    <w:r>
      <w:rPr>
        <w:rFonts w:hint="eastAsia"/>
      </w:rPr>
      <w:t xml:space="preserve"> 页/共 </w:t>
    </w:r>
    <w:r>
      <w:fldChar w:fldCharType="begin"/>
    </w:r>
    <w:r>
      <w:rPr>
        <w:rStyle w:val="61"/>
      </w:rPr>
      <w:instrText xml:space="preserve"> NUMPAGES </w:instrText>
    </w:r>
    <w:r>
      <w:fldChar w:fldCharType="separate"/>
    </w:r>
    <w:r>
      <w:rPr>
        <w:rStyle w:val="61"/>
      </w:rPr>
      <w:t>6</w:t>
    </w:r>
    <w:r>
      <w:fldChar w:fldCharType="end"/>
    </w:r>
    <w:r>
      <w:rPr>
        <w:rFonts w:hint="eastAsia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pict>
        <v:shape id="PowerPlusWaterMarkObject500508533" o:spid="_x0000_s2050" o:spt="136" type="#_x0000_t136" style="position:absolute;left:0pt;height:80.25pt;width:642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全民健康信息平台" style="font-family:宋体;font-size:80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pict>
        <v:shape id="PowerPlusWaterMarkObject500508532" o:spid="_x0000_s2051" o:spt="136" type="#_x0000_t136" style="position:absolute;left:0pt;height:80.25pt;width:642pt;mso-position-horizontal:center;mso-position-horizontal-relative:margin;mso-position-vertical:center;mso-position-vertical-relative:margin;rotation:20643840f;z-index:-25165824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全民健康信息平台" style="font-family:宋体;font-size:80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9"/>
    </w:pPr>
    <w:r>
      <w:pict>
        <v:shape id="PowerPlusWaterMarkObject500508531" o:spid="_x0000_s2049" o:spt="136" type="#_x0000_t136" style="position:absolute;left:0pt;height:80.25pt;width:642pt;mso-position-horizontal:center;mso-position-horizontal-relative:margin;mso-position-vertical:center;mso-position-vertical-relative:margin;rotation:20643840f;z-index:-25165926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全民健康信息平台" style="font-family:宋体;font-size:80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 w:tentative="0">
      <w:start w:val="1"/>
      <w:numFmt w:val="decimal"/>
      <w:isLgl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636"/>
      <w:isLgl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634"/>
      <w:isLgl/>
      <w:suff w:val="space"/>
      <w:lvlText w:val="%1.%2.%3"/>
      <w:lvlJc w:val="left"/>
      <w:pPr>
        <w:ind w:left="851" w:firstLine="0"/>
      </w:pPr>
    </w:lvl>
    <w:lvl w:ilvl="3" w:tentative="0">
      <w:start w:val="1"/>
      <w:numFmt w:val="decimal"/>
      <w:isLgl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isLgl/>
      <w:suff w:val="space"/>
      <w:lvlText w:val="%1.%2.%3.%4.%5"/>
      <w:lvlJc w:val="left"/>
      <w:pPr>
        <w:ind w:left="0" w:firstLine="0"/>
      </w:pPr>
    </w:lvl>
    <w:lvl w:ilvl="5" w:tentative="0">
      <w:start w:val="1"/>
      <w:numFmt w:val="decimal"/>
      <w:pStyle w:val="664"/>
      <w:suff w:val="space"/>
      <w:lvlText w:val="%1.%2.%3.%4.%5.%6"/>
      <w:lvlJc w:val="left"/>
      <w:pPr>
        <w:ind w:left="0" w:firstLine="0"/>
      </w:pPr>
    </w:lvl>
    <w:lvl w:ilvl="6" w:tentative="0">
      <w:start w:val="1"/>
      <w:numFmt w:val="decimal"/>
      <w:isLgl/>
      <w:suff w:val="space"/>
      <w:lvlText w:val="%1.%2.%3.%4.%5.%6.%7"/>
      <w:lvlJc w:val="left"/>
      <w:pPr>
        <w:ind w:left="0" w:firstLine="0"/>
      </w:pPr>
    </w:lvl>
    <w:lvl w:ilvl="7" w:tentative="0">
      <w:start w:val="1"/>
      <w:numFmt w:val="decimal"/>
      <w:lvlRestart w:val="1"/>
      <w:isLgl/>
      <w:suff w:val="space"/>
      <w:lvlText w:val="图%1-%8"/>
      <w:lvlJc w:val="center"/>
      <w:pPr>
        <w:ind w:left="0" w:firstLine="0"/>
      </w:pPr>
    </w:lvl>
    <w:lvl w:ilvl="8" w:tentative="0">
      <w:start w:val="1"/>
      <w:numFmt w:val="decimal"/>
      <w:lvlRestart w:val="1"/>
      <w:isLgl/>
      <w:suff w:val="space"/>
      <w:lvlText w:val="表%1-%9"/>
      <w:lvlJc w:val="center"/>
      <w:pPr>
        <w:ind w:left="0" w:firstLine="0"/>
      </w:pPr>
    </w:lvl>
  </w:abstractNum>
  <w:abstractNum w:abstractNumId="1">
    <w:nsid w:val="00000010"/>
    <w:multiLevelType w:val="multilevel"/>
    <w:tmpl w:val="00000010"/>
    <w:lvl w:ilvl="0" w:tentative="0">
      <w:start w:val="1"/>
      <w:numFmt w:val="chineseCountingThousand"/>
      <w:suff w:val="nothing"/>
      <w:lvlText w:val="第%1部分 "/>
      <w:lvlJc w:val="left"/>
      <w:pPr>
        <w:ind w:left="1800" w:firstLine="0"/>
      </w:pPr>
      <w:rPr>
        <w:rFonts w:hint="eastAsia" w:ascii="黑体" w:hAnsi="Times New Roman" w:eastAsia="黑体"/>
        <w:b/>
        <w:i w:val="0"/>
        <w:sz w:val="52"/>
      </w:rPr>
    </w:lvl>
    <w:lvl w:ilvl="1" w:tentative="0">
      <w:start w:val="1"/>
      <w:numFmt w:val="decimal"/>
      <w:pStyle w:val="95"/>
      <w:suff w:val="space"/>
      <w:lvlText w:val="第 %2 章"/>
      <w:lvlJc w:val="left"/>
      <w:pPr>
        <w:ind w:left="180" w:firstLine="0"/>
      </w:pPr>
      <w:rPr>
        <w:rFonts w:hint="default" w:ascii="Times New Roman" w:hAnsi="Times New Roman" w:eastAsia="黑体"/>
        <w:b/>
        <w:i w:val="0"/>
        <w:sz w:val="36"/>
      </w:rPr>
    </w:lvl>
    <w:lvl w:ilvl="2" w:tentative="0">
      <w:start w:val="1"/>
      <w:numFmt w:val="decimal"/>
      <w:pStyle w:val="93"/>
      <w:suff w:val="space"/>
      <w:lvlText w:val="%2.%3"/>
      <w:lvlJc w:val="left"/>
      <w:pPr>
        <w:ind w:left="0" w:firstLine="0"/>
      </w:pPr>
      <w:rPr>
        <w:rFonts w:hint="default" w:ascii="Times New Roman" w:hAnsi="Times New Roman" w:eastAsia="黑体"/>
        <w:b/>
        <w:i w:val="0"/>
        <w:sz w:val="32"/>
      </w:rPr>
    </w:lvl>
    <w:lvl w:ilvl="3" w:tentative="0">
      <w:start w:val="1"/>
      <w:numFmt w:val="decimal"/>
      <w:pStyle w:val="92"/>
      <w:suff w:val="nothing"/>
      <w:lvlText w:val="%2.%3.%4 "/>
      <w:lvlJc w:val="left"/>
      <w:pPr>
        <w:ind w:left="0" w:firstLine="0"/>
      </w:pPr>
      <w:rPr>
        <w:rFonts w:hint="default" w:ascii="Times New Roman" w:hAnsi="Times New Roman"/>
        <w:b w:val="0"/>
        <w:i w:val="0"/>
        <w:sz w:val="32"/>
      </w:rPr>
    </w:lvl>
    <w:lvl w:ilvl="4" w:tentative="0">
      <w:start w:val="1"/>
      <w:numFmt w:val="decimal"/>
      <w:suff w:val="nothing"/>
      <w:lvlText w:val="%2.%3.%4.%5 "/>
      <w:lvlJc w:val="left"/>
      <w:pPr>
        <w:ind w:left="0" w:firstLine="0"/>
      </w:pPr>
      <w:rPr>
        <w:rFonts w:hint="default" w:ascii="Times New Roman" w:hAnsi="Times New Roman"/>
        <w:b/>
        <w:i w:val="0"/>
        <w:sz w:val="24"/>
      </w:rPr>
    </w:lvl>
    <w:lvl w:ilvl="5" w:tentative="0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eastAsia" w:ascii="Times New Roman" w:hAnsi="Times New Roman" w:eastAsia="宋体"/>
        <w:b w:val="0"/>
        <w:i w:val="0"/>
        <w:sz w:val="24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91237C6"/>
    <w:multiLevelType w:val="multilevel"/>
    <w:tmpl w:val="091237C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627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>
    <w:nsid w:val="20144E58"/>
    <w:multiLevelType w:val="multilevel"/>
    <w:tmpl w:val="20144E58"/>
    <w:lvl w:ilvl="0" w:tentative="0">
      <w:start w:val="1"/>
      <w:numFmt w:val="bullet"/>
      <w:pStyle w:val="647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pStyle w:val="649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pStyle w:val="670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6507904"/>
    <w:multiLevelType w:val="multilevel"/>
    <w:tmpl w:val="26507904"/>
    <w:lvl w:ilvl="0" w:tentative="0">
      <w:start w:val="1"/>
      <w:numFmt w:val="chineseCountingThousand"/>
      <w:pStyle w:val="659"/>
      <w:lvlText w:val="%1、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19592A"/>
    <w:multiLevelType w:val="multilevel"/>
    <w:tmpl w:val="2919592A"/>
    <w:lvl w:ilvl="0" w:tentative="0">
      <w:start w:val="1"/>
      <w:numFmt w:val="decimal"/>
      <w:pStyle w:val="663"/>
      <w:lvlText w:val="%1."/>
      <w:lvlJc w:val="left"/>
      <w:pPr>
        <w:ind w:left="825" w:hanging="405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0BC22EC"/>
    <w:multiLevelType w:val="multilevel"/>
    <w:tmpl w:val="40BC22EC"/>
    <w:lvl w:ilvl="0" w:tentative="0">
      <w:start w:val="1"/>
      <w:numFmt w:val="decimal"/>
      <w:pStyle w:val="640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492579"/>
    <w:multiLevelType w:val="multilevel"/>
    <w:tmpl w:val="55492579"/>
    <w:lvl w:ilvl="0" w:tentative="0">
      <w:start w:val="1"/>
      <w:numFmt w:val="decimal"/>
      <w:pStyle w:val="2"/>
      <w:suff w:val="space"/>
      <w:lvlText w:val="第%1章"/>
      <w:lvlJc w:val="left"/>
      <w:pPr>
        <w:ind w:left="993" w:hanging="425"/>
      </w:pPr>
      <w:rPr>
        <w:rFonts w:hint="default" w:ascii="Times New Roman" w:hAnsi="Times New Roman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426" w:firstLine="0"/>
      </w:pPr>
      <w:rPr>
        <w:rFonts w:hint="default" w:ascii="Times New Roman" w:hAnsi="Times New Roman" w:cs="Times New Roman"/>
        <w:sz w:val="30"/>
        <w:szCs w:val="3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567" w:firstLine="0"/>
      </w:pPr>
      <w:rPr>
        <w:rFonts w:hint="default" w:ascii="Times New Roman" w:hAnsi="Times New Roman" w:cs="Times New Roman"/>
        <w:sz w:val="28"/>
        <w:szCs w:val="28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0" w:firstLine="0"/>
      </w:pPr>
      <w:rPr>
        <w:rFonts w:hint="default" w:ascii="Times New Roman" w:hAnsi="Times New Roman" w:cs="Times New Roman"/>
        <w:sz w:val="24"/>
        <w:szCs w:val="24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ind w:left="0" w:firstLine="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ind w:left="0" w:firstLine="0"/>
      </w:pPr>
      <w:rPr>
        <w:rFonts w:hint="default" w:ascii="Times New Roman" w:hAnsi="Times New Roman" w:cs="Times New Roman"/>
        <w:sz w:val="21"/>
        <w:szCs w:val="21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>
    <w:nsid w:val="5A9C537B"/>
    <w:multiLevelType w:val="multilevel"/>
    <w:tmpl w:val="5A9C537B"/>
    <w:lvl w:ilvl="0" w:tentative="0">
      <w:start w:val="1"/>
      <w:numFmt w:val="bullet"/>
      <w:pStyle w:val="702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7B2576B"/>
    <w:multiLevelType w:val="multilevel"/>
    <w:tmpl w:val="67B2576B"/>
    <w:lvl w:ilvl="0" w:tentative="0">
      <w:start w:val="1"/>
      <w:numFmt w:val="japaneseCounting"/>
      <w:pStyle w:val="648"/>
      <w:lvlText w:val="%1、"/>
      <w:lvlJc w:val="left"/>
      <w:pPr>
        <w:ind w:left="900" w:hanging="900"/>
      </w:pPr>
    </w:lvl>
    <w:lvl w:ilvl="1" w:tentative="0">
      <w:start w:val="1"/>
      <w:numFmt w:val="decimal"/>
      <w:pStyle w:val="645"/>
      <w:lvlText w:val="%2."/>
      <w:lvlJc w:val="left"/>
      <w:pPr>
        <w:ind w:left="825" w:hanging="405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91E7873"/>
    <w:multiLevelType w:val="multilevel"/>
    <w:tmpl w:val="691E787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pStyle w:val="677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2B60A78"/>
    <w:multiLevelType w:val="multilevel"/>
    <w:tmpl w:val="72B60A78"/>
    <w:lvl w:ilvl="0" w:tentative="0">
      <w:start w:val="1"/>
      <w:numFmt w:val="decimal"/>
      <w:pStyle w:val="693"/>
      <w:lvlText w:val="%1."/>
      <w:lvlJc w:val="left"/>
      <w:pPr>
        <w:ind w:left="1418" w:hanging="420"/>
      </w:pPr>
    </w:lvl>
    <w:lvl w:ilvl="1" w:tentative="0">
      <w:start w:val="1"/>
      <w:numFmt w:val="lowerLetter"/>
      <w:lvlText w:val="%2)"/>
      <w:lvlJc w:val="left"/>
      <w:pPr>
        <w:ind w:left="1838" w:hanging="420"/>
      </w:pPr>
    </w:lvl>
    <w:lvl w:ilvl="2" w:tentative="0">
      <w:start w:val="1"/>
      <w:numFmt w:val="lowerRoman"/>
      <w:lvlText w:val="%3."/>
      <w:lvlJc w:val="right"/>
      <w:pPr>
        <w:ind w:left="2258" w:hanging="420"/>
      </w:pPr>
    </w:lvl>
    <w:lvl w:ilvl="3" w:tentative="0">
      <w:start w:val="1"/>
      <w:numFmt w:val="decimal"/>
      <w:lvlText w:val="%4."/>
      <w:lvlJc w:val="left"/>
      <w:pPr>
        <w:ind w:left="2678" w:hanging="420"/>
      </w:pPr>
    </w:lvl>
    <w:lvl w:ilvl="4" w:tentative="0">
      <w:start w:val="1"/>
      <w:numFmt w:val="lowerLetter"/>
      <w:lvlText w:val="%5)"/>
      <w:lvlJc w:val="left"/>
      <w:pPr>
        <w:ind w:left="3098" w:hanging="420"/>
      </w:pPr>
    </w:lvl>
    <w:lvl w:ilvl="5" w:tentative="0">
      <w:start w:val="1"/>
      <w:numFmt w:val="lowerRoman"/>
      <w:lvlText w:val="%6."/>
      <w:lvlJc w:val="right"/>
      <w:pPr>
        <w:ind w:left="3518" w:hanging="420"/>
      </w:pPr>
    </w:lvl>
    <w:lvl w:ilvl="6" w:tentative="0">
      <w:start w:val="1"/>
      <w:numFmt w:val="decimal"/>
      <w:lvlText w:val="%7."/>
      <w:lvlJc w:val="left"/>
      <w:pPr>
        <w:ind w:left="3938" w:hanging="420"/>
      </w:pPr>
    </w:lvl>
    <w:lvl w:ilvl="7" w:tentative="0">
      <w:start w:val="1"/>
      <w:numFmt w:val="lowerLetter"/>
      <w:lvlText w:val="%8)"/>
      <w:lvlJc w:val="left"/>
      <w:pPr>
        <w:ind w:left="4358" w:hanging="420"/>
      </w:pPr>
    </w:lvl>
    <w:lvl w:ilvl="8" w:tentative="0">
      <w:start w:val="1"/>
      <w:numFmt w:val="lowerRoman"/>
      <w:lvlText w:val="%9."/>
      <w:lvlJc w:val="right"/>
      <w:pPr>
        <w:ind w:left="4778" w:hanging="420"/>
      </w:pPr>
    </w:lvl>
  </w:abstractNum>
  <w:abstractNum w:abstractNumId="12">
    <w:nsid w:val="7B7A5CB5"/>
    <w:multiLevelType w:val="multilevel"/>
    <w:tmpl w:val="7B7A5CB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pStyle w:val="149"/>
      <w:lvlText w:val="%1.%2.%3.%4.%5."/>
      <w:lvlJc w:val="left"/>
      <w:pPr>
        <w:tabs>
          <w:tab w:val="left" w:pos="992"/>
        </w:tabs>
        <w:ind w:left="992" w:hanging="992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 w:val="0"/>
  <w:bordersDoNotSurroundFooter w:val="0"/>
  <w:hideSpellingErrors/>
  <w:hideGrammaticalErrors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A76"/>
    <w:rsid w:val="000007B3"/>
    <w:rsid w:val="00001303"/>
    <w:rsid w:val="00001CA6"/>
    <w:rsid w:val="000024E2"/>
    <w:rsid w:val="00002595"/>
    <w:rsid w:val="0000391A"/>
    <w:rsid w:val="00003AAC"/>
    <w:rsid w:val="000044E8"/>
    <w:rsid w:val="0000475D"/>
    <w:rsid w:val="00004A63"/>
    <w:rsid w:val="00004F52"/>
    <w:rsid w:val="000077CF"/>
    <w:rsid w:val="000106A3"/>
    <w:rsid w:val="0001114C"/>
    <w:rsid w:val="000124C6"/>
    <w:rsid w:val="00012717"/>
    <w:rsid w:val="0001367A"/>
    <w:rsid w:val="0001494F"/>
    <w:rsid w:val="00016982"/>
    <w:rsid w:val="000170F1"/>
    <w:rsid w:val="00017FC5"/>
    <w:rsid w:val="0002054F"/>
    <w:rsid w:val="00020931"/>
    <w:rsid w:val="00021E50"/>
    <w:rsid w:val="000220FD"/>
    <w:rsid w:val="000228B2"/>
    <w:rsid w:val="00022A1E"/>
    <w:rsid w:val="0002362C"/>
    <w:rsid w:val="00023908"/>
    <w:rsid w:val="00025028"/>
    <w:rsid w:val="00025C95"/>
    <w:rsid w:val="00026394"/>
    <w:rsid w:val="000271E5"/>
    <w:rsid w:val="000303D2"/>
    <w:rsid w:val="00030E00"/>
    <w:rsid w:val="00032BC7"/>
    <w:rsid w:val="0003348A"/>
    <w:rsid w:val="000341B7"/>
    <w:rsid w:val="0003500F"/>
    <w:rsid w:val="00035826"/>
    <w:rsid w:val="00035E41"/>
    <w:rsid w:val="00036053"/>
    <w:rsid w:val="0003652A"/>
    <w:rsid w:val="00037E25"/>
    <w:rsid w:val="00037FEE"/>
    <w:rsid w:val="00040393"/>
    <w:rsid w:val="000415DC"/>
    <w:rsid w:val="0004172C"/>
    <w:rsid w:val="0004277F"/>
    <w:rsid w:val="0004474B"/>
    <w:rsid w:val="00047257"/>
    <w:rsid w:val="00050083"/>
    <w:rsid w:val="00052CCB"/>
    <w:rsid w:val="000538CF"/>
    <w:rsid w:val="0005417D"/>
    <w:rsid w:val="00054BF2"/>
    <w:rsid w:val="00054FC2"/>
    <w:rsid w:val="00055405"/>
    <w:rsid w:val="00056000"/>
    <w:rsid w:val="00056B8C"/>
    <w:rsid w:val="00056C5C"/>
    <w:rsid w:val="0005715F"/>
    <w:rsid w:val="00060554"/>
    <w:rsid w:val="00060AAA"/>
    <w:rsid w:val="000618EB"/>
    <w:rsid w:val="00062263"/>
    <w:rsid w:val="00062388"/>
    <w:rsid w:val="000623CA"/>
    <w:rsid w:val="00063B00"/>
    <w:rsid w:val="00063FD3"/>
    <w:rsid w:val="00064417"/>
    <w:rsid w:val="00064AB8"/>
    <w:rsid w:val="00064CEE"/>
    <w:rsid w:val="00065934"/>
    <w:rsid w:val="00065AE1"/>
    <w:rsid w:val="00067A18"/>
    <w:rsid w:val="00071439"/>
    <w:rsid w:val="00071746"/>
    <w:rsid w:val="00071CEE"/>
    <w:rsid w:val="000721D1"/>
    <w:rsid w:val="000722E2"/>
    <w:rsid w:val="00072343"/>
    <w:rsid w:val="00072B17"/>
    <w:rsid w:val="00072BFA"/>
    <w:rsid w:val="00072E82"/>
    <w:rsid w:val="00074251"/>
    <w:rsid w:val="0007476B"/>
    <w:rsid w:val="00075636"/>
    <w:rsid w:val="00075D7B"/>
    <w:rsid w:val="00076C82"/>
    <w:rsid w:val="00077A15"/>
    <w:rsid w:val="000812B9"/>
    <w:rsid w:val="00081781"/>
    <w:rsid w:val="00083BB4"/>
    <w:rsid w:val="00083BD9"/>
    <w:rsid w:val="00085D4F"/>
    <w:rsid w:val="000864D0"/>
    <w:rsid w:val="00086C1A"/>
    <w:rsid w:val="0008734A"/>
    <w:rsid w:val="0008759A"/>
    <w:rsid w:val="00087D5F"/>
    <w:rsid w:val="0009078B"/>
    <w:rsid w:val="00090BCF"/>
    <w:rsid w:val="00091CEA"/>
    <w:rsid w:val="0009256C"/>
    <w:rsid w:val="00093150"/>
    <w:rsid w:val="000936B0"/>
    <w:rsid w:val="00094075"/>
    <w:rsid w:val="00096013"/>
    <w:rsid w:val="00096ED9"/>
    <w:rsid w:val="000A0852"/>
    <w:rsid w:val="000A0A6F"/>
    <w:rsid w:val="000A1354"/>
    <w:rsid w:val="000A18C2"/>
    <w:rsid w:val="000A18DD"/>
    <w:rsid w:val="000A2301"/>
    <w:rsid w:val="000A293B"/>
    <w:rsid w:val="000A346F"/>
    <w:rsid w:val="000A39C3"/>
    <w:rsid w:val="000A40D7"/>
    <w:rsid w:val="000A4519"/>
    <w:rsid w:val="000A63E9"/>
    <w:rsid w:val="000A6FAA"/>
    <w:rsid w:val="000A7B09"/>
    <w:rsid w:val="000B14F4"/>
    <w:rsid w:val="000B4FED"/>
    <w:rsid w:val="000B5FB9"/>
    <w:rsid w:val="000C0500"/>
    <w:rsid w:val="000C15CF"/>
    <w:rsid w:val="000C1A37"/>
    <w:rsid w:val="000C1C04"/>
    <w:rsid w:val="000C1EE8"/>
    <w:rsid w:val="000C3F69"/>
    <w:rsid w:val="000C429A"/>
    <w:rsid w:val="000C4647"/>
    <w:rsid w:val="000C5CEB"/>
    <w:rsid w:val="000C64C7"/>
    <w:rsid w:val="000C69A6"/>
    <w:rsid w:val="000C6AEA"/>
    <w:rsid w:val="000C782E"/>
    <w:rsid w:val="000D2289"/>
    <w:rsid w:val="000D2448"/>
    <w:rsid w:val="000D26F0"/>
    <w:rsid w:val="000D2B6C"/>
    <w:rsid w:val="000D374F"/>
    <w:rsid w:val="000D4AE9"/>
    <w:rsid w:val="000D51BA"/>
    <w:rsid w:val="000D53B8"/>
    <w:rsid w:val="000D7B6C"/>
    <w:rsid w:val="000D7E78"/>
    <w:rsid w:val="000E1150"/>
    <w:rsid w:val="000E21A7"/>
    <w:rsid w:val="000E2FE1"/>
    <w:rsid w:val="000E3303"/>
    <w:rsid w:val="000E3D23"/>
    <w:rsid w:val="000E460C"/>
    <w:rsid w:val="000E4A3B"/>
    <w:rsid w:val="000E4B86"/>
    <w:rsid w:val="000E500C"/>
    <w:rsid w:val="000E5F33"/>
    <w:rsid w:val="000E658C"/>
    <w:rsid w:val="000E744E"/>
    <w:rsid w:val="000E7BF7"/>
    <w:rsid w:val="000F0491"/>
    <w:rsid w:val="000F0B3C"/>
    <w:rsid w:val="000F1F1D"/>
    <w:rsid w:val="000F2C7E"/>
    <w:rsid w:val="000F4A73"/>
    <w:rsid w:val="000F5C48"/>
    <w:rsid w:val="000F69D9"/>
    <w:rsid w:val="000F7394"/>
    <w:rsid w:val="000F74CB"/>
    <w:rsid w:val="000F7602"/>
    <w:rsid w:val="000F780C"/>
    <w:rsid w:val="001003FF"/>
    <w:rsid w:val="00100E40"/>
    <w:rsid w:val="00101A2D"/>
    <w:rsid w:val="00101F70"/>
    <w:rsid w:val="00102232"/>
    <w:rsid w:val="001029DF"/>
    <w:rsid w:val="0010311B"/>
    <w:rsid w:val="00103256"/>
    <w:rsid w:val="00104372"/>
    <w:rsid w:val="001048C6"/>
    <w:rsid w:val="001064FC"/>
    <w:rsid w:val="00110DAF"/>
    <w:rsid w:val="00112137"/>
    <w:rsid w:val="0011327B"/>
    <w:rsid w:val="001135D1"/>
    <w:rsid w:val="00113B97"/>
    <w:rsid w:val="00113DD6"/>
    <w:rsid w:val="00114136"/>
    <w:rsid w:val="00114E60"/>
    <w:rsid w:val="0011685B"/>
    <w:rsid w:val="00120469"/>
    <w:rsid w:val="00120B47"/>
    <w:rsid w:val="00120D7F"/>
    <w:rsid w:val="001211D7"/>
    <w:rsid w:val="00121554"/>
    <w:rsid w:val="00121F14"/>
    <w:rsid w:val="001239BF"/>
    <w:rsid w:val="00123F86"/>
    <w:rsid w:val="00124E94"/>
    <w:rsid w:val="00125CF9"/>
    <w:rsid w:val="00126C49"/>
    <w:rsid w:val="00126CC5"/>
    <w:rsid w:val="001271B7"/>
    <w:rsid w:val="0013018D"/>
    <w:rsid w:val="0013147B"/>
    <w:rsid w:val="00131DBC"/>
    <w:rsid w:val="00132064"/>
    <w:rsid w:val="00132D2B"/>
    <w:rsid w:val="00133799"/>
    <w:rsid w:val="00135A07"/>
    <w:rsid w:val="00135DC5"/>
    <w:rsid w:val="00136B4A"/>
    <w:rsid w:val="00136EB5"/>
    <w:rsid w:val="001400EC"/>
    <w:rsid w:val="00140655"/>
    <w:rsid w:val="00140790"/>
    <w:rsid w:val="001408D1"/>
    <w:rsid w:val="00140FAF"/>
    <w:rsid w:val="001410A1"/>
    <w:rsid w:val="00141C4A"/>
    <w:rsid w:val="001442D8"/>
    <w:rsid w:val="001445D3"/>
    <w:rsid w:val="0014627E"/>
    <w:rsid w:val="00147045"/>
    <w:rsid w:val="00147BE1"/>
    <w:rsid w:val="001527CC"/>
    <w:rsid w:val="00152A6A"/>
    <w:rsid w:val="0015335D"/>
    <w:rsid w:val="001554F1"/>
    <w:rsid w:val="00156D65"/>
    <w:rsid w:val="00157CC4"/>
    <w:rsid w:val="00160357"/>
    <w:rsid w:val="00160DE7"/>
    <w:rsid w:val="00162795"/>
    <w:rsid w:val="00163E9E"/>
    <w:rsid w:val="00164F42"/>
    <w:rsid w:val="00165611"/>
    <w:rsid w:val="00165818"/>
    <w:rsid w:val="00165F19"/>
    <w:rsid w:val="00166155"/>
    <w:rsid w:val="00167353"/>
    <w:rsid w:val="00170A97"/>
    <w:rsid w:val="00170ED1"/>
    <w:rsid w:val="00171311"/>
    <w:rsid w:val="0017300D"/>
    <w:rsid w:val="00173426"/>
    <w:rsid w:val="00173433"/>
    <w:rsid w:val="001739CD"/>
    <w:rsid w:val="0017596D"/>
    <w:rsid w:val="00175D36"/>
    <w:rsid w:val="00176A36"/>
    <w:rsid w:val="0017786E"/>
    <w:rsid w:val="00180079"/>
    <w:rsid w:val="00181765"/>
    <w:rsid w:val="00182ED2"/>
    <w:rsid w:val="00184956"/>
    <w:rsid w:val="00187912"/>
    <w:rsid w:val="00187EAB"/>
    <w:rsid w:val="00190152"/>
    <w:rsid w:val="00190FE0"/>
    <w:rsid w:val="00191044"/>
    <w:rsid w:val="0019223F"/>
    <w:rsid w:val="00192D45"/>
    <w:rsid w:val="001936E8"/>
    <w:rsid w:val="00195B03"/>
    <w:rsid w:val="00196DCA"/>
    <w:rsid w:val="001A07E0"/>
    <w:rsid w:val="001A1885"/>
    <w:rsid w:val="001A3317"/>
    <w:rsid w:val="001A42AF"/>
    <w:rsid w:val="001A45F6"/>
    <w:rsid w:val="001A49D6"/>
    <w:rsid w:val="001A56AE"/>
    <w:rsid w:val="001A5EF5"/>
    <w:rsid w:val="001A605F"/>
    <w:rsid w:val="001A639C"/>
    <w:rsid w:val="001A6A34"/>
    <w:rsid w:val="001B030E"/>
    <w:rsid w:val="001B103A"/>
    <w:rsid w:val="001B25DF"/>
    <w:rsid w:val="001B4318"/>
    <w:rsid w:val="001B50AD"/>
    <w:rsid w:val="001B5232"/>
    <w:rsid w:val="001B65DF"/>
    <w:rsid w:val="001B734D"/>
    <w:rsid w:val="001C04E7"/>
    <w:rsid w:val="001C1240"/>
    <w:rsid w:val="001C293E"/>
    <w:rsid w:val="001C3414"/>
    <w:rsid w:val="001C410E"/>
    <w:rsid w:val="001C434C"/>
    <w:rsid w:val="001C462B"/>
    <w:rsid w:val="001C5354"/>
    <w:rsid w:val="001C735D"/>
    <w:rsid w:val="001C7AC7"/>
    <w:rsid w:val="001D1A74"/>
    <w:rsid w:val="001D3665"/>
    <w:rsid w:val="001D3B01"/>
    <w:rsid w:val="001D5A03"/>
    <w:rsid w:val="001D701C"/>
    <w:rsid w:val="001D7DC7"/>
    <w:rsid w:val="001E0DB9"/>
    <w:rsid w:val="001E0ECF"/>
    <w:rsid w:val="001E18EC"/>
    <w:rsid w:val="001E1A7C"/>
    <w:rsid w:val="001E1ACE"/>
    <w:rsid w:val="001E2916"/>
    <w:rsid w:val="001E3782"/>
    <w:rsid w:val="001E48ED"/>
    <w:rsid w:val="001E6B70"/>
    <w:rsid w:val="001E74CB"/>
    <w:rsid w:val="001E7647"/>
    <w:rsid w:val="001F1A3D"/>
    <w:rsid w:val="001F251C"/>
    <w:rsid w:val="001F2BFB"/>
    <w:rsid w:val="001F4BCF"/>
    <w:rsid w:val="001F507E"/>
    <w:rsid w:val="001F6B07"/>
    <w:rsid w:val="001F6D1A"/>
    <w:rsid w:val="001F714B"/>
    <w:rsid w:val="001F7FC4"/>
    <w:rsid w:val="00200B1F"/>
    <w:rsid w:val="002010C8"/>
    <w:rsid w:val="00201554"/>
    <w:rsid w:val="0020192E"/>
    <w:rsid w:val="00201E34"/>
    <w:rsid w:val="00201F3F"/>
    <w:rsid w:val="00202A32"/>
    <w:rsid w:val="00203269"/>
    <w:rsid w:val="002033FD"/>
    <w:rsid w:val="0020382B"/>
    <w:rsid w:val="00204572"/>
    <w:rsid w:val="00204FE0"/>
    <w:rsid w:val="00205437"/>
    <w:rsid w:val="00205DD3"/>
    <w:rsid w:val="002078D1"/>
    <w:rsid w:val="00210935"/>
    <w:rsid w:val="00210B55"/>
    <w:rsid w:val="002119E8"/>
    <w:rsid w:val="00211C90"/>
    <w:rsid w:val="00212A76"/>
    <w:rsid w:val="00212C52"/>
    <w:rsid w:val="00213134"/>
    <w:rsid w:val="00213338"/>
    <w:rsid w:val="00213B21"/>
    <w:rsid w:val="00214585"/>
    <w:rsid w:val="00214C09"/>
    <w:rsid w:val="00214FBB"/>
    <w:rsid w:val="00215E93"/>
    <w:rsid w:val="002169C7"/>
    <w:rsid w:val="00217657"/>
    <w:rsid w:val="00217FBF"/>
    <w:rsid w:val="002208C2"/>
    <w:rsid w:val="00221B81"/>
    <w:rsid w:val="002231EA"/>
    <w:rsid w:val="00223878"/>
    <w:rsid w:val="0022388B"/>
    <w:rsid w:val="002261D5"/>
    <w:rsid w:val="00226ADB"/>
    <w:rsid w:val="00231375"/>
    <w:rsid w:val="00231B13"/>
    <w:rsid w:val="00232854"/>
    <w:rsid w:val="002344CF"/>
    <w:rsid w:val="0023497D"/>
    <w:rsid w:val="00235613"/>
    <w:rsid w:val="00235CF0"/>
    <w:rsid w:val="0023728F"/>
    <w:rsid w:val="0023758E"/>
    <w:rsid w:val="002400B0"/>
    <w:rsid w:val="00240876"/>
    <w:rsid w:val="002413F0"/>
    <w:rsid w:val="00241994"/>
    <w:rsid w:val="00241BAB"/>
    <w:rsid w:val="00243EBD"/>
    <w:rsid w:val="00245314"/>
    <w:rsid w:val="00245926"/>
    <w:rsid w:val="0024633E"/>
    <w:rsid w:val="00246E9C"/>
    <w:rsid w:val="00247972"/>
    <w:rsid w:val="00250BFE"/>
    <w:rsid w:val="0025193C"/>
    <w:rsid w:val="00252905"/>
    <w:rsid w:val="002537CE"/>
    <w:rsid w:val="00253D41"/>
    <w:rsid w:val="00253ED5"/>
    <w:rsid w:val="00257301"/>
    <w:rsid w:val="00257D6B"/>
    <w:rsid w:val="002607D2"/>
    <w:rsid w:val="00261C59"/>
    <w:rsid w:val="002621DF"/>
    <w:rsid w:val="00262400"/>
    <w:rsid w:val="002627EA"/>
    <w:rsid w:val="00262E2A"/>
    <w:rsid w:val="00263012"/>
    <w:rsid w:val="00263035"/>
    <w:rsid w:val="00263D4D"/>
    <w:rsid w:val="00264047"/>
    <w:rsid w:val="00264E48"/>
    <w:rsid w:val="00265EDB"/>
    <w:rsid w:val="00266917"/>
    <w:rsid w:val="00266B42"/>
    <w:rsid w:val="00270DFF"/>
    <w:rsid w:val="00272B7C"/>
    <w:rsid w:val="00274009"/>
    <w:rsid w:val="00274925"/>
    <w:rsid w:val="002758A4"/>
    <w:rsid w:val="002758B3"/>
    <w:rsid w:val="00275C0A"/>
    <w:rsid w:val="0027607C"/>
    <w:rsid w:val="00276FBC"/>
    <w:rsid w:val="002806E7"/>
    <w:rsid w:val="00280FF6"/>
    <w:rsid w:val="00281BD2"/>
    <w:rsid w:val="00281EFA"/>
    <w:rsid w:val="0028399E"/>
    <w:rsid w:val="00283EE9"/>
    <w:rsid w:val="00284832"/>
    <w:rsid w:val="00284AE9"/>
    <w:rsid w:val="002855D6"/>
    <w:rsid w:val="002877C4"/>
    <w:rsid w:val="002877FB"/>
    <w:rsid w:val="00290730"/>
    <w:rsid w:val="00292122"/>
    <w:rsid w:val="002922D2"/>
    <w:rsid w:val="002929A5"/>
    <w:rsid w:val="00292B91"/>
    <w:rsid w:val="00292E6A"/>
    <w:rsid w:val="0029318B"/>
    <w:rsid w:val="002958B7"/>
    <w:rsid w:val="00295BF9"/>
    <w:rsid w:val="00296780"/>
    <w:rsid w:val="00296F4A"/>
    <w:rsid w:val="0029776F"/>
    <w:rsid w:val="002A0534"/>
    <w:rsid w:val="002A1103"/>
    <w:rsid w:val="002A2248"/>
    <w:rsid w:val="002A2A22"/>
    <w:rsid w:val="002A4BFF"/>
    <w:rsid w:val="002A52FF"/>
    <w:rsid w:val="002A5670"/>
    <w:rsid w:val="002A5822"/>
    <w:rsid w:val="002A5943"/>
    <w:rsid w:val="002A6756"/>
    <w:rsid w:val="002A6EC9"/>
    <w:rsid w:val="002A7103"/>
    <w:rsid w:val="002A7198"/>
    <w:rsid w:val="002B08DA"/>
    <w:rsid w:val="002B0E19"/>
    <w:rsid w:val="002B41FB"/>
    <w:rsid w:val="002B7B08"/>
    <w:rsid w:val="002B7FBB"/>
    <w:rsid w:val="002C0CD6"/>
    <w:rsid w:val="002C1DE9"/>
    <w:rsid w:val="002C1FF1"/>
    <w:rsid w:val="002C3A3A"/>
    <w:rsid w:val="002C4224"/>
    <w:rsid w:val="002C44B4"/>
    <w:rsid w:val="002C5207"/>
    <w:rsid w:val="002C56F4"/>
    <w:rsid w:val="002C5FFD"/>
    <w:rsid w:val="002C6043"/>
    <w:rsid w:val="002C652C"/>
    <w:rsid w:val="002D47B8"/>
    <w:rsid w:val="002D4F01"/>
    <w:rsid w:val="002D59A5"/>
    <w:rsid w:val="002D646D"/>
    <w:rsid w:val="002D6D26"/>
    <w:rsid w:val="002D761F"/>
    <w:rsid w:val="002E0D9B"/>
    <w:rsid w:val="002E1072"/>
    <w:rsid w:val="002E2180"/>
    <w:rsid w:val="002E2232"/>
    <w:rsid w:val="002E3201"/>
    <w:rsid w:val="002E3283"/>
    <w:rsid w:val="002E384C"/>
    <w:rsid w:val="002E43AE"/>
    <w:rsid w:val="002E43F2"/>
    <w:rsid w:val="002E55E4"/>
    <w:rsid w:val="002E6F87"/>
    <w:rsid w:val="002E72FE"/>
    <w:rsid w:val="002F0E7F"/>
    <w:rsid w:val="002F111B"/>
    <w:rsid w:val="002F1A66"/>
    <w:rsid w:val="002F2217"/>
    <w:rsid w:val="002F28DB"/>
    <w:rsid w:val="002F34F2"/>
    <w:rsid w:val="002F3CDB"/>
    <w:rsid w:val="002F48EB"/>
    <w:rsid w:val="002F4EA9"/>
    <w:rsid w:val="002F5745"/>
    <w:rsid w:val="002F5E86"/>
    <w:rsid w:val="002F6BAF"/>
    <w:rsid w:val="002F6D65"/>
    <w:rsid w:val="002F6FB9"/>
    <w:rsid w:val="002F765E"/>
    <w:rsid w:val="002F7FB2"/>
    <w:rsid w:val="002F7FDA"/>
    <w:rsid w:val="0030052D"/>
    <w:rsid w:val="00300D15"/>
    <w:rsid w:val="003018B7"/>
    <w:rsid w:val="003027FA"/>
    <w:rsid w:val="00303F2B"/>
    <w:rsid w:val="00304B09"/>
    <w:rsid w:val="00304C8B"/>
    <w:rsid w:val="003060B2"/>
    <w:rsid w:val="00306450"/>
    <w:rsid w:val="0030682C"/>
    <w:rsid w:val="00307177"/>
    <w:rsid w:val="003071FB"/>
    <w:rsid w:val="003108BE"/>
    <w:rsid w:val="00310A19"/>
    <w:rsid w:val="00311383"/>
    <w:rsid w:val="00311842"/>
    <w:rsid w:val="00311C9C"/>
    <w:rsid w:val="0031234C"/>
    <w:rsid w:val="0031297F"/>
    <w:rsid w:val="00312C7F"/>
    <w:rsid w:val="0031396B"/>
    <w:rsid w:val="00313C2C"/>
    <w:rsid w:val="00313FDD"/>
    <w:rsid w:val="0031412C"/>
    <w:rsid w:val="00314501"/>
    <w:rsid w:val="00314921"/>
    <w:rsid w:val="003153D4"/>
    <w:rsid w:val="00321F97"/>
    <w:rsid w:val="00322E5A"/>
    <w:rsid w:val="00323280"/>
    <w:rsid w:val="0032390F"/>
    <w:rsid w:val="0032399B"/>
    <w:rsid w:val="003244B4"/>
    <w:rsid w:val="003248CC"/>
    <w:rsid w:val="00324F7A"/>
    <w:rsid w:val="003250D8"/>
    <w:rsid w:val="00326DA4"/>
    <w:rsid w:val="00327B4C"/>
    <w:rsid w:val="003315E7"/>
    <w:rsid w:val="00333AF5"/>
    <w:rsid w:val="00334E4F"/>
    <w:rsid w:val="00337C3D"/>
    <w:rsid w:val="00340298"/>
    <w:rsid w:val="0034090B"/>
    <w:rsid w:val="00341665"/>
    <w:rsid w:val="0034363B"/>
    <w:rsid w:val="00343CDF"/>
    <w:rsid w:val="003459EC"/>
    <w:rsid w:val="003462B3"/>
    <w:rsid w:val="003465D8"/>
    <w:rsid w:val="00350A3A"/>
    <w:rsid w:val="00351E8D"/>
    <w:rsid w:val="003532B5"/>
    <w:rsid w:val="00354508"/>
    <w:rsid w:val="00354B57"/>
    <w:rsid w:val="00354BE9"/>
    <w:rsid w:val="003567D4"/>
    <w:rsid w:val="00356AB1"/>
    <w:rsid w:val="00356BCC"/>
    <w:rsid w:val="00360224"/>
    <w:rsid w:val="00360F3C"/>
    <w:rsid w:val="003613EB"/>
    <w:rsid w:val="0036265B"/>
    <w:rsid w:val="0036312C"/>
    <w:rsid w:val="00363755"/>
    <w:rsid w:val="00363778"/>
    <w:rsid w:val="00363F5F"/>
    <w:rsid w:val="00364F7B"/>
    <w:rsid w:val="00365984"/>
    <w:rsid w:val="00365EF4"/>
    <w:rsid w:val="00367672"/>
    <w:rsid w:val="00370B60"/>
    <w:rsid w:val="003725D3"/>
    <w:rsid w:val="00372FFA"/>
    <w:rsid w:val="003731DF"/>
    <w:rsid w:val="003735B3"/>
    <w:rsid w:val="00374390"/>
    <w:rsid w:val="00374B15"/>
    <w:rsid w:val="00375DD7"/>
    <w:rsid w:val="0037708D"/>
    <w:rsid w:val="003804EA"/>
    <w:rsid w:val="00380527"/>
    <w:rsid w:val="003830B7"/>
    <w:rsid w:val="003912D0"/>
    <w:rsid w:val="003921DC"/>
    <w:rsid w:val="0039248B"/>
    <w:rsid w:val="00392533"/>
    <w:rsid w:val="00392F3F"/>
    <w:rsid w:val="003936BA"/>
    <w:rsid w:val="003938F2"/>
    <w:rsid w:val="00394603"/>
    <w:rsid w:val="0039487A"/>
    <w:rsid w:val="003954F5"/>
    <w:rsid w:val="0039743D"/>
    <w:rsid w:val="003A0857"/>
    <w:rsid w:val="003A0B22"/>
    <w:rsid w:val="003A141D"/>
    <w:rsid w:val="003A2E26"/>
    <w:rsid w:val="003A30CF"/>
    <w:rsid w:val="003A50A5"/>
    <w:rsid w:val="003A6CF7"/>
    <w:rsid w:val="003A7E1D"/>
    <w:rsid w:val="003B2ABF"/>
    <w:rsid w:val="003B384C"/>
    <w:rsid w:val="003B478F"/>
    <w:rsid w:val="003B4A13"/>
    <w:rsid w:val="003B4DEE"/>
    <w:rsid w:val="003B5B51"/>
    <w:rsid w:val="003B5D3E"/>
    <w:rsid w:val="003B60D9"/>
    <w:rsid w:val="003B64B7"/>
    <w:rsid w:val="003B6EE0"/>
    <w:rsid w:val="003C0342"/>
    <w:rsid w:val="003C1C7E"/>
    <w:rsid w:val="003C2046"/>
    <w:rsid w:val="003C3179"/>
    <w:rsid w:val="003C32F2"/>
    <w:rsid w:val="003C5592"/>
    <w:rsid w:val="003C569A"/>
    <w:rsid w:val="003C5CBC"/>
    <w:rsid w:val="003C611B"/>
    <w:rsid w:val="003C792A"/>
    <w:rsid w:val="003D006E"/>
    <w:rsid w:val="003D0EC3"/>
    <w:rsid w:val="003D1026"/>
    <w:rsid w:val="003D13B3"/>
    <w:rsid w:val="003D195E"/>
    <w:rsid w:val="003D1CEC"/>
    <w:rsid w:val="003D33AD"/>
    <w:rsid w:val="003D3FBC"/>
    <w:rsid w:val="003D4950"/>
    <w:rsid w:val="003D4BCD"/>
    <w:rsid w:val="003E0F48"/>
    <w:rsid w:val="003E190C"/>
    <w:rsid w:val="003E1991"/>
    <w:rsid w:val="003E2799"/>
    <w:rsid w:val="003E29A9"/>
    <w:rsid w:val="003E2BBA"/>
    <w:rsid w:val="003E2F43"/>
    <w:rsid w:val="003E2FAA"/>
    <w:rsid w:val="003E329E"/>
    <w:rsid w:val="003E3444"/>
    <w:rsid w:val="003E4226"/>
    <w:rsid w:val="003E490B"/>
    <w:rsid w:val="003E4B93"/>
    <w:rsid w:val="003E5148"/>
    <w:rsid w:val="003E54E4"/>
    <w:rsid w:val="003E630E"/>
    <w:rsid w:val="003F0A61"/>
    <w:rsid w:val="003F1086"/>
    <w:rsid w:val="003F4417"/>
    <w:rsid w:val="003F471A"/>
    <w:rsid w:val="003F50CC"/>
    <w:rsid w:val="003F51C5"/>
    <w:rsid w:val="003F5E41"/>
    <w:rsid w:val="003F65EC"/>
    <w:rsid w:val="003F71DB"/>
    <w:rsid w:val="003F74D9"/>
    <w:rsid w:val="003F7713"/>
    <w:rsid w:val="00400373"/>
    <w:rsid w:val="004005D2"/>
    <w:rsid w:val="0040144C"/>
    <w:rsid w:val="004018B3"/>
    <w:rsid w:val="00403809"/>
    <w:rsid w:val="004048AB"/>
    <w:rsid w:val="00404B58"/>
    <w:rsid w:val="00405724"/>
    <w:rsid w:val="00405784"/>
    <w:rsid w:val="0040647C"/>
    <w:rsid w:val="0040725E"/>
    <w:rsid w:val="00410077"/>
    <w:rsid w:val="00412D7A"/>
    <w:rsid w:val="004132FD"/>
    <w:rsid w:val="004141E1"/>
    <w:rsid w:val="004142D3"/>
    <w:rsid w:val="00414DFE"/>
    <w:rsid w:val="004179E1"/>
    <w:rsid w:val="00420757"/>
    <w:rsid w:val="00420824"/>
    <w:rsid w:val="0042187A"/>
    <w:rsid w:val="004229AC"/>
    <w:rsid w:val="00422ADE"/>
    <w:rsid w:val="00424CA2"/>
    <w:rsid w:val="00425049"/>
    <w:rsid w:val="004252BB"/>
    <w:rsid w:val="00431350"/>
    <w:rsid w:val="00431E12"/>
    <w:rsid w:val="00431F20"/>
    <w:rsid w:val="00432C9C"/>
    <w:rsid w:val="004340F9"/>
    <w:rsid w:val="00435982"/>
    <w:rsid w:val="00436C2B"/>
    <w:rsid w:val="004377D7"/>
    <w:rsid w:val="00437E92"/>
    <w:rsid w:val="004412F7"/>
    <w:rsid w:val="0044161E"/>
    <w:rsid w:val="004423F3"/>
    <w:rsid w:val="00442D71"/>
    <w:rsid w:val="00443815"/>
    <w:rsid w:val="00443985"/>
    <w:rsid w:val="004439EA"/>
    <w:rsid w:val="00443D9E"/>
    <w:rsid w:val="00444B5E"/>
    <w:rsid w:val="00444CCC"/>
    <w:rsid w:val="0044627C"/>
    <w:rsid w:val="0044667B"/>
    <w:rsid w:val="004473F8"/>
    <w:rsid w:val="004500DB"/>
    <w:rsid w:val="004503CD"/>
    <w:rsid w:val="00450608"/>
    <w:rsid w:val="00450AA3"/>
    <w:rsid w:val="00450AB6"/>
    <w:rsid w:val="00451238"/>
    <w:rsid w:val="00451821"/>
    <w:rsid w:val="004540D8"/>
    <w:rsid w:val="00454247"/>
    <w:rsid w:val="004547B0"/>
    <w:rsid w:val="004565FF"/>
    <w:rsid w:val="00456AED"/>
    <w:rsid w:val="00456B0D"/>
    <w:rsid w:val="00456B93"/>
    <w:rsid w:val="00457471"/>
    <w:rsid w:val="004578EE"/>
    <w:rsid w:val="00457F1A"/>
    <w:rsid w:val="00460935"/>
    <w:rsid w:val="004610C0"/>
    <w:rsid w:val="00462542"/>
    <w:rsid w:val="00462C3F"/>
    <w:rsid w:val="00463046"/>
    <w:rsid w:val="00463C2D"/>
    <w:rsid w:val="00463F35"/>
    <w:rsid w:val="0046520F"/>
    <w:rsid w:val="00465414"/>
    <w:rsid w:val="004668B5"/>
    <w:rsid w:val="00466B30"/>
    <w:rsid w:val="00466D20"/>
    <w:rsid w:val="0046736F"/>
    <w:rsid w:val="00467417"/>
    <w:rsid w:val="00467DD9"/>
    <w:rsid w:val="00467E26"/>
    <w:rsid w:val="004723D4"/>
    <w:rsid w:val="004728EB"/>
    <w:rsid w:val="004751AF"/>
    <w:rsid w:val="0047525B"/>
    <w:rsid w:val="00475E34"/>
    <w:rsid w:val="004764F4"/>
    <w:rsid w:val="00477FDA"/>
    <w:rsid w:val="0048157E"/>
    <w:rsid w:val="004816B3"/>
    <w:rsid w:val="00481BF4"/>
    <w:rsid w:val="0048308E"/>
    <w:rsid w:val="00483111"/>
    <w:rsid w:val="00483A15"/>
    <w:rsid w:val="00484121"/>
    <w:rsid w:val="004844E8"/>
    <w:rsid w:val="00484B13"/>
    <w:rsid w:val="004860A7"/>
    <w:rsid w:val="0048659A"/>
    <w:rsid w:val="00486781"/>
    <w:rsid w:val="004873C3"/>
    <w:rsid w:val="004873F5"/>
    <w:rsid w:val="00487EC8"/>
    <w:rsid w:val="00490755"/>
    <w:rsid w:val="00491E67"/>
    <w:rsid w:val="0049217C"/>
    <w:rsid w:val="00492362"/>
    <w:rsid w:val="004926BF"/>
    <w:rsid w:val="00492E48"/>
    <w:rsid w:val="0049622A"/>
    <w:rsid w:val="00496C60"/>
    <w:rsid w:val="004A07B3"/>
    <w:rsid w:val="004A08AA"/>
    <w:rsid w:val="004A1120"/>
    <w:rsid w:val="004A1263"/>
    <w:rsid w:val="004A1D75"/>
    <w:rsid w:val="004A1FB8"/>
    <w:rsid w:val="004A2014"/>
    <w:rsid w:val="004A3ACA"/>
    <w:rsid w:val="004A3AEB"/>
    <w:rsid w:val="004A402E"/>
    <w:rsid w:val="004A574C"/>
    <w:rsid w:val="004A794B"/>
    <w:rsid w:val="004A7D47"/>
    <w:rsid w:val="004B0449"/>
    <w:rsid w:val="004B2A21"/>
    <w:rsid w:val="004B2AFC"/>
    <w:rsid w:val="004B2B40"/>
    <w:rsid w:val="004B4D0D"/>
    <w:rsid w:val="004B4D2A"/>
    <w:rsid w:val="004B62E1"/>
    <w:rsid w:val="004B6DC8"/>
    <w:rsid w:val="004B7276"/>
    <w:rsid w:val="004B75EB"/>
    <w:rsid w:val="004B773D"/>
    <w:rsid w:val="004B78F1"/>
    <w:rsid w:val="004C2FB3"/>
    <w:rsid w:val="004C569E"/>
    <w:rsid w:val="004C635B"/>
    <w:rsid w:val="004C69BA"/>
    <w:rsid w:val="004C6A43"/>
    <w:rsid w:val="004C6B11"/>
    <w:rsid w:val="004C6C4B"/>
    <w:rsid w:val="004C7EA8"/>
    <w:rsid w:val="004D003F"/>
    <w:rsid w:val="004D0961"/>
    <w:rsid w:val="004D1CB8"/>
    <w:rsid w:val="004D59DB"/>
    <w:rsid w:val="004D5FE2"/>
    <w:rsid w:val="004D72AA"/>
    <w:rsid w:val="004E025D"/>
    <w:rsid w:val="004E02CD"/>
    <w:rsid w:val="004E1005"/>
    <w:rsid w:val="004E1B9A"/>
    <w:rsid w:val="004E2EB9"/>
    <w:rsid w:val="004E3FEE"/>
    <w:rsid w:val="004E417D"/>
    <w:rsid w:val="004E4335"/>
    <w:rsid w:val="004E4CBC"/>
    <w:rsid w:val="004E5BB2"/>
    <w:rsid w:val="004E5EF1"/>
    <w:rsid w:val="004E6AA4"/>
    <w:rsid w:val="004E6AD4"/>
    <w:rsid w:val="004E744A"/>
    <w:rsid w:val="004E7867"/>
    <w:rsid w:val="004F1AA6"/>
    <w:rsid w:val="004F1F72"/>
    <w:rsid w:val="004F2CDA"/>
    <w:rsid w:val="004F407A"/>
    <w:rsid w:val="004F52A3"/>
    <w:rsid w:val="004F5886"/>
    <w:rsid w:val="004F5CC3"/>
    <w:rsid w:val="004F5E32"/>
    <w:rsid w:val="004F6844"/>
    <w:rsid w:val="004F710C"/>
    <w:rsid w:val="004F7A19"/>
    <w:rsid w:val="004F7DFD"/>
    <w:rsid w:val="004F7EC8"/>
    <w:rsid w:val="00500697"/>
    <w:rsid w:val="0050120B"/>
    <w:rsid w:val="00501C20"/>
    <w:rsid w:val="00501F5A"/>
    <w:rsid w:val="00502DD4"/>
    <w:rsid w:val="005030F0"/>
    <w:rsid w:val="00503CEF"/>
    <w:rsid w:val="005043A4"/>
    <w:rsid w:val="00504A0A"/>
    <w:rsid w:val="005065B5"/>
    <w:rsid w:val="00507007"/>
    <w:rsid w:val="00507164"/>
    <w:rsid w:val="0051127F"/>
    <w:rsid w:val="0051165F"/>
    <w:rsid w:val="00512683"/>
    <w:rsid w:val="00512AFF"/>
    <w:rsid w:val="00513225"/>
    <w:rsid w:val="005134A6"/>
    <w:rsid w:val="005142AB"/>
    <w:rsid w:val="005150FE"/>
    <w:rsid w:val="00515308"/>
    <w:rsid w:val="005155F8"/>
    <w:rsid w:val="00516467"/>
    <w:rsid w:val="00517422"/>
    <w:rsid w:val="00520CB3"/>
    <w:rsid w:val="005211E3"/>
    <w:rsid w:val="00521F60"/>
    <w:rsid w:val="00523356"/>
    <w:rsid w:val="0052368B"/>
    <w:rsid w:val="00523C7B"/>
    <w:rsid w:val="00523F26"/>
    <w:rsid w:val="0052429A"/>
    <w:rsid w:val="00525525"/>
    <w:rsid w:val="00525577"/>
    <w:rsid w:val="005260D4"/>
    <w:rsid w:val="00526719"/>
    <w:rsid w:val="00526827"/>
    <w:rsid w:val="00526F22"/>
    <w:rsid w:val="00527BD7"/>
    <w:rsid w:val="00530EC2"/>
    <w:rsid w:val="00531007"/>
    <w:rsid w:val="0053189A"/>
    <w:rsid w:val="0053194B"/>
    <w:rsid w:val="00532358"/>
    <w:rsid w:val="00532473"/>
    <w:rsid w:val="00533447"/>
    <w:rsid w:val="00533B33"/>
    <w:rsid w:val="00533D2E"/>
    <w:rsid w:val="00534320"/>
    <w:rsid w:val="00534E13"/>
    <w:rsid w:val="0053505B"/>
    <w:rsid w:val="0053575F"/>
    <w:rsid w:val="005358CF"/>
    <w:rsid w:val="005362B0"/>
    <w:rsid w:val="0053673E"/>
    <w:rsid w:val="00537C14"/>
    <w:rsid w:val="005401F5"/>
    <w:rsid w:val="0054027E"/>
    <w:rsid w:val="00540EC5"/>
    <w:rsid w:val="00542044"/>
    <w:rsid w:val="00542B0B"/>
    <w:rsid w:val="0054334E"/>
    <w:rsid w:val="00543F64"/>
    <w:rsid w:val="005446F8"/>
    <w:rsid w:val="0054559D"/>
    <w:rsid w:val="0055325F"/>
    <w:rsid w:val="0055440D"/>
    <w:rsid w:val="0055513A"/>
    <w:rsid w:val="0055522C"/>
    <w:rsid w:val="00555446"/>
    <w:rsid w:val="00555946"/>
    <w:rsid w:val="0055634D"/>
    <w:rsid w:val="00557C08"/>
    <w:rsid w:val="00560B60"/>
    <w:rsid w:val="005617A0"/>
    <w:rsid w:val="00562774"/>
    <w:rsid w:val="00563326"/>
    <w:rsid w:val="00563B01"/>
    <w:rsid w:val="005640AC"/>
    <w:rsid w:val="00564409"/>
    <w:rsid w:val="00564CE2"/>
    <w:rsid w:val="005652F1"/>
    <w:rsid w:val="00565557"/>
    <w:rsid w:val="00566A1D"/>
    <w:rsid w:val="00566C9E"/>
    <w:rsid w:val="00567308"/>
    <w:rsid w:val="0056743E"/>
    <w:rsid w:val="005679E1"/>
    <w:rsid w:val="00567F6D"/>
    <w:rsid w:val="00571353"/>
    <w:rsid w:val="00572D0F"/>
    <w:rsid w:val="00572D3D"/>
    <w:rsid w:val="00573B43"/>
    <w:rsid w:val="00575DA3"/>
    <w:rsid w:val="00576ADC"/>
    <w:rsid w:val="005819E9"/>
    <w:rsid w:val="0058364E"/>
    <w:rsid w:val="00584987"/>
    <w:rsid w:val="00585B69"/>
    <w:rsid w:val="00585EF5"/>
    <w:rsid w:val="0058612F"/>
    <w:rsid w:val="005873A3"/>
    <w:rsid w:val="00592858"/>
    <w:rsid w:val="005935E7"/>
    <w:rsid w:val="00594DE1"/>
    <w:rsid w:val="00594DE3"/>
    <w:rsid w:val="00595718"/>
    <w:rsid w:val="0059618D"/>
    <w:rsid w:val="00597BFE"/>
    <w:rsid w:val="00597D91"/>
    <w:rsid w:val="00597F8B"/>
    <w:rsid w:val="005A2BF2"/>
    <w:rsid w:val="005A3977"/>
    <w:rsid w:val="005A4BFA"/>
    <w:rsid w:val="005A4FE6"/>
    <w:rsid w:val="005A55E3"/>
    <w:rsid w:val="005A7C38"/>
    <w:rsid w:val="005B0942"/>
    <w:rsid w:val="005B27DC"/>
    <w:rsid w:val="005B7995"/>
    <w:rsid w:val="005B7EA0"/>
    <w:rsid w:val="005C012E"/>
    <w:rsid w:val="005C262D"/>
    <w:rsid w:val="005C338D"/>
    <w:rsid w:val="005C33D1"/>
    <w:rsid w:val="005C33FA"/>
    <w:rsid w:val="005C36C4"/>
    <w:rsid w:val="005C5C5E"/>
    <w:rsid w:val="005C5D2C"/>
    <w:rsid w:val="005C7400"/>
    <w:rsid w:val="005C7A12"/>
    <w:rsid w:val="005C7C4B"/>
    <w:rsid w:val="005D0DA7"/>
    <w:rsid w:val="005D134D"/>
    <w:rsid w:val="005D2823"/>
    <w:rsid w:val="005D3042"/>
    <w:rsid w:val="005D3400"/>
    <w:rsid w:val="005D3AE8"/>
    <w:rsid w:val="005D3F1B"/>
    <w:rsid w:val="005D3F45"/>
    <w:rsid w:val="005D4D9B"/>
    <w:rsid w:val="005D643A"/>
    <w:rsid w:val="005D6973"/>
    <w:rsid w:val="005D7936"/>
    <w:rsid w:val="005D7D7C"/>
    <w:rsid w:val="005E0148"/>
    <w:rsid w:val="005E1735"/>
    <w:rsid w:val="005E1829"/>
    <w:rsid w:val="005E263D"/>
    <w:rsid w:val="005E4BAC"/>
    <w:rsid w:val="005E56AA"/>
    <w:rsid w:val="005E575F"/>
    <w:rsid w:val="005E5E12"/>
    <w:rsid w:val="005E6031"/>
    <w:rsid w:val="005E6C02"/>
    <w:rsid w:val="005E704E"/>
    <w:rsid w:val="005F0143"/>
    <w:rsid w:val="005F1301"/>
    <w:rsid w:val="005F1962"/>
    <w:rsid w:val="005F215C"/>
    <w:rsid w:val="005F278D"/>
    <w:rsid w:val="005F2C9B"/>
    <w:rsid w:val="005F3DCC"/>
    <w:rsid w:val="005F4127"/>
    <w:rsid w:val="005F4295"/>
    <w:rsid w:val="005F4D20"/>
    <w:rsid w:val="005F5947"/>
    <w:rsid w:val="005F5AF8"/>
    <w:rsid w:val="005F5EC8"/>
    <w:rsid w:val="005F62AA"/>
    <w:rsid w:val="005F6CDE"/>
    <w:rsid w:val="005F6CE4"/>
    <w:rsid w:val="005F716C"/>
    <w:rsid w:val="005F722A"/>
    <w:rsid w:val="005F7B24"/>
    <w:rsid w:val="00600F71"/>
    <w:rsid w:val="006012EF"/>
    <w:rsid w:val="00601BFF"/>
    <w:rsid w:val="00602241"/>
    <w:rsid w:val="00604034"/>
    <w:rsid w:val="00604116"/>
    <w:rsid w:val="0060482F"/>
    <w:rsid w:val="0060508D"/>
    <w:rsid w:val="006054D2"/>
    <w:rsid w:val="00606974"/>
    <w:rsid w:val="006069B4"/>
    <w:rsid w:val="0060712E"/>
    <w:rsid w:val="006077A1"/>
    <w:rsid w:val="006101D8"/>
    <w:rsid w:val="0061059D"/>
    <w:rsid w:val="006106E0"/>
    <w:rsid w:val="006109E8"/>
    <w:rsid w:val="00610C58"/>
    <w:rsid w:val="00610ECE"/>
    <w:rsid w:val="0061115E"/>
    <w:rsid w:val="00611B6E"/>
    <w:rsid w:val="0061313B"/>
    <w:rsid w:val="006140F3"/>
    <w:rsid w:val="00614A05"/>
    <w:rsid w:val="00614D25"/>
    <w:rsid w:val="0061594A"/>
    <w:rsid w:val="00616863"/>
    <w:rsid w:val="0061691B"/>
    <w:rsid w:val="00620516"/>
    <w:rsid w:val="00620A77"/>
    <w:rsid w:val="00620DA4"/>
    <w:rsid w:val="0062166F"/>
    <w:rsid w:val="0062193A"/>
    <w:rsid w:val="00621ED1"/>
    <w:rsid w:val="00622614"/>
    <w:rsid w:val="006232A9"/>
    <w:rsid w:val="0062360F"/>
    <w:rsid w:val="00623AC7"/>
    <w:rsid w:val="0062574B"/>
    <w:rsid w:val="00625834"/>
    <w:rsid w:val="00627403"/>
    <w:rsid w:val="006274D2"/>
    <w:rsid w:val="006279B0"/>
    <w:rsid w:val="00631016"/>
    <w:rsid w:val="00632D70"/>
    <w:rsid w:val="006350E5"/>
    <w:rsid w:val="00635618"/>
    <w:rsid w:val="00635C95"/>
    <w:rsid w:val="00636B6B"/>
    <w:rsid w:val="0063754E"/>
    <w:rsid w:val="00637BFF"/>
    <w:rsid w:val="00640166"/>
    <w:rsid w:val="006412CB"/>
    <w:rsid w:val="00641BC8"/>
    <w:rsid w:val="006422E5"/>
    <w:rsid w:val="0064427E"/>
    <w:rsid w:val="00644D59"/>
    <w:rsid w:val="006454D8"/>
    <w:rsid w:val="00645A28"/>
    <w:rsid w:val="0064630D"/>
    <w:rsid w:val="006468C3"/>
    <w:rsid w:val="00646B54"/>
    <w:rsid w:val="00646DE3"/>
    <w:rsid w:val="00647752"/>
    <w:rsid w:val="0065040F"/>
    <w:rsid w:val="006505A5"/>
    <w:rsid w:val="00651984"/>
    <w:rsid w:val="00651AF5"/>
    <w:rsid w:val="00651BCC"/>
    <w:rsid w:val="00652183"/>
    <w:rsid w:val="00652CC8"/>
    <w:rsid w:val="00653B1B"/>
    <w:rsid w:val="0065456C"/>
    <w:rsid w:val="0065597F"/>
    <w:rsid w:val="00655B1A"/>
    <w:rsid w:val="00656C91"/>
    <w:rsid w:val="0065784E"/>
    <w:rsid w:val="00657E59"/>
    <w:rsid w:val="006613A0"/>
    <w:rsid w:val="0066198B"/>
    <w:rsid w:val="006620BF"/>
    <w:rsid w:val="0066434D"/>
    <w:rsid w:val="00664BDE"/>
    <w:rsid w:val="006650A7"/>
    <w:rsid w:val="00665801"/>
    <w:rsid w:val="00667946"/>
    <w:rsid w:val="00667CEB"/>
    <w:rsid w:val="006702A0"/>
    <w:rsid w:val="006712D1"/>
    <w:rsid w:val="00673EFD"/>
    <w:rsid w:val="0067429F"/>
    <w:rsid w:val="00674CE9"/>
    <w:rsid w:val="0067569F"/>
    <w:rsid w:val="00675C90"/>
    <w:rsid w:val="0067646B"/>
    <w:rsid w:val="00676844"/>
    <w:rsid w:val="00677A83"/>
    <w:rsid w:val="00677A9D"/>
    <w:rsid w:val="00677F30"/>
    <w:rsid w:val="00680E05"/>
    <w:rsid w:val="0068109B"/>
    <w:rsid w:val="00681997"/>
    <w:rsid w:val="00681A97"/>
    <w:rsid w:val="00682896"/>
    <w:rsid w:val="006834AE"/>
    <w:rsid w:val="00683C6D"/>
    <w:rsid w:val="00684572"/>
    <w:rsid w:val="00684C19"/>
    <w:rsid w:val="00685020"/>
    <w:rsid w:val="006850A1"/>
    <w:rsid w:val="00685A6B"/>
    <w:rsid w:val="00685BD5"/>
    <w:rsid w:val="006860AB"/>
    <w:rsid w:val="00686411"/>
    <w:rsid w:val="006864E7"/>
    <w:rsid w:val="00686909"/>
    <w:rsid w:val="00686B3F"/>
    <w:rsid w:val="00687117"/>
    <w:rsid w:val="0068741A"/>
    <w:rsid w:val="00687459"/>
    <w:rsid w:val="006874A9"/>
    <w:rsid w:val="006901BF"/>
    <w:rsid w:val="00690AA7"/>
    <w:rsid w:val="00691435"/>
    <w:rsid w:val="00691766"/>
    <w:rsid w:val="00691925"/>
    <w:rsid w:val="00692396"/>
    <w:rsid w:val="00693B31"/>
    <w:rsid w:val="00695A0A"/>
    <w:rsid w:val="0069606B"/>
    <w:rsid w:val="00697AF0"/>
    <w:rsid w:val="006A0616"/>
    <w:rsid w:val="006A0AB6"/>
    <w:rsid w:val="006A151C"/>
    <w:rsid w:val="006A1869"/>
    <w:rsid w:val="006A1891"/>
    <w:rsid w:val="006A18D6"/>
    <w:rsid w:val="006A1B30"/>
    <w:rsid w:val="006A2282"/>
    <w:rsid w:val="006A3216"/>
    <w:rsid w:val="006A3602"/>
    <w:rsid w:val="006A3658"/>
    <w:rsid w:val="006A4B7A"/>
    <w:rsid w:val="006A6694"/>
    <w:rsid w:val="006A6C36"/>
    <w:rsid w:val="006A7FA5"/>
    <w:rsid w:val="006B0219"/>
    <w:rsid w:val="006B0391"/>
    <w:rsid w:val="006B08EA"/>
    <w:rsid w:val="006B0BE4"/>
    <w:rsid w:val="006B0EB9"/>
    <w:rsid w:val="006B1C85"/>
    <w:rsid w:val="006B1CC2"/>
    <w:rsid w:val="006B2C5F"/>
    <w:rsid w:val="006B4676"/>
    <w:rsid w:val="006B473D"/>
    <w:rsid w:val="006B485A"/>
    <w:rsid w:val="006B615A"/>
    <w:rsid w:val="006B79A8"/>
    <w:rsid w:val="006C1264"/>
    <w:rsid w:val="006C1D63"/>
    <w:rsid w:val="006C21BA"/>
    <w:rsid w:val="006C23DF"/>
    <w:rsid w:val="006C2543"/>
    <w:rsid w:val="006C2876"/>
    <w:rsid w:val="006C3EBC"/>
    <w:rsid w:val="006C43AD"/>
    <w:rsid w:val="006C459A"/>
    <w:rsid w:val="006C602C"/>
    <w:rsid w:val="006C63D3"/>
    <w:rsid w:val="006C65CE"/>
    <w:rsid w:val="006C6E1A"/>
    <w:rsid w:val="006C714F"/>
    <w:rsid w:val="006C730B"/>
    <w:rsid w:val="006C73E6"/>
    <w:rsid w:val="006D0177"/>
    <w:rsid w:val="006D0665"/>
    <w:rsid w:val="006D0804"/>
    <w:rsid w:val="006D1DFE"/>
    <w:rsid w:val="006D3C09"/>
    <w:rsid w:val="006D3EE4"/>
    <w:rsid w:val="006D472D"/>
    <w:rsid w:val="006D4E4A"/>
    <w:rsid w:val="006D500A"/>
    <w:rsid w:val="006D50B0"/>
    <w:rsid w:val="006D67F3"/>
    <w:rsid w:val="006D6E5A"/>
    <w:rsid w:val="006D7077"/>
    <w:rsid w:val="006D79AD"/>
    <w:rsid w:val="006E256D"/>
    <w:rsid w:val="006E2C98"/>
    <w:rsid w:val="006E2E80"/>
    <w:rsid w:val="006E3814"/>
    <w:rsid w:val="006E3C02"/>
    <w:rsid w:val="006E68ED"/>
    <w:rsid w:val="006E72E7"/>
    <w:rsid w:val="006E7870"/>
    <w:rsid w:val="006F0B81"/>
    <w:rsid w:val="006F1673"/>
    <w:rsid w:val="006F1D31"/>
    <w:rsid w:val="006F1D7F"/>
    <w:rsid w:val="006F3B66"/>
    <w:rsid w:val="006F3C76"/>
    <w:rsid w:val="006F50A5"/>
    <w:rsid w:val="006F606D"/>
    <w:rsid w:val="006F740E"/>
    <w:rsid w:val="006F7ED4"/>
    <w:rsid w:val="00700174"/>
    <w:rsid w:val="00701BA2"/>
    <w:rsid w:val="007030BE"/>
    <w:rsid w:val="00703113"/>
    <w:rsid w:val="007032D8"/>
    <w:rsid w:val="00703F07"/>
    <w:rsid w:val="00704A72"/>
    <w:rsid w:val="00704F08"/>
    <w:rsid w:val="007051B9"/>
    <w:rsid w:val="00706BD6"/>
    <w:rsid w:val="007073B3"/>
    <w:rsid w:val="007116A7"/>
    <w:rsid w:val="0071177D"/>
    <w:rsid w:val="00712FF1"/>
    <w:rsid w:val="00714259"/>
    <w:rsid w:val="00716474"/>
    <w:rsid w:val="00717584"/>
    <w:rsid w:val="0072055F"/>
    <w:rsid w:val="0072060A"/>
    <w:rsid w:val="00720A6F"/>
    <w:rsid w:val="007210CD"/>
    <w:rsid w:val="00722626"/>
    <w:rsid w:val="007240DB"/>
    <w:rsid w:val="007241FF"/>
    <w:rsid w:val="00724422"/>
    <w:rsid w:val="00724A66"/>
    <w:rsid w:val="00724CA2"/>
    <w:rsid w:val="00725AA3"/>
    <w:rsid w:val="00725E45"/>
    <w:rsid w:val="007263DC"/>
    <w:rsid w:val="00727544"/>
    <w:rsid w:val="00730B11"/>
    <w:rsid w:val="00730B67"/>
    <w:rsid w:val="00730CAE"/>
    <w:rsid w:val="007314EC"/>
    <w:rsid w:val="00732CD6"/>
    <w:rsid w:val="007333F4"/>
    <w:rsid w:val="00733CC1"/>
    <w:rsid w:val="007346B3"/>
    <w:rsid w:val="0073477B"/>
    <w:rsid w:val="00734BE7"/>
    <w:rsid w:val="00735642"/>
    <w:rsid w:val="00736B82"/>
    <w:rsid w:val="007375E1"/>
    <w:rsid w:val="0074183F"/>
    <w:rsid w:val="00742283"/>
    <w:rsid w:val="0074293F"/>
    <w:rsid w:val="0074318A"/>
    <w:rsid w:val="00743B92"/>
    <w:rsid w:val="007449D6"/>
    <w:rsid w:val="00745395"/>
    <w:rsid w:val="00745F28"/>
    <w:rsid w:val="00746000"/>
    <w:rsid w:val="0074607E"/>
    <w:rsid w:val="00746663"/>
    <w:rsid w:val="007466F0"/>
    <w:rsid w:val="0074754F"/>
    <w:rsid w:val="00750808"/>
    <w:rsid w:val="007508DF"/>
    <w:rsid w:val="00750B67"/>
    <w:rsid w:val="00750CED"/>
    <w:rsid w:val="007516DF"/>
    <w:rsid w:val="007521C4"/>
    <w:rsid w:val="00752904"/>
    <w:rsid w:val="00754545"/>
    <w:rsid w:val="007545D1"/>
    <w:rsid w:val="0075627E"/>
    <w:rsid w:val="00756978"/>
    <w:rsid w:val="007600D9"/>
    <w:rsid w:val="0076075A"/>
    <w:rsid w:val="0076094E"/>
    <w:rsid w:val="00761CA5"/>
    <w:rsid w:val="007652CF"/>
    <w:rsid w:val="007653D3"/>
    <w:rsid w:val="007657E1"/>
    <w:rsid w:val="007666BE"/>
    <w:rsid w:val="00766E6B"/>
    <w:rsid w:val="00770F46"/>
    <w:rsid w:val="007715DE"/>
    <w:rsid w:val="00776A87"/>
    <w:rsid w:val="00776C96"/>
    <w:rsid w:val="00776FE5"/>
    <w:rsid w:val="00777B23"/>
    <w:rsid w:val="0078018D"/>
    <w:rsid w:val="007803DD"/>
    <w:rsid w:val="00780D70"/>
    <w:rsid w:val="00780F09"/>
    <w:rsid w:val="00781A96"/>
    <w:rsid w:val="00781FD0"/>
    <w:rsid w:val="00781FEE"/>
    <w:rsid w:val="00782CA3"/>
    <w:rsid w:val="00784080"/>
    <w:rsid w:val="007840A3"/>
    <w:rsid w:val="007865F6"/>
    <w:rsid w:val="0078758E"/>
    <w:rsid w:val="00790394"/>
    <w:rsid w:val="00791387"/>
    <w:rsid w:val="00791E6F"/>
    <w:rsid w:val="007929C0"/>
    <w:rsid w:val="007931FD"/>
    <w:rsid w:val="0079345D"/>
    <w:rsid w:val="00793C40"/>
    <w:rsid w:val="007955B4"/>
    <w:rsid w:val="00796CF0"/>
    <w:rsid w:val="00797BCA"/>
    <w:rsid w:val="00797D8F"/>
    <w:rsid w:val="007A0069"/>
    <w:rsid w:val="007A05A7"/>
    <w:rsid w:val="007A0F34"/>
    <w:rsid w:val="007A113A"/>
    <w:rsid w:val="007A2394"/>
    <w:rsid w:val="007A3453"/>
    <w:rsid w:val="007A4A0B"/>
    <w:rsid w:val="007A4EB3"/>
    <w:rsid w:val="007A52A3"/>
    <w:rsid w:val="007A5781"/>
    <w:rsid w:val="007A65F7"/>
    <w:rsid w:val="007A6C3C"/>
    <w:rsid w:val="007A6C49"/>
    <w:rsid w:val="007A7617"/>
    <w:rsid w:val="007A778D"/>
    <w:rsid w:val="007B0A7E"/>
    <w:rsid w:val="007B1951"/>
    <w:rsid w:val="007B1DA9"/>
    <w:rsid w:val="007B2813"/>
    <w:rsid w:val="007B3555"/>
    <w:rsid w:val="007B69EA"/>
    <w:rsid w:val="007B6A59"/>
    <w:rsid w:val="007C00DA"/>
    <w:rsid w:val="007C0D8F"/>
    <w:rsid w:val="007C1485"/>
    <w:rsid w:val="007C3325"/>
    <w:rsid w:val="007C3A13"/>
    <w:rsid w:val="007C417A"/>
    <w:rsid w:val="007C4594"/>
    <w:rsid w:val="007C465E"/>
    <w:rsid w:val="007C48E3"/>
    <w:rsid w:val="007C5468"/>
    <w:rsid w:val="007C54EF"/>
    <w:rsid w:val="007C6670"/>
    <w:rsid w:val="007C6B93"/>
    <w:rsid w:val="007C78FB"/>
    <w:rsid w:val="007D128B"/>
    <w:rsid w:val="007D1B3E"/>
    <w:rsid w:val="007D3557"/>
    <w:rsid w:val="007D477B"/>
    <w:rsid w:val="007D59BB"/>
    <w:rsid w:val="007D6240"/>
    <w:rsid w:val="007D6BAE"/>
    <w:rsid w:val="007D6D0B"/>
    <w:rsid w:val="007D70B5"/>
    <w:rsid w:val="007E28AB"/>
    <w:rsid w:val="007E3728"/>
    <w:rsid w:val="007E37E1"/>
    <w:rsid w:val="007E3B51"/>
    <w:rsid w:val="007E3D20"/>
    <w:rsid w:val="007E7212"/>
    <w:rsid w:val="007E7483"/>
    <w:rsid w:val="007E75F9"/>
    <w:rsid w:val="007F12AD"/>
    <w:rsid w:val="007F15AC"/>
    <w:rsid w:val="007F2929"/>
    <w:rsid w:val="007F4AAD"/>
    <w:rsid w:val="007F55E8"/>
    <w:rsid w:val="007F5A18"/>
    <w:rsid w:val="007F61A2"/>
    <w:rsid w:val="007F6694"/>
    <w:rsid w:val="007F7980"/>
    <w:rsid w:val="008013E9"/>
    <w:rsid w:val="008014ED"/>
    <w:rsid w:val="0080344D"/>
    <w:rsid w:val="00803DCD"/>
    <w:rsid w:val="00803ED7"/>
    <w:rsid w:val="00803F6C"/>
    <w:rsid w:val="00805AE7"/>
    <w:rsid w:val="008112B6"/>
    <w:rsid w:val="008127A8"/>
    <w:rsid w:val="00813D00"/>
    <w:rsid w:val="008143A0"/>
    <w:rsid w:val="008155F3"/>
    <w:rsid w:val="00815845"/>
    <w:rsid w:val="00815A0C"/>
    <w:rsid w:val="00817755"/>
    <w:rsid w:val="0082008D"/>
    <w:rsid w:val="0082092F"/>
    <w:rsid w:val="00820F25"/>
    <w:rsid w:val="00821E5A"/>
    <w:rsid w:val="00823B48"/>
    <w:rsid w:val="00825593"/>
    <w:rsid w:val="00825A2D"/>
    <w:rsid w:val="0082698D"/>
    <w:rsid w:val="00826BBB"/>
    <w:rsid w:val="00826EC4"/>
    <w:rsid w:val="0082789E"/>
    <w:rsid w:val="00827F51"/>
    <w:rsid w:val="0083033D"/>
    <w:rsid w:val="008306FB"/>
    <w:rsid w:val="00831132"/>
    <w:rsid w:val="00831829"/>
    <w:rsid w:val="00831E22"/>
    <w:rsid w:val="00832186"/>
    <w:rsid w:val="008321F1"/>
    <w:rsid w:val="008324D9"/>
    <w:rsid w:val="0083259F"/>
    <w:rsid w:val="00832D41"/>
    <w:rsid w:val="00833680"/>
    <w:rsid w:val="00834682"/>
    <w:rsid w:val="00834D18"/>
    <w:rsid w:val="0083524D"/>
    <w:rsid w:val="00835EA4"/>
    <w:rsid w:val="00836F41"/>
    <w:rsid w:val="00837AB4"/>
    <w:rsid w:val="0084015E"/>
    <w:rsid w:val="00844548"/>
    <w:rsid w:val="00844999"/>
    <w:rsid w:val="00844ED6"/>
    <w:rsid w:val="00846019"/>
    <w:rsid w:val="00846E2B"/>
    <w:rsid w:val="00850DA4"/>
    <w:rsid w:val="00851D63"/>
    <w:rsid w:val="00852677"/>
    <w:rsid w:val="008538D2"/>
    <w:rsid w:val="00853C42"/>
    <w:rsid w:val="00854164"/>
    <w:rsid w:val="00854B16"/>
    <w:rsid w:val="00854C11"/>
    <w:rsid w:val="00854D53"/>
    <w:rsid w:val="00855A50"/>
    <w:rsid w:val="00855BD1"/>
    <w:rsid w:val="0085691D"/>
    <w:rsid w:val="00861325"/>
    <w:rsid w:val="008619B7"/>
    <w:rsid w:val="008619F3"/>
    <w:rsid w:val="00861DCC"/>
    <w:rsid w:val="00861EC2"/>
    <w:rsid w:val="00861F24"/>
    <w:rsid w:val="00862070"/>
    <w:rsid w:val="0086262B"/>
    <w:rsid w:val="00862F8B"/>
    <w:rsid w:val="008632D7"/>
    <w:rsid w:val="00863506"/>
    <w:rsid w:val="00864858"/>
    <w:rsid w:val="008648D1"/>
    <w:rsid w:val="00864BFC"/>
    <w:rsid w:val="00866090"/>
    <w:rsid w:val="00867895"/>
    <w:rsid w:val="00867AD5"/>
    <w:rsid w:val="00870CE4"/>
    <w:rsid w:val="008711DC"/>
    <w:rsid w:val="00871818"/>
    <w:rsid w:val="0087185F"/>
    <w:rsid w:val="00871D57"/>
    <w:rsid w:val="008736B4"/>
    <w:rsid w:val="00874475"/>
    <w:rsid w:val="00874B80"/>
    <w:rsid w:val="008762B9"/>
    <w:rsid w:val="008765E0"/>
    <w:rsid w:val="0087666D"/>
    <w:rsid w:val="00877224"/>
    <w:rsid w:val="00877F97"/>
    <w:rsid w:val="00881E9F"/>
    <w:rsid w:val="008833E0"/>
    <w:rsid w:val="00883B14"/>
    <w:rsid w:val="00883C96"/>
    <w:rsid w:val="008852CD"/>
    <w:rsid w:val="00885A63"/>
    <w:rsid w:val="00885FE6"/>
    <w:rsid w:val="00887245"/>
    <w:rsid w:val="00890192"/>
    <w:rsid w:val="0089033E"/>
    <w:rsid w:val="0089157F"/>
    <w:rsid w:val="00891759"/>
    <w:rsid w:val="008931EE"/>
    <w:rsid w:val="0089422F"/>
    <w:rsid w:val="00894F94"/>
    <w:rsid w:val="00895617"/>
    <w:rsid w:val="008961D9"/>
    <w:rsid w:val="008962A1"/>
    <w:rsid w:val="00896407"/>
    <w:rsid w:val="0089713C"/>
    <w:rsid w:val="008973AD"/>
    <w:rsid w:val="008A1D0B"/>
    <w:rsid w:val="008A1E73"/>
    <w:rsid w:val="008A446B"/>
    <w:rsid w:val="008A499D"/>
    <w:rsid w:val="008A533B"/>
    <w:rsid w:val="008A564F"/>
    <w:rsid w:val="008A6A0D"/>
    <w:rsid w:val="008B0C2C"/>
    <w:rsid w:val="008B153A"/>
    <w:rsid w:val="008B1AB5"/>
    <w:rsid w:val="008B2C0A"/>
    <w:rsid w:val="008B3DAD"/>
    <w:rsid w:val="008B60F4"/>
    <w:rsid w:val="008B6DBE"/>
    <w:rsid w:val="008B6E30"/>
    <w:rsid w:val="008C0266"/>
    <w:rsid w:val="008C0FCF"/>
    <w:rsid w:val="008C132F"/>
    <w:rsid w:val="008C1B1F"/>
    <w:rsid w:val="008C1D63"/>
    <w:rsid w:val="008C1DAD"/>
    <w:rsid w:val="008C1DF9"/>
    <w:rsid w:val="008C1FDF"/>
    <w:rsid w:val="008C2601"/>
    <w:rsid w:val="008C361C"/>
    <w:rsid w:val="008C4AEA"/>
    <w:rsid w:val="008C50E8"/>
    <w:rsid w:val="008C5C23"/>
    <w:rsid w:val="008C5DF6"/>
    <w:rsid w:val="008C5EB6"/>
    <w:rsid w:val="008C6067"/>
    <w:rsid w:val="008C6494"/>
    <w:rsid w:val="008C6B17"/>
    <w:rsid w:val="008C7929"/>
    <w:rsid w:val="008D035F"/>
    <w:rsid w:val="008D0A0B"/>
    <w:rsid w:val="008D0B76"/>
    <w:rsid w:val="008D0FE1"/>
    <w:rsid w:val="008D440A"/>
    <w:rsid w:val="008D4D43"/>
    <w:rsid w:val="008D4D5B"/>
    <w:rsid w:val="008D569B"/>
    <w:rsid w:val="008D67D4"/>
    <w:rsid w:val="008E0098"/>
    <w:rsid w:val="008E081C"/>
    <w:rsid w:val="008E1EE2"/>
    <w:rsid w:val="008E262E"/>
    <w:rsid w:val="008E282A"/>
    <w:rsid w:val="008E2B6C"/>
    <w:rsid w:val="008E2C52"/>
    <w:rsid w:val="008E39C9"/>
    <w:rsid w:val="008E45D4"/>
    <w:rsid w:val="008E48A9"/>
    <w:rsid w:val="008E4C5B"/>
    <w:rsid w:val="008E59B8"/>
    <w:rsid w:val="008E63E3"/>
    <w:rsid w:val="008E6926"/>
    <w:rsid w:val="008E74DD"/>
    <w:rsid w:val="008E7594"/>
    <w:rsid w:val="008E78B2"/>
    <w:rsid w:val="008F15A2"/>
    <w:rsid w:val="008F347F"/>
    <w:rsid w:val="008F4664"/>
    <w:rsid w:val="008F46E4"/>
    <w:rsid w:val="008F4C91"/>
    <w:rsid w:val="008F6D55"/>
    <w:rsid w:val="008F781D"/>
    <w:rsid w:val="00900898"/>
    <w:rsid w:val="0090140A"/>
    <w:rsid w:val="0090247B"/>
    <w:rsid w:val="00903138"/>
    <w:rsid w:val="00903B4C"/>
    <w:rsid w:val="00903B8C"/>
    <w:rsid w:val="00904B9D"/>
    <w:rsid w:val="009050D7"/>
    <w:rsid w:val="0090514C"/>
    <w:rsid w:val="0090705B"/>
    <w:rsid w:val="00910561"/>
    <w:rsid w:val="009115C1"/>
    <w:rsid w:val="009117AC"/>
    <w:rsid w:val="00911D05"/>
    <w:rsid w:val="009122E2"/>
    <w:rsid w:val="00913021"/>
    <w:rsid w:val="00916D68"/>
    <w:rsid w:val="00916D8E"/>
    <w:rsid w:val="00917ADA"/>
    <w:rsid w:val="00921650"/>
    <w:rsid w:val="009219CB"/>
    <w:rsid w:val="00921CF5"/>
    <w:rsid w:val="009225DD"/>
    <w:rsid w:val="00922A54"/>
    <w:rsid w:val="00923640"/>
    <w:rsid w:val="00924896"/>
    <w:rsid w:val="00924D2C"/>
    <w:rsid w:val="009258F6"/>
    <w:rsid w:val="0092633B"/>
    <w:rsid w:val="00926D11"/>
    <w:rsid w:val="00926DD7"/>
    <w:rsid w:val="00926EDD"/>
    <w:rsid w:val="0092704E"/>
    <w:rsid w:val="009304F9"/>
    <w:rsid w:val="00930A23"/>
    <w:rsid w:val="00930C26"/>
    <w:rsid w:val="00930C7C"/>
    <w:rsid w:val="0093239A"/>
    <w:rsid w:val="00932D11"/>
    <w:rsid w:val="00933E11"/>
    <w:rsid w:val="00933E6E"/>
    <w:rsid w:val="0093461D"/>
    <w:rsid w:val="009350DA"/>
    <w:rsid w:val="00935426"/>
    <w:rsid w:val="00935DDD"/>
    <w:rsid w:val="00936233"/>
    <w:rsid w:val="0093698B"/>
    <w:rsid w:val="0093787D"/>
    <w:rsid w:val="00937969"/>
    <w:rsid w:val="00940988"/>
    <w:rsid w:val="0094157F"/>
    <w:rsid w:val="0094297D"/>
    <w:rsid w:val="00942D8A"/>
    <w:rsid w:val="00942FA3"/>
    <w:rsid w:val="00943C24"/>
    <w:rsid w:val="009441B7"/>
    <w:rsid w:val="0094422E"/>
    <w:rsid w:val="00944DB0"/>
    <w:rsid w:val="009458FF"/>
    <w:rsid w:val="00945BAC"/>
    <w:rsid w:val="00945D3D"/>
    <w:rsid w:val="00947370"/>
    <w:rsid w:val="00950193"/>
    <w:rsid w:val="009512BB"/>
    <w:rsid w:val="009518CE"/>
    <w:rsid w:val="00951C15"/>
    <w:rsid w:val="009527F1"/>
    <w:rsid w:val="0095461B"/>
    <w:rsid w:val="00954FA5"/>
    <w:rsid w:val="00956EF6"/>
    <w:rsid w:val="00960112"/>
    <w:rsid w:val="0096035A"/>
    <w:rsid w:val="00961C1B"/>
    <w:rsid w:val="00961D4C"/>
    <w:rsid w:val="00962843"/>
    <w:rsid w:val="009632B6"/>
    <w:rsid w:val="00963331"/>
    <w:rsid w:val="00964138"/>
    <w:rsid w:val="00964F14"/>
    <w:rsid w:val="009664C9"/>
    <w:rsid w:val="00967834"/>
    <w:rsid w:val="00967E8E"/>
    <w:rsid w:val="009706B2"/>
    <w:rsid w:val="009707D0"/>
    <w:rsid w:val="009707EC"/>
    <w:rsid w:val="00971398"/>
    <w:rsid w:val="00972AAB"/>
    <w:rsid w:val="00973143"/>
    <w:rsid w:val="00974803"/>
    <w:rsid w:val="0097492C"/>
    <w:rsid w:val="00975451"/>
    <w:rsid w:val="00976694"/>
    <w:rsid w:val="00977016"/>
    <w:rsid w:val="009773EA"/>
    <w:rsid w:val="00980153"/>
    <w:rsid w:val="009803F8"/>
    <w:rsid w:val="00981680"/>
    <w:rsid w:val="00981F27"/>
    <w:rsid w:val="00982E2A"/>
    <w:rsid w:val="00983268"/>
    <w:rsid w:val="009841A0"/>
    <w:rsid w:val="00984254"/>
    <w:rsid w:val="0098446E"/>
    <w:rsid w:val="00984DF0"/>
    <w:rsid w:val="009853ED"/>
    <w:rsid w:val="00985F9A"/>
    <w:rsid w:val="009871A3"/>
    <w:rsid w:val="009872DF"/>
    <w:rsid w:val="00987CD8"/>
    <w:rsid w:val="00990817"/>
    <w:rsid w:val="00990E7A"/>
    <w:rsid w:val="00992339"/>
    <w:rsid w:val="0099238B"/>
    <w:rsid w:val="0099435C"/>
    <w:rsid w:val="009946C2"/>
    <w:rsid w:val="00995939"/>
    <w:rsid w:val="00995C99"/>
    <w:rsid w:val="00995CC2"/>
    <w:rsid w:val="00995DD0"/>
    <w:rsid w:val="00995E25"/>
    <w:rsid w:val="009968AB"/>
    <w:rsid w:val="00996E1C"/>
    <w:rsid w:val="00997B2A"/>
    <w:rsid w:val="00997C07"/>
    <w:rsid w:val="009A1495"/>
    <w:rsid w:val="009A1D9A"/>
    <w:rsid w:val="009A2561"/>
    <w:rsid w:val="009A2F36"/>
    <w:rsid w:val="009A3DE0"/>
    <w:rsid w:val="009A4A21"/>
    <w:rsid w:val="009A4D69"/>
    <w:rsid w:val="009A64B0"/>
    <w:rsid w:val="009A7E7E"/>
    <w:rsid w:val="009B0201"/>
    <w:rsid w:val="009B17F0"/>
    <w:rsid w:val="009B185A"/>
    <w:rsid w:val="009B2518"/>
    <w:rsid w:val="009B43DE"/>
    <w:rsid w:val="009B4E6F"/>
    <w:rsid w:val="009B566C"/>
    <w:rsid w:val="009B6910"/>
    <w:rsid w:val="009B6C33"/>
    <w:rsid w:val="009B6D3C"/>
    <w:rsid w:val="009B6FF2"/>
    <w:rsid w:val="009C01BB"/>
    <w:rsid w:val="009C0BF7"/>
    <w:rsid w:val="009C1251"/>
    <w:rsid w:val="009C43AB"/>
    <w:rsid w:val="009D1B18"/>
    <w:rsid w:val="009D1CBE"/>
    <w:rsid w:val="009D2160"/>
    <w:rsid w:val="009D29F0"/>
    <w:rsid w:val="009D3093"/>
    <w:rsid w:val="009D30E4"/>
    <w:rsid w:val="009D3A2F"/>
    <w:rsid w:val="009D3EA3"/>
    <w:rsid w:val="009D3FBF"/>
    <w:rsid w:val="009D4EB4"/>
    <w:rsid w:val="009D580A"/>
    <w:rsid w:val="009D5BE1"/>
    <w:rsid w:val="009D6AC5"/>
    <w:rsid w:val="009D7EDE"/>
    <w:rsid w:val="009E0DDB"/>
    <w:rsid w:val="009E1418"/>
    <w:rsid w:val="009E2039"/>
    <w:rsid w:val="009E2676"/>
    <w:rsid w:val="009E2AE9"/>
    <w:rsid w:val="009E2BFC"/>
    <w:rsid w:val="009E32C3"/>
    <w:rsid w:val="009E3740"/>
    <w:rsid w:val="009E3E84"/>
    <w:rsid w:val="009E3EB2"/>
    <w:rsid w:val="009E4018"/>
    <w:rsid w:val="009E4B96"/>
    <w:rsid w:val="009E507C"/>
    <w:rsid w:val="009E5C9E"/>
    <w:rsid w:val="009E6FD3"/>
    <w:rsid w:val="009E719C"/>
    <w:rsid w:val="009E7DE3"/>
    <w:rsid w:val="009F0328"/>
    <w:rsid w:val="009F1145"/>
    <w:rsid w:val="009F11D3"/>
    <w:rsid w:val="009F15C1"/>
    <w:rsid w:val="009F4680"/>
    <w:rsid w:val="009F4A15"/>
    <w:rsid w:val="009F59CE"/>
    <w:rsid w:val="009F5C1E"/>
    <w:rsid w:val="009F62F1"/>
    <w:rsid w:val="00A0030C"/>
    <w:rsid w:val="00A00603"/>
    <w:rsid w:val="00A00676"/>
    <w:rsid w:val="00A01C56"/>
    <w:rsid w:val="00A02A64"/>
    <w:rsid w:val="00A02BE2"/>
    <w:rsid w:val="00A035F5"/>
    <w:rsid w:val="00A03E40"/>
    <w:rsid w:val="00A047F9"/>
    <w:rsid w:val="00A05522"/>
    <w:rsid w:val="00A05536"/>
    <w:rsid w:val="00A0570E"/>
    <w:rsid w:val="00A05DA3"/>
    <w:rsid w:val="00A0685A"/>
    <w:rsid w:val="00A0709D"/>
    <w:rsid w:val="00A11315"/>
    <w:rsid w:val="00A115DD"/>
    <w:rsid w:val="00A128F1"/>
    <w:rsid w:val="00A12AA9"/>
    <w:rsid w:val="00A12E55"/>
    <w:rsid w:val="00A144B1"/>
    <w:rsid w:val="00A15BCE"/>
    <w:rsid w:val="00A15F1D"/>
    <w:rsid w:val="00A16944"/>
    <w:rsid w:val="00A1745E"/>
    <w:rsid w:val="00A20791"/>
    <w:rsid w:val="00A20D73"/>
    <w:rsid w:val="00A2111C"/>
    <w:rsid w:val="00A222FE"/>
    <w:rsid w:val="00A232EF"/>
    <w:rsid w:val="00A235B8"/>
    <w:rsid w:val="00A23B17"/>
    <w:rsid w:val="00A24108"/>
    <w:rsid w:val="00A24A4A"/>
    <w:rsid w:val="00A24F8B"/>
    <w:rsid w:val="00A252B7"/>
    <w:rsid w:val="00A268A3"/>
    <w:rsid w:val="00A268CC"/>
    <w:rsid w:val="00A26B0C"/>
    <w:rsid w:val="00A272AA"/>
    <w:rsid w:val="00A30186"/>
    <w:rsid w:val="00A311B6"/>
    <w:rsid w:val="00A32432"/>
    <w:rsid w:val="00A327EE"/>
    <w:rsid w:val="00A346AE"/>
    <w:rsid w:val="00A403DD"/>
    <w:rsid w:val="00A41321"/>
    <w:rsid w:val="00A42105"/>
    <w:rsid w:val="00A429D9"/>
    <w:rsid w:val="00A43EA4"/>
    <w:rsid w:val="00A44A83"/>
    <w:rsid w:val="00A44ADC"/>
    <w:rsid w:val="00A452BD"/>
    <w:rsid w:val="00A47830"/>
    <w:rsid w:val="00A50151"/>
    <w:rsid w:val="00A51040"/>
    <w:rsid w:val="00A52849"/>
    <w:rsid w:val="00A571B2"/>
    <w:rsid w:val="00A575F6"/>
    <w:rsid w:val="00A57790"/>
    <w:rsid w:val="00A5793B"/>
    <w:rsid w:val="00A61243"/>
    <w:rsid w:val="00A623AF"/>
    <w:rsid w:val="00A632FB"/>
    <w:rsid w:val="00A64005"/>
    <w:rsid w:val="00A645D2"/>
    <w:rsid w:val="00A64E89"/>
    <w:rsid w:val="00A65061"/>
    <w:rsid w:val="00A65D1F"/>
    <w:rsid w:val="00A662D6"/>
    <w:rsid w:val="00A66535"/>
    <w:rsid w:val="00A66DAC"/>
    <w:rsid w:val="00A70C13"/>
    <w:rsid w:val="00A71BA9"/>
    <w:rsid w:val="00A71BAF"/>
    <w:rsid w:val="00A71DBB"/>
    <w:rsid w:val="00A7254A"/>
    <w:rsid w:val="00A72664"/>
    <w:rsid w:val="00A737AE"/>
    <w:rsid w:val="00A74EB7"/>
    <w:rsid w:val="00A74F8A"/>
    <w:rsid w:val="00A75589"/>
    <w:rsid w:val="00A7571E"/>
    <w:rsid w:val="00A76BBA"/>
    <w:rsid w:val="00A80604"/>
    <w:rsid w:val="00A80803"/>
    <w:rsid w:val="00A81219"/>
    <w:rsid w:val="00A818CC"/>
    <w:rsid w:val="00A81F43"/>
    <w:rsid w:val="00A839AC"/>
    <w:rsid w:val="00A84BC3"/>
    <w:rsid w:val="00A8576F"/>
    <w:rsid w:val="00A8584B"/>
    <w:rsid w:val="00A85B5B"/>
    <w:rsid w:val="00A8673F"/>
    <w:rsid w:val="00A9140D"/>
    <w:rsid w:val="00A914AE"/>
    <w:rsid w:val="00A91580"/>
    <w:rsid w:val="00A9262A"/>
    <w:rsid w:val="00A927FD"/>
    <w:rsid w:val="00A93BD3"/>
    <w:rsid w:val="00A944E5"/>
    <w:rsid w:val="00A9543B"/>
    <w:rsid w:val="00AA0112"/>
    <w:rsid w:val="00AA05D1"/>
    <w:rsid w:val="00AA0F67"/>
    <w:rsid w:val="00AA1117"/>
    <w:rsid w:val="00AA2468"/>
    <w:rsid w:val="00AA2B7A"/>
    <w:rsid w:val="00AA2FA4"/>
    <w:rsid w:val="00AA3893"/>
    <w:rsid w:val="00AA3FE9"/>
    <w:rsid w:val="00AA44C8"/>
    <w:rsid w:val="00AA47B3"/>
    <w:rsid w:val="00AA47DE"/>
    <w:rsid w:val="00AA4D1E"/>
    <w:rsid w:val="00AA5665"/>
    <w:rsid w:val="00AA5BC6"/>
    <w:rsid w:val="00AB06A0"/>
    <w:rsid w:val="00AB1007"/>
    <w:rsid w:val="00AB1B1E"/>
    <w:rsid w:val="00AB1B2F"/>
    <w:rsid w:val="00AB2B64"/>
    <w:rsid w:val="00AB2F20"/>
    <w:rsid w:val="00AB3469"/>
    <w:rsid w:val="00AB3511"/>
    <w:rsid w:val="00AB3F38"/>
    <w:rsid w:val="00AB445E"/>
    <w:rsid w:val="00AB562C"/>
    <w:rsid w:val="00AB6B98"/>
    <w:rsid w:val="00AB7488"/>
    <w:rsid w:val="00AB7C3B"/>
    <w:rsid w:val="00AC0217"/>
    <w:rsid w:val="00AC13CB"/>
    <w:rsid w:val="00AC1AFA"/>
    <w:rsid w:val="00AC1BB0"/>
    <w:rsid w:val="00AC2297"/>
    <w:rsid w:val="00AC2426"/>
    <w:rsid w:val="00AC2435"/>
    <w:rsid w:val="00AC3956"/>
    <w:rsid w:val="00AC3D58"/>
    <w:rsid w:val="00AC5C85"/>
    <w:rsid w:val="00AC6E3C"/>
    <w:rsid w:val="00AC73AE"/>
    <w:rsid w:val="00AC7490"/>
    <w:rsid w:val="00AD0355"/>
    <w:rsid w:val="00AD0AE2"/>
    <w:rsid w:val="00AD12AE"/>
    <w:rsid w:val="00AD262A"/>
    <w:rsid w:val="00AD297B"/>
    <w:rsid w:val="00AD33D0"/>
    <w:rsid w:val="00AD381A"/>
    <w:rsid w:val="00AD3E30"/>
    <w:rsid w:val="00AD5B67"/>
    <w:rsid w:val="00AD6DA1"/>
    <w:rsid w:val="00AD7AFB"/>
    <w:rsid w:val="00AE124A"/>
    <w:rsid w:val="00AE18A7"/>
    <w:rsid w:val="00AE1FDB"/>
    <w:rsid w:val="00AE23C0"/>
    <w:rsid w:val="00AE24B4"/>
    <w:rsid w:val="00AE31AF"/>
    <w:rsid w:val="00AE3A8D"/>
    <w:rsid w:val="00AE42DE"/>
    <w:rsid w:val="00AE5041"/>
    <w:rsid w:val="00AE54FE"/>
    <w:rsid w:val="00AE647C"/>
    <w:rsid w:val="00AE737D"/>
    <w:rsid w:val="00AE79CA"/>
    <w:rsid w:val="00AF00A3"/>
    <w:rsid w:val="00AF042D"/>
    <w:rsid w:val="00AF066E"/>
    <w:rsid w:val="00AF0892"/>
    <w:rsid w:val="00AF110C"/>
    <w:rsid w:val="00AF1E66"/>
    <w:rsid w:val="00AF2FD9"/>
    <w:rsid w:val="00AF2FED"/>
    <w:rsid w:val="00AF486B"/>
    <w:rsid w:val="00AF5596"/>
    <w:rsid w:val="00AF62AB"/>
    <w:rsid w:val="00AF754D"/>
    <w:rsid w:val="00AF787A"/>
    <w:rsid w:val="00B01F28"/>
    <w:rsid w:val="00B0281A"/>
    <w:rsid w:val="00B035BD"/>
    <w:rsid w:val="00B03E7D"/>
    <w:rsid w:val="00B05168"/>
    <w:rsid w:val="00B059D6"/>
    <w:rsid w:val="00B05ACE"/>
    <w:rsid w:val="00B07DE4"/>
    <w:rsid w:val="00B07F0D"/>
    <w:rsid w:val="00B102D7"/>
    <w:rsid w:val="00B1050F"/>
    <w:rsid w:val="00B11711"/>
    <w:rsid w:val="00B11921"/>
    <w:rsid w:val="00B13BCA"/>
    <w:rsid w:val="00B14A6F"/>
    <w:rsid w:val="00B1521B"/>
    <w:rsid w:val="00B1528F"/>
    <w:rsid w:val="00B153D9"/>
    <w:rsid w:val="00B15A42"/>
    <w:rsid w:val="00B1695C"/>
    <w:rsid w:val="00B17139"/>
    <w:rsid w:val="00B1741B"/>
    <w:rsid w:val="00B17B7A"/>
    <w:rsid w:val="00B20407"/>
    <w:rsid w:val="00B21BDB"/>
    <w:rsid w:val="00B23BE6"/>
    <w:rsid w:val="00B23C48"/>
    <w:rsid w:val="00B251EA"/>
    <w:rsid w:val="00B2547A"/>
    <w:rsid w:val="00B261B8"/>
    <w:rsid w:val="00B2749A"/>
    <w:rsid w:val="00B27D9C"/>
    <w:rsid w:val="00B338AA"/>
    <w:rsid w:val="00B34E89"/>
    <w:rsid w:val="00B359A3"/>
    <w:rsid w:val="00B364C7"/>
    <w:rsid w:val="00B365E1"/>
    <w:rsid w:val="00B36C09"/>
    <w:rsid w:val="00B37E28"/>
    <w:rsid w:val="00B42C35"/>
    <w:rsid w:val="00B4374A"/>
    <w:rsid w:val="00B4431D"/>
    <w:rsid w:val="00B44350"/>
    <w:rsid w:val="00B44982"/>
    <w:rsid w:val="00B452DB"/>
    <w:rsid w:val="00B4539F"/>
    <w:rsid w:val="00B460D2"/>
    <w:rsid w:val="00B460DE"/>
    <w:rsid w:val="00B4622A"/>
    <w:rsid w:val="00B464B8"/>
    <w:rsid w:val="00B46ACE"/>
    <w:rsid w:val="00B4721F"/>
    <w:rsid w:val="00B50043"/>
    <w:rsid w:val="00B503C5"/>
    <w:rsid w:val="00B50A77"/>
    <w:rsid w:val="00B50DF1"/>
    <w:rsid w:val="00B51796"/>
    <w:rsid w:val="00B53059"/>
    <w:rsid w:val="00B53615"/>
    <w:rsid w:val="00B53C9B"/>
    <w:rsid w:val="00B55F71"/>
    <w:rsid w:val="00B56D67"/>
    <w:rsid w:val="00B6039C"/>
    <w:rsid w:val="00B61818"/>
    <w:rsid w:val="00B61FF0"/>
    <w:rsid w:val="00B62271"/>
    <w:rsid w:val="00B643D4"/>
    <w:rsid w:val="00B6489A"/>
    <w:rsid w:val="00B64DAC"/>
    <w:rsid w:val="00B65716"/>
    <w:rsid w:val="00B679F4"/>
    <w:rsid w:val="00B70E92"/>
    <w:rsid w:val="00B71201"/>
    <w:rsid w:val="00B71241"/>
    <w:rsid w:val="00B727F7"/>
    <w:rsid w:val="00B750B9"/>
    <w:rsid w:val="00B75C75"/>
    <w:rsid w:val="00B765D0"/>
    <w:rsid w:val="00B7782C"/>
    <w:rsid w:val="00B80B0A"/>
    <w:rsid w:val="00B81AFA"/>
    <w:rsid w:val="00B81BB6"/>
    <w:rsid w:val="00B824EA"/>
    <w:rsid w:val="00B82F16"/>
    <w:rsid w:val="00B833B5"/>
    <w:rsid w:val="00B8346C"/>
    <w:rsid w:val="00B84B5A"/>
    <w:rsid w:val="00B86676"/>
    <w:rsid w:val="00B86C09"/>
    <w:rsid w:val="00B87725"/>
    <w:rsid w:val="00B87CBA"/>
    <w:rsid w:val="00B91592"/>
    <w:rsid w:val="00B915CD"/>
    <w:rsid w:val="00B93616"/>
    <w:rsid w:val="00B946A7"/>
    <w:rsid w:val="00B94B78"/>
    <w:rsid w:val="00B9542B"/>
    <w:rsid w:val="00B95625"/>
    <w:rsid w:val="00B96A45"/>
    <w:rsid w:val="00B96B1C"/>
    <w:rsid w:val="00B97C1B"/>
    <w:rsid w:val="00BA00C7"/>
    <w:rsid w:val="00BA022A"/>
    <w:rsid w:val="00BA0404"/>
    <w:rsid w:val="00BA0821"/>
    <w:rsid w:val="00BA1208"/>
    <w:rsid w:val="00BA2745"/>
    <w:rsid w:val="00BA4005"/>
    <w:rsid w:val="00BA47A8"/>
    <w:rsid w:val="00BA5950"/>
    <w:rsid w:val="00BA73A9"/>
    <w:rsid w:val="00BA7A77"/>
    <w:rsid w:val="00BB0D7A"/>
    <w:rsid w:val="00BB365F"/>
    <w:rsid w:val="00BB3F5E"/>
    <w:rsid w:val="00BB416A"/>
    <w:rsid w:val="00BB4DA7"/>
    <w:rsid w:val="00BB534B"/>
    <w:rsid w:val="00BB54C3"/>
    <w:rsid w:val="00BB61B7"/>
    <w:rsid w:val="00BB7B24"/>
    <w:rsid w:val="00BB7FEE"/>
    <w:rsid w:val="00BC02F9"/>
    <w:rsid w:val="00BC0494"/>
    <w:rsid w:val="00BC0DD5"/>
    <w:rsid w:val="00BC177F"/>
    <w:rsid w:val="00BC1DBF"/>
    <w:rsid w:val="00BC29C7"/>
    <w:rsid w:val="00BC29E0"/>
    <w:rsid w:val="00BC2DC4"/>
    <w:rsid w:val="00BC350E"/>
    <w:rsid w:val="00BC3C54"/>
    <w:rsid w:val="00BC554F"/>
    <w:rsid w:val="00BC5680"/>
    <w:rsid w:val="00BC5CA7"/>
    <w:rsid w:val="00BC6C9B"/>
    <w:rsid w:val="00BC72FF"/>
    <w:rsid w:val="00BD00FD"/>
    <w:rsid w:val="00BD052B"/>
    <w:rsid w:val="00BD0CBC"/>
    <w:rsid w:val="00BD0D3F"/>
    <w:rsid w:val="00BD0FF3"/>
    <w:rsid w:val="00BD1E03"/>
    <w:rsid w:val="00BD205B"/>
    <w:rsid w:val="00BD2A99"/>
    <w:rsid w:val="00BD2B16"/>
    <w:rsid w:val="00BD43BC"/>
    <w:rsid w:val="00BD4692"/>
    <w:rsid w:val="00BD4745"/>
    <w:rsid w:val="00BD556E"/>
    <w:rsid w:val="00BD5713"/>
    <w:rsid w:val="00BD71EB"/>
    <w:rsid w:val="00BD7F5A"/>
    <w:rsid w:val="00BE0ED6"/>
    <w:rsid w:val="00BE1524"/>
    <w:rsid w:val="00BE1FFE"/>
    <w:rsid w:val="00BE2A5D"/>
    <w:rsid w:val="00BE6DF9"/>
    <w:rsid w:val="00BE765A"/>
    <w:rsid w:val="00BF080B"/>
    <w:rsid w:val="00BF0909"/>
    <w:rsid w:val="00BF092E"/>
    <w:rsid w:val="00BF1B54"/>
    <w:rsid w:val="00BF38B6"/>
    <w:rsid w:val="00BF3916"/>
    <w:rsid w:val="00BF3E08"/>
    <w:rsid w:val="00BF3F24"/>
    <w:rsid w:val="00BF4008"/>
    <w:rsid w:val="00BF488B"/>
    <w:rsid w:val="00BF4B2C"/>
    <w:rsid w:val="00BF4CBF"/>
    <w:rsid w:val="00BF4F4A"/>
    <w:rsid w:val="00BF545C"/>
    <w:rsid w:val="00BF6ACD"/>
    <w:rsid w:val="00BF7B7C"/>
    <w:rsid w:val="00BF7D0D"/>
    <w:rsid w:val="00C0019D"/>
    <w:rsid w:val="00C00569"/>
    <w:rsid w:val="00C00A81"/>
    <w:rsid w:val="00C015B1"/>
    <w:rsid w:val="00C03787"/>
    <w:rsid w:val="00C03F17"/>
    <w:rsid w:val="00C05007"/>
    <w:rsid w:val="00C05623"/>
    <w:rsid w:val="00C057BB"/>
    <w:rsid w:val="00C059CE"/>
    <w:rsid w:val="00C05B4B"/>
    <w:rsid w:val="00C069D9"/>
    <w:rsid w:val="00C07836"/>
    <w:rsid w:val="00C07FEE"/>
    <w:rsid w:val="00C1004F"/>
    <w:rsid w:val="00C10262"/>
    <w:rsid w:val="00C108E4"/>
    <w:rsid w:val="00C11161"/>
    <w:rsid w:val="00C11E0D"/>
    <w:rsid w:val="00C14C21"/>
    <w:rsid w:val="00C16070"/>
    <w:rsid w:val="00C17DEB"/>
    <w:rsid w:val="00C2031E"/>
    <w:rsid w:val="00C20591"/>
    <w:rsid w:val="00C20E1E"/>
    <w:rsid w:val="00C2140B"/>
    <w:rsid w:val="00C21E41"/>
    <w:rsid w:val="00C22B42"/>
    <w:rsid w:val="00C234E5"/>
    <w:rsid w:val="00C23B85"/>
    <w:rsid w:val="00C23FAF"/>
    <w:rsid w:val="00C24A6F"/>
    <w:rsid w:val="00C24C31"/>
    <w:rsid w:val="00C259E0"/>
    <w:rsid w:val="00C2634D"/>
    <w:rsid w:val="00C26858"/>
    <w:rsid w:val="00C2687D"/>
    <w:rsid w:val="00C27C12"/>
    <w:rsid w:val="00C303BA"/>
    <w:rsid w:val="00C310BF"/>
    <w:rsid w:val="00C318FE"/>
    <w:rsid w:val="00C31E62"/>
    <w:rsid w:val="00C323D6"/>
    <w:rsid w:val="00C345F2"/>
    <w:rsid w:val="00C3483C"/>
    <w:rsid w:val="00C35733"/>
    <w:rsid w:val="00C361F3"/>
    <w:rsid w:val="00C40D94"/>
    <w:rsid w:val="00C41F68"/>
    <w:rsid w:val="00C4232F"/>
    <w:rsid w:val="00C43D4D"/>
    <w:rsid w:val="00C4447F"/>
    <w:rsid w:val="00C44F34"/>
    <w:rsid w:val="00C467AB"/>
    <w:rsid w:val="00C46AE7"/>
    <w:rsid w:val="00C47D28"/>
    <w:rsid w:val="00C5215E"/>
    <w:rsid w:val="00C52B17"/>
    <w:rsid w:val="00C53050"/>
    <w:rsid w:val="00C53560"/>
    <w:rsid w:val="00C55818"/>
    <w:rsid w:val="00C565E2"/>
    <w:rsid w:val="00C56A94"/>
    <w:rsid w:val="00C6129D"/>
    <w:rsid w:val="00C614E5"/>
    <w:rsid w:val="00C618B5"/>
    <w:rsid w:val="00C61C0C"/>
    <w:rsid w:val="00C61D42"/>
    <w:rsid w:val="00C61F72"/>
    <w:rsid w:val="00C628C4"/>
    <w:rsid w:val="00C628EF"/>
    <w:rsid w:val="00C6405E"/>
    <w:rsid w:val="00C642C0"/>
    <w:rsid w:val="00C644A7"/>
    <w:rsid w:val="00C64C97"/>
    <w:rsid w:val="00C654EB"/>
    <w:rsid w:val="00C672A2"/>
    <w:rsid w:val="00C67C6F"/>
    <w:rsid w:val="00C70379"/>
    <w:rsid w:val="00C7086F"/>
    <w:rsid w:val="00C70CE5"/>
    <w:rsid w:val="00C71551"/>
    <w:rsid w:val="00C71D24"/>
    <w:rsid w:val="00C737C4"/>
    <w:rsid w:val="00C75177"/>
    <w:rsid w:val="00C76873"/>
    <w:rsid w:val="00C76F16"/>
    <w:rsid w:val="00C777CA"/>
    <w:rsid w:val="00C802AB"/>
    <w:rsid w:val="00C806B7"/>
    <w:rsid w:val="00C80A37"/>
    <w:rsid w:val="00C81C48"/>
    <w:rsid w:val="00C8247D"/>
    <w:rsid w:val="00C83C1D"/>
    <w:rsid w:val="00C84976"/>
    <w:rsid w:val="00C85487"/>
    <w:rsid w:val="00C90659"/>
    <w:rsid w:val="00C9084E"/>
    <w:rsid w:val="00C909C6"/>
    <w:rsid w:val="00C914F9"/>
    <w:rsid w:val="00C92EF9"/>
    <w:rsid w:val="00C95309"/>
    <w:rsid w:val="00C95516"/>
    <w:rsid w:val="00C956F6"/>
    <w:rsid w:val="00C95FD2"/>
    <w:rsid w:val="00CA0767"/>
    <w:rsid w:val="00CA1219"/>
    <w:rsid w:val="00CA14ED"/>
    <w:rsid w:val="00CA16BD"/>
    <w:rsid w:val="00CA3C58"/>
    <w:rsid w:val="00CA46A9"/>
    <w:rsid w:val="00CA4808"/>
    <w:rsid w:val="00CA53C4"/>
    <w:rsid w:val="00CA544B"/>
    <w:rsid w:val="00CA5493"/>
    <w:rsid w:val="00CA60D9"/>
    <w:rsid w:val="00CA6D83"/>
    <w:rsid w:val="00CA7FFD"/>
    <w:rsid w:val="00CB0131"/>
    <w:rsid w:val="00CB0141"/>
    <w:rsid w:val="00CB0F5B"/>
    <w:rsid w:val="00CB2478"/>
    <w:rsid w:val="00CB377D"/>
    <w:rsid w:val="00CB381E"/>
    <w:rsid w:val="00CB483C"/>
    <w:rsid w:val="00CB4B13"/>
    <w:rsid w:val="00CB4BCA"/>
    <w:rsid w:val="00CB5891"/>
    <w:rsid w:val="00CB636B"/>
    <w:rsid w:val="00CB64FC"/>
    <w:rsid w:val="00CB6AA3"/>
    <w:rsid w:val="00CC0224"/>
    <w:rsid w:val="00CC0784"/>
    <w:rsid w:val="00CC2CA2"/>
    <w:rsid w:val="00CC3775"/>
    <w:rsid w:val="00CC3784"/>
    <w:rsid w:val="00CC408D"/>
    <w:rsid w:val="00CC4B0A"/>
    <w:rsid w:val="00CC4BA7"/>
    <w:rsid w:val="00CD024C"/>
    <w:rsid w:val="00CD05BF"/>
    <w:rsid w:val="00CD1CEC"/>
    <w:rsid w:val="00CD3ED9"/>
    <w:rsid w:val="00CD4DDC"/>
    <w:rsid w:val="00CD51D8"/>
    <w:rsid w:val="00CD66C8"/>
    <w:rsid w:val="00CD677C"/>
    <w:rsid w:val="00CD688A"/>
    <w:rsid w:val="00CD6BFA"/>
    <w:rsid w:val="00CD7972"/>
    <w:rsid w:val="00CD7AF1"/>
    <w:rsid w:val="00CD7DB0"/>
    <w:rsid w:val="00CE071C"/>
    <w:rsid w:val="00CE0937"/>
    <w:rsid w:val="00CE2CE7"/>
    <w:rsid w:val="00CE2FD0"/>
    <w:rsid w:val="00CE3619"/>
    <w:rsid w:val="00CE3D13"/>
    <w:rsid w:val="00CE3E25"/>
    <w:rsid w:val="00CE3E61"/>
    <w:rsid w:val="00CE49F1"/>
    <w:rsid w:val="00CE4FE9"/>
    <w:rsid w:val="00CE523C"/>
    <w:rsid w:val="00CE5995"/>
    <w:rsid w:val="00CE5A74"/>
    <w:rsid w:val="00CE66C0"/>
    <w:rsid w:val="00CE77A4"/>
    <w:rsid w:val="00CF0C44"/>
    <w:rsid w:val="00CF0E89"/>
    <w:rsid w:val="00CF1315"/>
    <w:rsid w:val="00CF227E"/>
    <w:rsid w:val="00CF29DE"/>
    <w:rsid w:val="00CF2ED7"/>
    <w:rsid w:val="00CF377D"/>
    <w:rsid w:val="00CF396E"/>
    <w:rsid w:val="00CF3972"/>
    <w:rsid w:val="00CF3CD2"/>
    <w:rsid w:val="00CF4BB1"/>
    <w:rsid w:val="00CF4D6B"/>
    <w:rsid w:val="00CF591F"/>
    <w:rsid w:val="00CF5972"/>
    <w:rsid w:val="00CF62B2"/>
    <w:rsid w:val="00CF7133"/>
    <w:rsid w:val="00D0175A"/>
    <w:rsid w:val="00D030BB"/>
    <w:rsid w:val="00D05D76"/>
    <w:rsid w:val="00D062C0"/>
    <w:rsid w:val="00D06652"/>
    <w:rsid w:val="00D076AC"/>
    <w:rsid w:val="00D07753"/>
    <w:rsid w:val="00D07A95"/>
    <w:rsid w:val="00D07BE0"/>
    <w:rsid w:val="00D12D57"/>
    <w:rsid w:val="00D13545"/>
    <w:rsid w:val="00D15273"/>
    <w:rsid w:val="00D16357"/>
    <w:rsid w:val="00D169EA"/>
    <w:rsid w:val="00D172AA"/>
    <w:rsid w:val="00D1742F"/>
    <w:rsid w:val="00D2008E"/>
    <w:rsid w:val="00D200DC"/>
    <w:rsid w:val="00D20238"/>
    <w:rsid w:val="00D20FFC"/>
    <w:rsid w:val="00D2276B"/>
    <w:rsid w:val="00D23F21"/>
    <w:rsid w:val="00D244F2"/>
    <w:rsid w:val="00D2473E"/>
    <w:rsid w:val="00D24937"/>
    <w:rsid w:val="00D25CBF"/>
    <w:rsid w:val="00D26BE1"/>
    <w:rsid w:val="00D26FF7"/>
    <w:rsid w:val="00D27FD7"/>
    <w:rsid w:val="00D30205"/>
    <w:rsid w:val="00D309D8"/>
    <w:rsid w:val="00D30A9F"/>
    <w:rsid w:val="00D32CDB"/>
    <w:rsid w:val="00D33A87"/>
    <w:rsid w:val="00D33C01"/>
    <w:rsid w:val="00D341F2"/>
    <w:rsid w:val="00D37336"/>
    <w:rsid w:val="00D37422"/>
    <w:rsid w:val="00D40C8A"/>
    <w:rsid w:val="00D40D87"/>
    <w:rsid w:val="00D42603"/>
    <w:rsid w:val="00D43028"/>
    <w:rsid w:val="00D43A53"/>
    <w:rsid w:val="00D43B8B"/>
    <w:rsid w:val="00D45445"/>
    <w:rsid w:val="00D4677D"/>
    <w:rsid w:val="00D46A9A"/>
    <w:rsid w:val="00D470EC"/>
    <w:rsid w:val="00D47C58"/>
    <w:rsid w:val="00D50457"/>
    <w:rsid w:val="00D50E71"/>
    <w:rsid w:val="00D51A16"/>
    <w:rsid w:val="00D51EFC"/>
    <w:rsid w:val="00D51F31"/>
    <w:rsid w:val="00D52364"/>
    <w:rsid w:val="00D52C9F"/>
    <w:rsid w:val="00D54482"/>
    <w:rsid w:val="00D5567E"/>
    <w:rsid w:val="00D562E6"/>
    <w:rsid w:val="00D56FB5"/>
    <w:rsid w:val="00D605C8"/>
    <w:rsid w:val="00D6095A"/>
    <w:rsid w:val="00D61625"/>
    <w:rsid w:val="00D61C89"/>
    <w:rsid w:val="00D63222"/>
    <w:rsid w:val="00D63E02"/>
    <w:rsid w:val="00D63EE1"/>
    <w:rsid w:val="00D6444E"/>
    <w:rsid w:val="00D6514C"/>
    <w:rsid w:val="00D7000C"/>
    <w:rsid w:val="00D7100F"/>
    <w:rsid w:val="00D71671"/>
    <w:rsid w:val="00D71929"/>
    <w:rsid w:val="00D71F7E"/>
    <w:rsid w:val="00D71F99"/>
    <w:rsid w:val="00D729B3"/>
    <w:rsid w:val="00D72C74"/>
    <w:rsid w:val="00D72C93"/>
    <w:rsid w:val="00D72FD8"/>
    <w:rsid w:val="00D73539"/>
    <w:rsid w:val="00D75E8F"/>
    <w:rsid w:val="00D765DC"/>
    <w:rsid w:val="00D82244"/>
    <w:rsid w:val="00D83221"/>
    <w:rsid w:val="00D8332B"/>
    <w:rsid w:val="00D84D64"/>
    <w:rsid w:val="00D858B3"/>
    <w:rsid w:val="00D85C97"/>
    <w:rsid w:val="00D86A3D"/>
    <w:rsid w:val="00D86C99"/>
    <w:rsid w:val="00D8793C"/>
    <w:rsid w:val="00D90075"/>
    <w:rsid w:val="00D91773"/>
    <w:rsid w:val="00D92C7B"/>
    <w:rsid w:val="00D92F0D"/>
    <w:rsid w:val="00D93C5D"/>
    <w:rsid w:val="00D93C98"/>
    <w:rsid w:val="00D943C4"/>
    <w:rsid w:val="00D94E9C"/>
    <w:rsid w:val="00D96A23"/>
    <w:rsid w:val="00D97110"/>
    <w:rsid w:val="00D97B07"/>
    <w:rsid w:val="00D97BA1"/>
    <w:rsid w:val="00DA047C"/>
    <w:rsid w:val="00DA10AF"/>
    <w:rsid w:val="00DA13F1"/>
    <w:rsid w:val="00DA1980"/>
    <w:rsid w:val="00DA2170"/>
    <w:rsid w:val="00DA25F4"/>
    <w:rsid w:val="00DA2783"/>
    <w:rsid w:val="00DA3C64"/>
    <w:rsid w:val="00DA4150"/>
    <w:rsid w:val="00DA4EA1"/>
    <w:rsid w:val="00DA5167"/>
    <w:rsid w:val="00DA5A5F"/>
    <w:rsid w:val="00DA61E6"/>
    <w:rsid w:val="00DA6B26"/>
    <w:rsid w:val="00DA6DC3"/>
    <w:rsid w:val="00DA74B3"/>
    <w:rsid w:val="00DA7FA7"/>
    <w:rsid w:val="00DB0607"/>
    <w:rsid w:val="00DB07D4"/>
    <w:rsid w:val="00DB0D2A"/>
    <w:rsid w:val="00DB1EC8"/>
    <w:rsid w:val="00DB24F6"/>
    <w:rsid w:val="00DB29A8"/>
    <w:rsid w:val="00DB3015"/>
    <w:rsid w:val="00DB4694"/>
    <w:rsid w:val="00DB59C5"/>
    <w:rsid w:val="00DC05FB"/>
    <w:rsid w:val="00DC0D17"/>
    <w:rsid w:val="00DC1FA0"/>
    <w:rsid w:val="00DC27D9"/>
    <w:rsid w:val="00DC2B8B"/>
    <w:rsid w:val="00DC2FFE"/>
    <w:rsid w:val="00DC3076"/>
    <w:rsid w:val="00DC34CB"/>
    <w:rsid w:val="00DC3BEC"/>
    <w:rsid w:val="00DC4997"/>
    <w:rsid w:val="00DC6D53"/>
    <w:rsid w:val="00DD0B56"/>
    <w:rsid w:val="00DD2392"/>
    <w:rsid w:val="00DD3A09"/>
    <w:rsid w:val="00DD3B89"/>
    <w:rsid w:val="00DD3BDE"/>
    <w:rsid w:val="00DD3D13"/>
    <w:rsid w:val="00DD3D46"/>
    <w:rsid w:val="00DD4A95"/>
    <w:rsid w:val="00DD58E9"/>
    <w:rsid w:val="00DE073F"/>
    <w:rsid w:val="00DE309C"/>
    <w:rsid w:val="00DE33A0"/>
    <w:rsid w:val="00DE3894"/>
    <w:rsid w:val="00DE4BA6"/>
    <w:rsid w:val="00DE60E3"/>
    <w:rsid w:val="00DE6DAF"/>
    <w:rsid w:val="00DE6EE7"/>
    <w:rsid w:val="00DE76C8"/>
    <w:rsid w:val="00DE786B"/>
    <w:rsid w:val="00DF0566"/>
    <w:rsid w:val="00DF0A36"/>
    <w:rsid w:val="00DF2472"/>
    <w:rsid w:val="00DF27F2"/>
    <w:rsid w:val="00DF3012"/>
    <w:rsid w:val="00DF4864"/>
    <w:rsid w:val="00DF4A13"/>
    <w:rsid w:val="00DF4BD3"/>
    <w:rsid w:val="00DF525E"/>
    <w:rsid w:val="00DF5391"/>
    <w:rsid w:val="00DF5911"/>
    <w:rsid w:val="00DF70A1"/>
    <w:rsid w:val="00DF7E95"/>
    <w:rsid w:val="00E00AE5"/>
    <w:rsid w:val="00E018A9"/>
    <w:rsid w:val="00E02EE2"/>
    <w:rsid w:val="00E0317F"/>
    <w:rsid w:val="00E03BEC"/>
    <w:rsid w:val="00E04619"/>
    <w:rsid w:val="00E06138"/>
    <w:rsid w:val="00E06568"/>
    <w:rsid w:val="00E0670E"/>
    <w:rsid w:val="00E06D41"/>
    <w:rsid w:val="00E07BF8"/>
    <w:rsid w:val="00E128DA"/>
    <w:rsid w:val="00E1376D"/>
    <w:rsid w:val="00E13953"/>
    <w:rsid w:val="00E1668F"/>
    <w:rsid w:val="00E177F9"/>
    <w:rsid w:val="00E17990"/>
    <w:rsid w:val="00E17D80"/>
    <w:rsid w:val="00E20365"/>
    <w:rsid w:val="00E2071A"/>
    <w:rsid w:val="00E2078A"/>
    <w:rsid w:val="00E21056"/>
    <w:rsid w:val="00E21271"/>
    <w:rsid w:val="00E21436"/>
    <w:rsid w:val="00E215A5"/>
    <w:rsid w:val="00E218AA"/>
    <w:rsid w:val="00E21AEB"/>
    <w:rsid w:val="00E2225D"/>
    <w:rsid w:val="00E22262"/>
    <w:rsid w:val="00E224B3"/>
    <w:rsid w:val="00E2362A"/>
    <w:rsid w:val="00E23AE1"/>
    <w:rsid w:val="00E24EB2"/>
    <w:rsid w:val="00E24F02"/>
    <w:rsid w:val="00E26F5D"/>
    <w:rsid w:val="00E312C5"/>
    <w:rsid w:val="00E326CF"/>
    <w:rsid w:val="00E326E5"/>
    <w:rsid w:val="00E341BB"/>
    <w:rsid w:val="00E34D14"/>
    <w:rsid w:val="00E34E6E"/>
    <w:rsid w:val="00E36D95"/>
    <w:rsid w:val="00E37463"/>
    <w:rsid w:val="00E37507"/>
    <w:rsid w:val="00E4192A"/>
    <w:rsid w:val="00E42344"/>
    <w:rsid w:val="00E42355"/>
    <w:rsid w:val="00E4583B"/>
    <w:rsid w:val="00E4588B"/>
    <w:rsid w:val="00E46C90"/>
    <w:rsid w:val="00E46DC2"/>
    <w:rsid w:val="00E47A8A"/>
    <w:rsid w:val="00E47CE7"/>
    <w:rsid w:val="00E507D2"/>
    <w:rsid w:val="00E50DFC"/>
    <w:rsid w:val="00E51444"/>
    <w:rsid w:val="00E526B3"/>
    <w:rsid w:val="00E53310"/>
    <w:rsid w:val="00E54A67"/>
    <w:rsid w:val="00E55A61"/>
    <w:rsid w:val="00E569C0"/>
    <w:rsid w:val="00E56CB3"/>
    <w:rsid w:val="00E56E77"/>
    <w:rsid w:val="00E606F3"/>
    <w:rsid w:val="00E60F5F"/>
    <w:rsid w:val="00E61BEA"/>
    <w:rsid w:val="00E63DD6"/>
    <w:rsid w:val="00E63F1A"/>
    <w:rsid w:val="00E63FA2"/>
    <w:rsid w:val="00E654DB"/>
    <w:rsid w:val="00E65D81"/>
    <w:rsid w:val="00E66F24"/>
    <w:rsid w:val="00E67D0C"/>
    <w:rsid w:val="00E67DF1"/>
    <w:rsid w:val="00E67E08"/>
    <w:rsid w:val="00E70C76"/>
    <w:rsid w:val="00E7191A"/>
    <w:rsid w:val="00E72AF4"/>
    <w:rsid w:val="00E74775"/>
    <w:rsid w:val="00E75C48"/>
    <w:rsid w:val="00E75F02"/>
    <w:rsid w:val="00E76CD1"/>
    <w:rsid w:val="00E77B88"/>
    <w:rsid w:val="00E81C0F"/>
    <w:rsid w:val="00E8439F"/>
    <w:rsid w:val="00E846AC"/>
    <w:rsid w:val="00E854F6"/>
    <w:rsid w:val="00E862F4"/>
    <w:rsid w:val="00E869A4"/>
    <w:rsid w:val="00E87AE1"/>
    <w:rsid w:val="00E92642"/>
    <w:rsid w:val="00E92C1B"/>
    <w:rsid w:val="00E930C3"/>
    <w:rsid w:val="00E93162"/>
    <w:rsid w:val="00E93700"/>
    <w:rsid w:val="00E9590D"/>
    <w:rsid w:val="00E95A3C"/>
    <w:rsid w:val="00E96665"/>
    <w:rsid w:val="00E966A8"/>
    <w:rsid w:val="00E96E2F"/>
    <w:rsid w:val="00E97422"/>
    <w:rsid w:val="00E97CE2"/>
    <w:rsid w:val="00EA0389"/>
    <w:rsid w:val="00EA2072"/>
    <w:rsid w:val="00EA39D9"/>
    <w:rsid w:val="00EA4E33"/>
    <w:rsid w:val="00EA5812"/>
    <w:rsid w:val="00EA5ABA"/>
    <w:rsid w:val="00EA6016"/>
    <w:rsid w:val="00EA6A19"/>
    <w:rsid w:val="00EB0FF3"/>
    <w:rsid w:val="00EB1057"/>
    <w:rsid w:val="00EB1621"/>
    <w:rsid w:val="00EB1A27"/>
    <w:rsid w:val="00EB1F84"/>
    <w:rsid w:val="00EB2E55"/>
    <w:rsid w:val="00EB3227"/>
    <w:rsid w:val="00EB401D"/>
    <w:rsid w:val="00EB41BB"/>
    <w:rsid w:val="00EB535B"/>
    <w:rsid w:val="00EB56EF"/>
    <w:rsid w:val="00EB6AB0"/>
    <w:rsid w:val="00EB76F9"/>
    <w:rsid w:val="00EC075F"/>
    <w:rsid w:val="00EC1252"/>
    <w:rsid w:val="00EC1B7F"/>
    <w:rsid w:val="00EC248A"/>
    <w:rsid w:val="00EC25B6"/>
    <w:rsid w:val="00EC29FC"/>
    <w:rsid w:val="00EC2A24"/>
    <w:rsid w:val="00EC3FCE"/>
    <w:rsid w:val="00EC455B"/>
    <w:rsid w:val="00EC48D4"/>
    <w:rsid w:val="00EC57F6"/>
    <w:rsid w:val="00EC6418"/>
    <w:rsid w:val="00EC73F9"/>
    <w:rsid w:val="00EC75B1"/>
    <w:rsid w:val="00EC7BA0"/>
    <w:rsid w:val="00ED0012"/>
    <w:rsid w:val="00ED27AD"/>
    <w:rsid w:val="00ED32D9"/>
    <w:rsid w:val="00ED347C"/>
    <w:rsid w:val="00ED4A2E"/>
    <w:rsid w:val="00ED4F5D"/>
    <w:rsid w:val="00ED5795"/>
    <w:rsid w:val="00ED5804"/>
    <w:rsid w:val="00ED5B48"/>
    <w:rsid w:val="00ED655F"/>
    <w:rsid w:val="00ED6C27"/>
    <w:rsid w:val="00ED79ED"/>
    <w:rsid w:val="00EE124C"/>
    <w:rsid w:val="00EE1405"/>
    <w:rsid w:val="00EE1A41"/>
    <w:rsid w:val="00EE1AC9"/>
    <w:rsid w:val="00EE1F72"/>
    <w:rsid w:val="00EE408D"/>
    <w:rsid w:val="00EE4160"/>
    <w:rsid w:val="00EE4989"/>
    <w:rsid w:val="00EF0387"/>
    <w:rsid w:val="00EF059F"/>
    <w:rsid w:val="00EF0C52"/>
    <w:rsid w:val="00EF178A"/>
    <w:rsid w:val="00EF1CB2"/>
    <w:rsid w:val="00EF1CCD"/>
    <w:rsid w:val="00EF2617"/>
    <w:rsid w:val="00EF2863"/>
    <w:rsid w:val="00EF2BC5"/>
    <w:rsid w:val="00EF3F41"/>
    <w:rsid w:val="00EF5182"/>
    <w:rsid w:val="00EF5952"/>
    <w:rsid w:val="00EF63BB"/>
    <w:rsid w:val="00EF66CD"/>
    <w:rsid w:val="00EF744A"/>
    <w:rsid w:val="00EF78FD"/>
    <w:rsid w:val="00EF7990"/>
    <w:rsid w:val="00F0052A"/>
    <w:rsid w:val="00F01602"/>
    <w:rsid w:val="00F018B6"/>
    <w:rsid w:val="00F01DDE"/>
    <w:rsid w:val="00F032D5"/>
    <w:rsid w:val="00F042DB"/>
    <w:rsid w:val="00F04E35"/>
    <w:rsid w:val="00F061D0"/>
    <w:rsid w:val="00F06B80"/>
    <w:rsid w:val="00F06BEE"/>
    <w:rsid w:val="00F06D12"/>
    <w:rsid w:val="00F11EAA"/>
    <w:rsid w:val="00F123BE"/>
    <w:rsid w:val="00F132ED"/>
    <w:rsid w:val="00F14C8B"/>
    <w:rsid w:val="00F1639C"/>
    <w:rsid w:val="00F165B7"/>
    <w:rsid w:val="00F167DA"/>
    <w:rsid w:val="00F16E4C"/>
    <w:rsid w:val="00F17E37"/>
    <w:rsid w:val="00F206A7"/>
    <w:rsid w:val="00F20E19"/>
    <w:rsid w:val="00F2198B"/>
    <w:rsid w:val="00F21A4A"/>
    <w:rsid w:val="00F230FB"/>
    <w:rsid w:val="00F23A5D"/>
    <w:rsid w:val="00F243CC"/>
    <w:rsid w:val="00F24E31"/>
    <w:rsid w:val="00F26941"/>
    <w:rsid w:val="00F26C9B"/>
    <w:rsid w:val="00F302FF"/>
    <w:rsid w:val="00F328A9"/>
    <w:rsid w:val="00F334F4"/>
    <w:rsid w:val="00F3398F"/>
    <w:rsid w:val="00F35B6E"/>
    <w:rsid w:val="00F365C7"/>
    <w:rsid w:val="00F37C9A"/>
    <w:rsid w:val="00F404CF"/>
    <w:rsid w:val="00F4276E"/>
    <w:rsid w:val="00F43AA7"/>
    <w:rsid w:val="00F4479A"/>
    <w:rsid w:val="00F4602E"/>
    <w:rsid w:val="00F4763A"/>
    <w:rsid w:val="00F47D51"/>
    <w:rsid w:val="00F5149D"/>
    <w:rsid w:val="00F51908"/>
    <w:rsid w:val="00F52F49"/>
    <w:rsid w:val="00F534C9"/>
    <w:rsid w:val="00F54773"/>
    <w:rsid w:val="00F54D4B"/>
    <w:rsid w:val="00F54F14"/>
    <w:rsid w:val="00F55472"/>
    <w:rsid w:val="00F56076"/>
    <w:rsid w:val="00F56707"/>
    <w:rsid w:val="00F57781"/>
    <w:rsid w:val="00F57E45"/>
    <w:rsid w:val="00F614B9"/>
    <w:rsid w:val="00F61719"/>
    <w:rsid w:val="00F6241F"/>
    <w:rsid w:val="00F6264E"/>
    <w:rsid w:val="00F62662"/>
    <w:rsid w:val="00F62F45"/>
    <w:rsid w:val="00F6345F"/>
    <w:rsid w:val="00F6414B"/>
    <w:rsid w:val="00F64211"/>
    <w:rsid w:val="00F66012"/>
    <w:rsid w:val="00F66A5B"/>
    <w:rsid w:val="00F67B20"/>
    <w:rsid w:val="00F70D2A"/>
    <w:rsid w:val="00F71846"/>
    <w:rsid w:val="00F72916"/>
    <w:rsid w:val="00F73DAF"/>
    <w:rsid w:val="00F740C8"/>
    <w:rsid w:val="00F76508"/>
    <w:rsid w:val="00F776D1"/>
    <w:rsid w:val="00F80DA0"/>
    <w:rsid w:val="00F81954"/>
    <w:rsid w:val="00F82D72"/>
    <w:rsid w:val="00F83E0A"/>
    <w:rsid w:val="00F858BD"/>
    <w:rsid w:val="00F863FA"/>
    <w:rsid w:val="00F866F8"/>
    <w:rsid w:val="00F90647"/>
    <w:rsid w:val="00F911EB"/>
    <w:rsid w:val="00F9212B"/>
    <w:rsid w:val="00F93EE6"/>
    <w:rsid w:val="00F950B5"/>
    <w:rsid w:val="00F97E57"/>
    <w:rsid w:val="00FA0445"/>
    <w:rsid w:val="00FA0F76"/>
    <w:rsid w:val="00FA16D4"/>
    <w:rsid w:val="00FA35C7"/>
    <w:rsid w:val="00FA5E6A"/>
    <w:rsid w:val="00FA61F9"/>
    <w:rsid w:val="00FA69CD"/>
    <w:rsid w:val="00FA750E"/>
    <w:rsid w:val="00FA7C6B"/>
    <w:rsid w:val="00FB00E1"/>
    <w:rsid w:val="00FB058E"/>
    <w:rsid w:val="00FB23F9"/>
    <w:rsid w:val="00FB29DB"/>
    <w:rsid w:val="00FB3D9F"/>
    <w:rsid w:val="00FB4D42"/>
    <w:rsid w:val="00FB50A0"/>
    <w:rsid w:val="00FB5CDD"/>
    <w:rsid w:val="00FB6EBD"/>
    <w:rsid w:val="00FB734A"/>
    <w:rsid w:val="00FC1A71"/>
    <w:rsid w:val="00FC20E1"/>
    <w:rsid w:val="00FC24D0"/>
    <w:rsid w:val="00FC40A8"/>
    <w:rsid w:val="00FC5DFB"/>
    <w:rsid w:val="00FC6092"/>
    <w:rsid w:val="00FC6E61"/>
    <w:rsid w:val="00FD01BC"/>
    <w:rsid w:val="00FD0C94"/>
    <w:rsid w:val="00FD0DF5"/>
    <w:rsid w:val="00FD246D"/>
    <w:rsid w:val="00FD25B9"/>
    <w:rsid w:val="00FD4F01"/>
    <w:rsid w:val="00FD5D4D"/>
    <w:rsid w:val="00FE095C"/>
    <w:rsid w:val="00FE15D5"/>
    <w:rsid w:val="00FE16E5"/>
    <w:rsid w:val="00FE1CC7"/>
    <w:rsid w:val="00FE3E8B"/>
    <w:rsid w:val="00FE49DB"/>
    <w:rsid w:val="00FE692E"/>
    <w:rsid w:val="00FE7003"/>
    <w:rsid w:val="00FE72BC"/>
    <w:rsid w:val="00FE7A63"/>
    <w:rsid w:val="00FF01B3"/>
    <w:rsid w:val="00FF0364"/>
    <w:rsid w:val="00FF08D3"/>
    <w:rsid w:val="00FF178F"/>
    <w:rsid w:val="00FF3410"/>
    <w:rsid w:val="00FF3516"/>
    <w:rsid w:val="00FF44CC"/>
    <w:rsid w:val="00FF4AE9"/>
    <w:rsid w:val="00FF7197"/>
    <w:rsid w:val="00FF71C8"/>
    <w:rsid w:val="05DD45C9"/>
    <w:rsid w:val="05E719AA"/>
    <w:rsid w:val="10237062"/>
    <w:rsid w:val="14CE37B4"/>
    <w:rsid w:val="15E819AA"/>
    <w:rsid w:val="190B6608"/>
    <w:rsid w:val="25511608"/>
    <w:rsid w:val="293D7842"/>
    <w:rsid w:val="35DF3AD4"/>
    <w:rsid w:val="3E345DF2"/>
    <w:rsid w:val="46565298"/>
    <w:rsid w:val="52AD358E"/>
    <w:rsid w:val="53D75EB1"/>
    <w:rsid w:val="53DC5A88"/>
    <w:rsid w:val="54F80B16"/>
    <w:rsid w:val="589A7091"/>
    <w:rsid w:val="58BA381D"/>
    <w:rsid w:val="5E7B7CE3"/>
    <w:rsid w:val="6578251D"/>
    <w:rsid w:val="6D410C52"/>
    <w:rsid w:val="7390583C"/>
    <w:rsid w:val="7C4454A1"/>
    <w:rsid w:val="DF3ACF05"/>
    <w:rsid w:val="F9C7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iPriority="99" w:semiHidden="0" w:name="index 1"/>
    <w:lsdException w:qFormat="1" w:unhideWhenUsed="0" w:uiPriority="99" w:semiHidden="0" w:name="index 2"/>
    <w:lsdException w:qFormat="1" w:unhideWhenUsed="0" w:uiPriority="99" w:semiHidden="0" w:name="index 3"/>
    <w:lsdException w:qFormat="1" w:unhideWhenUsed="0" w:uiPriority="99" w:semiHidden="0" w:name="index 4"/>
    <w:lsdException w:qFormat="1" w:unhideWhenUsed="0" w:uiPriority="99" w:semiHidden="0" w:name="index 5"/>
    <w:lsdException w:qFormat="1" w:unhideWhenUsed="0" w:uiPriority="99" w:semiHidden="0" w:name="index 6"/>
    <w:lsdException w:qFormat="1" w:unhideWhenUsed="0" w:uiPriority="99" w:semiHidden="0" w:name="index 7"/>
    <w:lsdException w:qFormat="1" w:unhideWhenUsed="0" w:uiPriority="99" w:semiHidden="0" w:name="index 8"/>
    <w:lsdException w:qFormat="1" w:unhideWhenUsed="0" w:uiPriority="99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nhideWhenUsed="0" w:uiPriority="99" w:semiHidden="0" w:name="footnote text"/>
    <w:lsdException w:qFormat="1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qFormat="1" w:unhideWhenUsed="0" w:uiPriority="99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99" w:semiHidden="0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99" w:semiHidden="0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qFormat="1" w:unhideWhenUsed="0" w:uiPriority="99" w:semiHidden="0" w:name="Salutation"/>
    <w:lsdException w:qFormat="1" w:unhideWhenUsed="0" w:uiPriority="99" w:semiHidden="0" w:name="Date"/>
    <w:lsdException w:qFormat="1" w:unhideWhenUsed="0" w:uiPriority="99" w:semiHidden="0" w:name="Body Text First Indent"/>
    <w:lsdException w:uiPriority="99" w:name="Body Text First Indent 2"/>
    <w:lsdException w:qFormat="1" w:unhideWhenUsed="0" w:uiPriority="99" w:semiHidden="0" w:name="Note Heading"/>
    <w:lsdException w:qFormat="1" w:uiPriority="99" w:name="Body Text 2"/>
    <w:lsdException w:uiPriority="99" w:name="Body Text 3"/>
    <w:lsdException w:qFormat="1" w:unhideWhenUsed="0" w:uiPriority="99" w:semiHidden="0" w:name="Body Text Indent 2"/>
    <w:lsdException w:qFormat="1" w:unhideWhenUsed="0" w:uiPriority="99" w:semiHidden="0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qFormat="1" w:unhideWhenUsed="0" w:uiPriority="99" w:semiHidden="0" w:name="Plain Text"/>
    <w:lsdException w:uiPriority="99" w:name="E-mail Signature"/>
    <w:lsdException w:qFormat="1" w:unhideWhenUsed="0" w:uiPriority="99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99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iPriority="99" w:name="Normal Table"/>
    <w:lsdException w:qFormat="1"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8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zh-CN"/>
    </w:rPr>
  </w:style>
  <w:style w:type="paragraph" w:styleId="4">
    <w:name w:val="heading 3"/>
    <w:basedOn w:val="1"/>
    <w:next w:val="1"/>
    <w:link w:val="81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  <w:lang w:val="zh-CN"/>
    </w:rPr>
  </w:style>
  <w:style w:type="paragraph" w:styleId="5">
    <w:name w:val="heading 4"/>
    <w:basedOn w:val="1"/>
    <w:next w:val="1"/>
    <w:link w:val="82"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zh-CN"/>
    </w:rPr>
  </w:style>
  <w:style w:type="paragraph" w:styleId="6">
    <w:name w:val="heading 5"/>
    <w:basedOn w:val="1"/>
    <w:next w:val="1"/>
    <w:link w:val="83"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7">
    <w:name w:val="heading 6"/>
    <w:basedOn w:val="1"/>
    <w:next w:val="1"/>
    <w:link w:val="84"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zh-CN"/>
    </w:rPr>
  </w:style>
  <w:style w:type="paragraph" w:styleId="8">
    <w:name w:val="heading 7"/>
    <w:basedOn w:val="1"/>
    <w:next w:val="1"/>
    <w:link w:val="85"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  <w:lang w:val="zh-CN"/>
    </w:rPr>
  </w:style>
  <w:style w:type="paragraph" w:styleId="9">
    <w:name w:val="heading 8"/>
    <w:basedOn w:val="1"/>
    <w:next w:val="1"/>
    <w:link w:val="8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  <w:lang w:val="zh-CN"/>
    </w:rPr>
  </w:style>
  <w:style w:type="paragraph" w:styleId="10">
    <w:name w:val="heading 9"/>
    <w:basedOn w:val="1"/>
    <w:next w:val="1"/>
    <w:link w:val="8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  <w:lang w:val="zh-CN"/>
    </w:rPr>
  </w:style>
  <w:style w:type="character" w:default="1" w:styleId="58">
    <w:name w:val="Default Paragraph Font"/>
    <w:unhideWhenUsed/>
    <w:qFormat/>
    <w:uiPriority w:val="1"/>
  </w:style>
  <w:style w:type="table" w:default="1" w:styleId="7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105"/>
    <w:qFormat/>
    <w:uiPriority w:val="99"/>
    <w:rPr>
      <w:rFonts w:ascii="Times New Roman" w:hAnsi="Times New Roman"/>
      <w:b/>
      <w:color w:val="000000"/>
      <w:sz w:val="24"/>
    </w:rPr>
  </w:style>
  <w:style w:type="paragraph" w:styleId="12">
    <w:name w:val="annotation text"/>
    <w:basedOn w:val="1"/>
    <w:link w:val="104"/>
    <w:unhideWhenUsed/>
    <w:qFormat/>
    <w:uiPriority w:val="0"/>
    <w:pPr>
      <w:jc w:val="left"/>
    </w:pPr>
    <w:rPr>
      <w:lang w:val="zh-CN"/>
    </w:rPr>
  </w:style>
  <w:style w:type="paragraph" w:styleId="13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4">
    <w:name w:val="Body Text First Indent"/>
    <w:basedOn w:val="15"/>
    <w:link w:val="153"/>
    <w:qFormat/>
    <w:uiPriority w:val="99"/>
    <w:pPr>
      <w:ind w:firstLine="420" w:firstLineChars="100"/>
    </w:pPr>
  </w:style>
  <w:style w:type="paragraph" w:styleId="15">
    <w:name w:val="Body Text"/>
    <w:basedOn w:val="1"/>
    <w:link w:val="140"/>
    <w:qFormat/>
    <w:uiPriority w:val="99"/>
    <w:pPr>
      <w:spacing w:after="120"/>
    </w:pPr>
    <w:rPr>
      <w:rFonts w:ascii="Times New Roman" w:hAnsi="Times New Roman"/>
      <w:color w:val="000000"/>
      <w:sz w:val="24"/>
      <w:szCs w:val="24"/>
    </w:rPr>
  </w:style>
  <w:style w:type="paragraph" w:styleId="16">
    <w:name w:val="Note Heading"/>
    <w:basedOn w:val="1"/>
    <w:next w:val="1"/>
    <w:link w:val="184"/>
    <w:qFormat/>
    <w:uiPriority w:val="99"/>
    <w:pPr>
      <w:adjustRightInd w:val="0"/>
      <w:snapToGrid w:val="0"/>
      <w:jc w:val="center"/>
    </w:pPr>
    <w:rPr>
      <w:rFonts w:ascii="Times New Roman" w:hAnsi="Times New Roman"/>
      <w:kern w:val="0"/>
      <w:sz w:val="24"/>
      <w:szCs w:val="20"/>
    </w:rPr>
  </w:style>
  <w:style w:type="paragraph" w:styleId="17">
    <w:name w:val="index 8"/>
    <w:basedOn w:val="1"/>
    <w:next w:val="1"/>
    <w:qFormat/>
    <w:uiPriority w:val="99"/>
    <w:pPr>
      <w:ind w:left="1680" w:hanging="210"/>
      <w:jc w:val="left"/>
    </w:pPr>
    <w:rPr>
      <w:rFonts w:ascii="Times New Roman" w:hAnsi="Times New Roman"/>
      <w:sz w:val="18"/>
      <w:szCs w:val="18"/>
    </w:rPr>
  </w:style>
  <w:style w:type="paragraph" w:styleId="18">
    <w:name w:val="Normal Indent"/>
    <w:basedOn w:val="1"/>
    <w:link w:val="619"/>
    <w:qFormat/>
    <w:uiPriority w:val="0"/>
    <w:pPr>
      <w:ind w:firstLine="420" w:firstLineChars="200"/>
    </w:pPr>
    <w:rPr>
      <w:rFonts w:ascii="Times New Roman" w:hAnsi="Times New Roman"/>
      <w:color w:val="000000"/>
      <w:sz w:val="24"/>
      <w:szCs w:val="20"/>
    </w:rPr>
  </w:style>
  <w:style w:type="paragraph" w:styleId="19">
    <w:name w:val="caption"/>
    <w:basedOn w:val="1"/>
    <w:next w:val="1"/>
    <w:link w:val="173"/>
    <w:qFormat/>
    <w:uiPriority w:val="0"/>
    <w:pPr>
      <w:suppressLineNumbers/>
      <w:suppressAutoHyphens/>
      <w:spacing w:before="120" w:after="120"/>
    </w:pPr>
    <w:rPr>
      <w:rFonts w:ascii="Times New Roman" w:hAnsi="Times New Roman" w:cs="Lohit Hindi"/>
      <w:i/>
      <w:iCs/>
      <w:color w:val="000000"/>
      <w:kern w:val="1"/>
      <w:sz w:val="24"/>
      <w:szCs w:val="24"/>
      <w:lang w:eastAsia="ar-SA"/>
    </w:rPr>
  </w:style>
  <w:style w:type="paragraph" w:styleId="20">
    <w:name w:val="index 5"/>
    <w:basedOn w:val="1"/>
    <w:next w:val="1"/>
    <w:qFormat/>
    <w:uiPriority w:val="99"/>
    <w:pPr>
      <w:ind w:left="1050" w:hanging="210"/>
      <w:jc w:val="left"/>
    </w:pPr>
    <w:rPr>
      <w:rFonts w:ascii="Times New Roman" w:hAnsi="Times New Roman"/>
      <w:sz w:val="18"/>
      <w:szCs w:val="18"/>
    </w:rPr>
  </w:style>
  <w:style w:type="paragraph" w:styleId="21">
    <w:name w:val="List Bullet"/>
    <w:basedOn w:val="1"/>
    <w:qFormat/>
    <w:uiPriority w:val="99"/>
    <w:pPr>
      <w:tabs>
        <w:tab w:val="left" w:pos="360"/>
        <w:tab w:val="left" w:pos="900"/>
      </w:tabs>
      <w:adjustRightInd w:val="0"/>
      <w:snapToGrid w:val="0"/>
      <w:ind w:left="900" w:hanging="420"/>
    </w:pPr>
    <w:rPr>
      <w:rFonts w:ascii="Times New Roman" w:hAnsi="Times New Roman"/>
      <w:kern w:val="0"/>
      <w:sz w:val="24"/>
      <w:szCs w:val="20"/>
    </w:rPr>
  </w:style>
  <w:style w:type="paragraph" w:styleId="22">
    <w:name w:val="Document Map"/>
    <w:basedOn w:val="1"/>
    <w:link w:val="89"/>
    <w:unhideWhenUsed/>
    <w:qFormat/>
    <w:uiPriority w:val="99"/>
    <w:rPr>
      <w:rFonts w:ascii="宋体"/>
      <w:kern w:val="0"/>
      <w:sz w:val="18"/>
      <w:szCs w:val="18"/>
      <w:lang w:val="zh-CN"/>
    </w:rPr>
  </w:style>
  <w:style w:type="paragraph" w:styleId="23">
    <w:name w:val="index 6"/>
    <w:basedOn w:val="1"/>
    <w:next w:val="1"/>
    <w:qFormat/>
    <w:uiPriority w:val="99"/>
    <w:pPr>
      <w:ind w:left="1260" w:hanging="210"/>
      <w:jc w:val="left"/>
    </w:pPr>
    <w:rPr>
      <w:rFonts w:ascii="Times New Roman" w:hAnsi="Times New Roman"/>
      <w:sz w:val="18"/>
      <w:szCs w:val="18"/>
    </w:rPr>
  </w:style>
  <w:style w:type="paragraph" w:styleId="24">
    <w:name w:val="Salutation"/>
    <w:basedOn w:val="1"/>
    <w:next w:val="1"/>
    <w:link w:val="170"/>
    <w:qFormat/>
    <w:uiPriority w:val="99"/>
    <w:pPr>
      <w:adjustRightInd w:val="0"/>
      <w:snapToGrid w:val="0"/>
    </w:pPr>
    <w:rPr>
      <w:rFonts w:ascii="Times New Roman" w:hAnsi="Times New Roman"/>
      <w:kern w:val="0"/>
      <w:sz w:val="24"/>
      <w:szCs w:val="20"/>
    </w:rPr>
  </w:style>
  <w:style w:type="paragraph" w:styleId="25">
    <w:name w:val="Body Text Indent"/>
    <w:basedOn w:val="1"/>
    <w:link w:val="267"/>
    <w:qFormat/>
    <w:uiPriority w:val="99"/>
    <w:pPr>
      <w:adjustRightInd w:val="0"/>
      <w:snapToGrid w:val="0"/>
      <w:spacing w:line="360" w:lineRule="auto"/>
      <w:ind w:left="567"/>
    </w:pPr>
    <w:rPr>
      <w:rFonts w:ascii="Times New Roman" w:hAnsi="Times New Roman"/>
      <w:kern w:val="0"/>
      <w:sz w:val="24"/>
      <w:szCs w:val="20"/>
    </w:rPr>
  </w:style>
  <w:style w:type="paragraph" w:styleId="26">
    <w:name w:val="List Bullet 2"/>
    <w:basedOn w:val="1"/>
    <w:unhideWhenUsed/>
    <w:qFormat/>
    <w:uiPriority w:val="99"/>
    <w:pPr>
      <w:tabs>
        <w:tab w:val="left" w:pos="2061"/>
      </w:tabs>
      <w:ind w:left="2061" w:hanging="360"/>
      <w:contextualSpacing/>
    </w:pPr>
    <w:rPr>
      <w:rFonts w:ascii="Times New Roman" w:hAnsi="Times New Roman"/>
      <w:szCs w:val="24"/>
    </w:rPr>
  </w:style>
  <w:style w:type="paragraph" w:styleId="27">
    <w:name w:val="HTML Address"/>
    <w:basedOn w:val="1"/>
    <w:link w:val="185"/>
    <w:qFormat/>
    <w:uiPriority w:val="0"/>
    <w:rPr>
      <w:rFonts w:ascii="Times New Roman" w:hAnsi="Times New Roman"/>
      <w:i/>
      <w:iCs/>
      <w:szCs w:val="24"/>
    </w:rPr>
  </w:style>
  <w:style w:type="paragraph" w:styleId="28">
    <w:name w:val="index 4"/>
    <w:basedOn w:val="1"/>
    <w:next w:val="1"/>
    <w:qFormat/>
    <w:uiPriority w:val="99"/>
    <w:pPr>
      <w:ind w:left="840" w:hanging="210"/>
      <w:jc w:val="left"/>
    </w:pPr>
    <w:rPr>
      <w:rFonts w:ascii="Times New Roman" w:hAnsi="Times New Roman"/>
      <w:sz w:val="18"/>
      <w:szCs w:val="18"/>
    </w:rPr>
  </w:style>
  <w:style w:type="paragraph" w:styleId="2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30">
    <w:name w:val="toc 3"/>
    <w:basedOn w:val="1"/>
    <w:next w:val="1"/>
    <w:unhideWhenUsed/>
    <w:qFormat/>
    <w:uiPriority w:val="39"/>
    <w:pPr>
      <w:ind w:left="840" w:leftChars="400"/>
    </w:pPr>
  </w:style>
  <w:style w:type="paragraph" w:styleId="31">
    <w:name w:val="Plain Text"/>
    <w:basedOn w:val="1"/>
    <w:link w:val="171"/>
    <w:qFormat/>
    <w:uiPriority w:val="99"/>
    <w:rPr>
      <w:rFonts w:ascii="宋体" w:hAnsi="Courier New"/>
      <w:szCs w:val="20"/>
    </w:rPr>
  </w:style>
  <w:style w:type="paragraph" w:styleId="32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33">
    <w:name w:val="index 3"/>
    <w:basedOn w:val="1"/>
    <w:next w:val="1"/>
    <w:qFormat/>
    <w:uiPriority w:val="99"/>
    <w:pPr>
      <w:ind w:left="630" w:hanging="210"/>
      <w:jc w:val="left"/>
    </w:pPr>
    <w:rPr>
      <w:rFonts w:ascii="Times New Roman" w:hAnsi="Times New Roman"/>
      <w:sz w:val="18"/>
      <w:szCs w:val="18"/>
    </w:rPr>
  </w:style>
  <w:style w:type="paragraph" w:styleId="34">
    <w:name w:val="Date"/>
    <w:basedOn w:val="1"/>
    <w:next w:val="1"/>
    <w:link w:val="97"/>
    <w:qFormat/>
    <w:uiPriority w:val="99"/>
    <w:rPr>
      <w:rFonts w:ascii="Times New Roman" w:hAnsi="Times New Roman"/>
      <w:sz w:val="24"/>
      <w:szCs w:val="20"/>
      <w:lang w:val="zh-CN"/>
    </w:rPr>
  </w:style>
  <w:style w:type="paragraph" w:styleId="35">
    <w:name w:val="Body Text Indent 2"/>
    <w:basedOn w:val="1"/>
    <w:link w:val="239"/>
    <w:qFormat/>
    <w:uiPriority w:val="99"/>
    <w:pPr>
      <w:adjustRightInd w:val="0"/>
      <w:snapToGrid w:val="0"/>
      <w:spacing w:line="360" w:lineRule="auto"/>
      <w:ind w:firstLine="540"/>
    </w:pPr>
    <w:rPr>
      <w:rFonts w:ascii="Times New Roman" w:hAnsi="Times New Roman"/>
      <w:kern w:val="0"/>
      <w:sz w:val="24"/>
      <w:szCs w:val="20"/>
    </w:rPr>
  </w:style>
  <w:style w:type="paragraph" w:styleId="36">
    <w:name w:val="endnote text"/>
    <w:basedOn w:val="1"/>
    <w:link w:val="186"/>
    <w:qFormat/>
    <w:uiPriority w:val="99"/>
    <w:pPr>
      <w:widowControl/>
      <w:snapToGrid w:val="0"/>
      <w:spacing w:after="200" w:line="252" w:lineRule="auto"/>
      <w:jc w:val="left"/>
    </w:pPr>
    <w:rPr>
      <w:rFonts w:ascii="Times New Roman" w:hAnsi="Times New Roman"/>
      <w:kern w:val="0"/>
      <w:sz w:val="22"/>
      <w:szCs w:val="24"/>
      <w:lang w:eastAsia="en-US" w:bidi="en-US"/>
    </w:rPr>
  </w:style>
  <w:style w:type="paragraph" w:styleId="37">
    <w:name w:val="Balloon Text"/>
    <w:basedOn w:val="1"/>
    <w:link w:val="101"/>
    <w:qFormat/>
    <w:uiPriority w:val="99"/>
    <w:rPr>
      <w:rFonts w:ascii="Times New Roman" w:hAnsi="Times New Roman"/>
      <w:color w:val="000000"/>
      <w:sz w:val="18"/>
      <w:szCs w:val="20"/>
      <w:lang w:val="zh-CN"/>
    </w:rPr>
  </w:style>
  <w:style w:type="paragraph" w:styleId="38">
    <w:name w:val="footer"/>
    <w:basedOn w:val="1"/>
    <w:link w:val="107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color w:val="000000"/>
      <w:sz w:val="18"/>
      <w:szCs w:val="20"/>
      <w:lang w:val="zh-CN"/>
    </w:rPr>
  </w:style>
  <w:style w:type="paragraph" w:styleId="39">
    <w:name w:val="header"/>
    <w:basedOn w:val="1"/>
    <w:link w:val="10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color w:val="000000"/>
      <w:sz w:val="18"/>
      <w:szCs w:val="20"/>
      <w:lang w:val="zh-CN"/>
    </w:rPr>
  </w:style>
  <w:style w:type="paragraph" w:styleId="40">
    <w:name w:val="toc 1"/>
    <w:basedOn w:val="1"/>
    <w:next w:val="1"/>
    <w:unhideWhenUsed/>
    <w:qFormat/>
    <w:uiPriority w:val="39"/>
  </w:style>
  <w:style w:type="paragraph" w:styleId="4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42">
    <w:name w:val="index heading"/>
    <w:basedOn w:val="1"/>
    <w:next w:val="43"/>
    <w:qFormat/>
    <w:uiPriority w:val="99"/>
    <w:pPr>
      <w:pBdr>
        <w:top w:val="single" w:color="auto" w:sz="12" w:space="0"/>
      </w:pBdr>
      <w:spacing w:before="360" w:after="240"/>
      <w:jc w:val="left"/>
    </w:pPr>
    <w:rPr>
      <w:rFonts w:ascii="Times New Roman" w:hAnsi="Times New Roman"/>
      <w:b/>
      <w:bCs/>
      <w:i/>
      <w:iCs/>
      <w:sz w:val="26"/>
      <w:szCs w:val="26"/>
    </w:rPr>
  </w:style>
  <w:style w:type="paragraph" w:styleId="43">
    <w:name w:val="index 1"/>
    <w:basedOn w:val="1"/>
    <w:next w:val="1"/>
    <w:unhideWhenUsed/>
    <w:qFormat/>
    <w:uiPriority w:val="99"/>
  </w:style>
  <w:style w:type="paragraph" w:styleId="44">
    <w:name w:val="Subtitle"/>
    <w:basedOn w:val="1"/>
    <w:next w:val="1"/>
    <w:link w:val="161"/>
    <w:qFormat/>
    <w:uiPriority w:val="99"/>
    <w:pPr>
      <w:spacing w:line="300" w:lineRule="auto"/>
      <w:ind w:firstLine="547"/>
      <w:jc w:val="center"/>
    </w:pPr>
    <w:rPr>
      <w:rFonts w:ascii="黑体" w:hAnsi="黑体" w:eastAsia="黑体"/>
      <w:sz w:val="64"/>
      <w:szCs w:val="64"/>
    </w:rPr>
  </w:style>
  <w:style w:type="paragraph" w:styleId="45">
    <w:name w:val="List"/>
    <w:basedOn w:val="15"/>
    <w:qFormat/>
    <w:uiPriority w:val="99"/>
    <w:pPr>
      <w:suppressAutoHyphens/>
    </w:pPr>
    <w:rPr>
      <w:rFonts w:cs="Lohit Hindi"/>
      <w:kern w:val="1"/>
      <w:szCs w:val="20"/>
      <w:lang w:eastAsia="ar-SA"/>
    </w:rPr>
  </w:style>
  <w:style w:type="paragraph" w:styleId="46">
    <w:name w:val="footnote text"/>
    <w:basedOn w:val="1"/>
    <w:link w:val="225"/>
    <w:qFormat/>
    <w:uiPriority w:val="99"/>
    <w:pPr>
      <w:adjustRightInd w:val="0"/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4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48">
    <w:name w:val="Body Text Indent 3"/>
    <w:basedOn w:val="1"/>
    <w:link w:val="199"/>
    <w:qFormat/>
    <w:uiPriority w:val="99"/>
    <w:pPr>
      <w:adjustRightInd w:val="0"/>
      <w:snapToGrid w:val="0"/>
      <w:ind w:firstLine="359" w:firstLineChars="171"/>
    </w:pPr>
    <w:rPr>
      <w:rFonts w:ascii="Times New Roman" w:hAnsi="Times New Roman"/>
      <w:kern w:val="0"/>
      <w:sz w:val="24"/>
      <w:szCs w:val="20"/>
    </w:rPr>
  </w:style>
  <w:style w:type="paragraph" w:styleId="49">
    <w:name w:val="index 7"/>
    <w:basedOn w:val="1"/>
    <w:next w:val="1"/>
    <w:qFormat/>
    <w:uiPriority w:val="99"/>
    <w:pPr>
      <w:ind w:left="1470" w:hanging="210"/>
      <w:jc w:val="left"/>
    </w:pPr>
    <w:rPr>
      <w:rFonts w:ascii="Times New Roman" w:hAnsi="Times New Roman"/>
      <w:sz w:val="18"/>
      <w:szCs w:val="18"/>
    </w:rPr>
  </w:style>
  <w:style w:type="paragraph" w:styleId="50">
    <w:name w:val="index 9"/>
    <w:basedOn w:val="1"/>
    <w:next w:val="1"/>
    <w:qFormat/>
    <w:uiPriority w:val="99"/>
    <w:pPr>
      <w:ind w:left="1890" w:hanging="210"/>
      <w:jc w:val="left"/>
    </w:pPr>
    <w:rPr>
      <w:rFonts w:ascii="Times New Roman" w:hAnsi="Times New Roman"/>
      <w:sz w:val="18"/>
      <w:szCs w:val="18"/>
    </w:rPr>
  </w:style>
  <w:style w:type="paragraph" w:styleId="5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5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53">
    <w:name w:val="Body Text 2"/>
    <w:basedOn w:val="1"/>
    <w:link w:val="621"/>
    <w:unhideWhenUsed/>
    <w:qFormat/>
    <w:uiPriority w:val="99"/>
    <w:pPr>
      <w:widowControl/>
      <w:adjustRightInd w:val="0"/>
      <w:snapToGrid w:val="0"/>
      <w:spacing w:after="120" w:line="480" w:lineRule="auto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styleId="54">
    <w:name w:val="HTML Preformatted"/>
    <w:basedOn w:val="1"/>
    <w:link w:val="226"/>
    <w:qFormat/>
    <w:uiPriority w:val="99"/>
    <w:rPr>
      <w:rFonts w:ascii="Courier New" w:hAnsi="Courier New" w:cs="Courier New"/>
      <w:sz w:val="20"/>
      <w:szCs w:val="20"/>
    </w:rPr>
  </w:style>
  <w:style w:type="paragraph" w:styleId="55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styleId="56">
    <w:name w:val="index 2"/>
    <w:basedOn w:val="1"/>
    <w:next w:val="1"/>
    <w:qFormat/>
    <w:uiPriority w:val="99"/>
    <w:pPr>
      <w:ind w:left="420" w:hanging="210"/>
      <w:jc w:val="left"/>
    </w:pPr>
    <w:rPr>
      <w:rFonts w:ascii="Times New Roman" w:hAnsi="Times New Roman"/>
      <w:sz w:val="18"/>
      <w:szCs w:val="18"/>
    </w:rPr>
  </w:style>
  <w:style w:type="paragraph" w:styleId="57">
    <w:name w:val="Title"/>
    <w:basedOn w:val="1"/>
    <w:link w:val="106"/>
    <w:qFormat/>
    <w:uiPriority w:val="10"/>
    <w:pPr>
      <w:spacing w:before="240" w:after="60"/>
      <w:jc w:val="center"/>
      <w:outlineLvl w:val="0"/>
    </w:pPr>
    <w:rPr>
      <w:rFonts w:ascii="Arial" w:hAnsi="Arial"/>
      <w:b/>
      <w:color w:val="000000"/>
      <w:sz w:val="32"/>
      <w:szCs w:val="20"/>
      <w:lang w:val="zh-CN"/>
    </w:rPr>
  </w:style>
  <w:style w:type="character" w:styleId="59">
    <w:name w:val="Strong"/>
    <w:qFormat/>
    <w:uiPriority w:val="0"/>
    <w:rPr>
      <w:b/>
      <w:bCs/>
    </w:rPr>
  </w:style>
  <w:style w:type="character" w:styleId="60">
    <w:name w:val="endnote reference"/>
    <w:qFormat/>
    <w:uiPriority w:val="0"/>
    <w:rPr>
      <w:vertAlign w:val="superscript"/>
    </w:rPr>
  </w:style>
  <w:style w:type="character" w:styleId="61">
    <w:name w:val="page number"/>
    <w:qFormat/>
    <w:uiPriority w:val="0"/>
  </w:style>
  <w:style w:type="character" w:styleId="62">
    <w:name w:val="FollowedHyperlink"/>
    <w:unhideWhenUsed/>
    <w:qFormat/>
    <w:uiPriority w:val="99"/>
    <w:rPr>
      <w:color w:val="800080"/>
      <w:u w:val="single"/>
    </w:rPr>
  </w:style>
  <w:style w:type="character" w:styleId="63">
    <w:name w:val="Emphasis"/>
    <w:qFormat/>
    <w:uiPriority w:val="0"/>
    <w:rPr>
      <w:caps/>
      <w:spacing w:val="5"/>
      <w:sz w:val="20"/>
      <w:szCs w:val="20"/>
    </w:rPr>
  </w:style>
  <w:style w:type="character" w:styleId="64">
    <w:name w:val="line number"/>
    <w:qFormat/>
    <w:uiPriority w:val="0"/>
  </w:style>
  <w:style w:type="character" w:styleId="65">
    <w:name w:val="HTML Definition"/>
    <w:qFormat/>
    <w:uiPriority w:val="0"/>
    <w:rPr>
      <w:i/>
      <w:iCs/>
    </w:rPr>
  </w:style>
  <w:style w:type="character" w:styleId="66">
    <w:name w:val="HTML Typewriter"/>
    <w:qFormat/>
    <w:uiPriority w:val="0"/>
    <w:rPr>
      <w:rFonts w:ascii="Courier New" w:hAnsi="Courier New"/>
      <w:sz w:val="20"/>
      <w:szCs w:val="20"/>
    </w:rPr>
  </w:style>
  <w:style w:type="character" w:styleId="67">
    <w:name w:val="HTML Acronym"/>
    <w:qFormat/>
    <w:uiPriority w:val="0"/>
  </w:style>
  <w:style w:type="character" w:styleId="68">
    <w:name w:val="HTML Variable"/>
    <w:qFormat/>
    <w:uiPriority w:val="0"/>
    <w:rPr>
      <w:i/>
      <w:iCs/>
    </w:rPr>
  </w:style>
  <w:style w:type="character" w:styleId="69">
    <w:name w:val="Hyperlink"/>
    <w:qFormat/>
    <w:uiPriority w:val="99"/>
    <w:rPr>
      <w:color w:val="0000FF"/>
      <w:u w:val="single"/>
    </w:rPr>
  </w:style>
  <w:style w:type="character" w:styleId="70">
    <w:name w:val="HTML Code"/>
    <w:qFormat/>
    <w:uiPriority w:val="0"/>
    <w:rPr>
      <w:rFonts w:ascii="Courier New" w:hAnsi="Courier New"/>
      <w:sz w:val="20"/>
      <w:szCs w:val="20"/>
    </w:rPr>
  </w:style>
  <w:style w:type="character" w:styleId="71">
    <w:name w:val="annotation reference"/>
    <w:qFormat/>
    <w:uiPriority w:val="0"/>
    <w:rPr>
      <w:sz w:val="21"/>
    </w:rPr>
  </w:style>
  <w:style w:type="character" w:styleId="72">
    <w:name w:val="HTML Cite"/>
    <w:qFormat/>
    <w:uiPriority w:val="0"/>
    <w:rPr>
      <w:i/>
      <w:iCs/>
    </w:rPr>
  </w:style>
  <w:style w:type="character" w:styleId="73">
    <w:name w:val="footnote reference"/>
    <w:qFormat/>
    <w:uiPriority w:val="0"/>
    <w:rPr>
      <w:vertAlign w:val="superscript"/>
    </w:rPr>
  </w:style>
  <w:style w:type="character" w:styleId="74">
    <w:name w:val="HTML Keyboard"/>
    <w:qFormat/>
    <w:uiPriority w:val="0"/>
    <w:rPr>
      <w:rFonts w:ascii="Courier New" w:hAnsi="Courier New"/>
      <w:sz w:val="20"/>
      <w:szCs w:val="20"/>
    </w:rPr>
  </w:style>
  <w:style w:type="character" w:styleId="75">
    <w:name w:val="HTML Sample"/>
    <w:qFormat/>
    <w:uiPriority w:val="0"/>
    <w:rPr>
      <w:rFonts w:ascii="Courier New" w:hAnsi="Courier New"/>
    </w:rPr>
  </w:style>
  <w:style w:type="table" w:styleId="77">
    <w:name w:val="Table Grid"/>
    <w:basedOn w:val="7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8">
    <w:name w:val="Light List Accent 5"/>
    <w:basedOn w:val="76"/>
    <w:qFormat/>
    <w:uiPriority w:val="61"/>
    <w:rPr>
      <w:rFonts w:eastAsia="微软雅黑" w:asciiTheme="minorHAnsi" w:hAnsiTheme="minorHAnsi" w:cstheme="minorBidi"/>
    </w:rPr>
    <w:tblPr>
      <w:tblBorders>
        <w:top w:val="single" w:color="4472C4" w:themeColor="accent5" w:sz="8" w:space="0"/>
        <w:left w:val="single" w:color="4472C4" w:themeColor="accent5" w:sz="8" w:space="0"/>
        <w:bottom w:val="single" w:color="4472C4" w:themeColor="accent5" w:sz="8" w:space="0"/>
        <w:right w:val="single" w:color="4472C4" w:themeColor="accent5" w:sz="8" w:space="0"/>
      </w:tblBorders>
    </w:tblPr>
    <w:tblStylePr w:type="firstRow">
      <w:pPr>
        <w:spacing w:before="100" w:beforeLines="0" w:beforeAutospacing="1" w:after="100" w:afterLines="0" w:afterAutospacing="1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472C4" w:themeFill="accent5"/>
      </w:tcPr>
    </w:tblStylePr>
    <w:tblStylePr w:type="lastRow">
      <w:pPr>
        <w:spacing w:before="100" w:beforeLines="0" w:beforeAutospacing="1" w:after="100" w:afterLines="0" w:afterAutospacing="1" w:line="240" w:lineRule="auto"/>
      </w:pPr>
      <w:rPr>
        <w:b/>
        <w:bCs/>
      </w:rPr>
      <w:tblPr/>
      <w:tcPr>
        <w:tcBorders>
          <w:top w:val="double" w:color="4472C4" w:themeColor="accent5" w:sz="6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  <w:tblStylePr w:type="band1Horz">
      <w:tblPr/>
      <w:tcPr>
        <w:tcBorders>
          <w:top w:val="single" w:color="4472C4" w:themeColor="accent5" w:sz="8" w:space="0"/>
          <w:left w:val="single" w:color="4472C4" w:themeColor="accent5" w:sz="8" w:space="0"/>
          <w:bottom w:val="single" w:color="4472C4" w:themeColor="accent5" w:sz="8" w:space="0"/>
          <w:right w:val="single" w:color="4472C4" w:themeColor="accent5" w:sz="8" w:space="0"/>
        </w:tcBorders>
      </w:tcPr>
    </w:tblStylePr>
  </w:style>
  <w:style w:type="character" w:customStyle="1" w:styleId="79">
    <w:name w:val="标题 1 字符"/>
    <w:link w:val="2"/>
    <w:qFormat/>
    <w:uiPriority w:val="0"/>
    <w:rPr>
      <w:rFonts w:ascii="Calibri" w:hAnsi="Calibri"/>
      <w:b/>
      <w:bCs/>
      <w:kern w:val="44"/>
      <w:sz w:val="44"/>
      <w:szCs w:val="44"/>
      <w:lang w:val="zh-CN"/>
    </w:rPr>
  </w:style>
  <w:style w:type="character" w:customStyle="1" w:styleId="80">
    <w:name w:val="标题 2 字符"/>
    <w:link w:val="3"/>
    <w:qFormat/>
    <w:uiPriority w:val="0"/>
    <w:rPr>
      <w:rFonts w:ascii="Cambria" w:hAnsi="Cambria"/>
      <w:b/>
      <w:bCs/>
      <w:kern w:val="2"/>
      <w:sz w:val="32"/>
      <w:szCs w:val="32"/>
      <w:lang w:val="zh-CN"/>
    </w:rPr>
  </w:style>
  <w:style w:type="character" w:customStyle="1" w:styleId="81">
    <w:name w:val="标题 3 字符"/>
    <w:link w:val="4"/>
    <w:qFormat/>
    <w:uiPriority w:val="9"/>
    <w:rPr>
      <w:rFonts w:ascii="Calibri" w:hAnsi="Calibri"/>
      <w:b/>
      <w:bCs/>
      <w:kern w:val="2"/>
      <w:sz w:val="32"/>
      <w:szCs w:val="32"/>
      <w:lang w:val="zh-CN"/>
    </w:rPr>
  </w:style>
  <w:style w:type="character" w:customStyle="1" w:styleId="82">
    <w:name w:val="标题 4 字符"/>
    <w:link w:val="5"/>
    <w:qFormat/>
    <w:uiPriority w:val="9"/>
    <w:rPr>
      <w:rFonts w:ascii="Cambria" w:hAnsi="Cambria"/>
      <w:b/>
      <w:bCs/>
      <w:kern w:val="2"/>
      <w:sz w:val="28"/>
      <w:szCs w:val="28"/>
      <w:lang w:val="zh-CN"/>
    </w:rPr>
  </w:style>
  <w:style w:type="character" w:customStyle="1" w:styleId="83">
    <w:name w:val="标题 5 字符"/>
    <w:link w:val="6"/>
    <w:qFormat/>
    <w:uiPriority w:val="9"/>
    <w:rPr>
      <w:rFonts w:ascii="Calibri" w:hAnsi="Calibri"/>
      <w:b/>
      <w:bCs/>
      <w:kern w:val="2"/>
      <w:sz w:val="28"/>
      <w:szCs w:val="28"/>
      <w:lang w:val="zh-CN"/>
    </w:rPr>
  </w:style>
  <w:style w:type="character" w:customStyle="1" w:styleId="84">
    <w:name w:val="标题 6 字符"/>
    <w:link w:val="7"/>
    <w:qFormat/>
    <w:uiPriority w:val="9"/>
    <w:rPr>
      <w:rFonts w:ascii="Cambria" w:hAnsi="Cambria"/>
      <w:b/>
      <w:bCs/>
      <w:kern w:val="2"/>
      <w:sz w:val="24"/>
      <w:szCs w:val="24"/>
      <w:lang w:val="zh-CN"/>
    </w:rPr>
  </w:style>
  <w:style w:type="character" w:customStyle="1" w:styleId="85">
    <w:name w:val="标题 7 字符"/>
    <w:link w:val="8"/>
    <w:qFormat/>
    <w:uiPriority w:val="9"/>
    <w:rPr>
      <w:rFonts w:ascii="Calibri" w:hAnsi="Calibri"/>
      <w:b/>
      <w:bCs/>
      <w:kern w:val="2"/>
      <w:sz w:val="24"/>
      <w:szCs w:val="24"/>
      <w:lang w:val="zh-CN"/>
    </w:rPr>
  </w:style>
  <w:style w:type="character" w:customStyle="1" w:styleId="86">
    <w:name w:val="标题 8 字符"/>
    <w:link w:val="9"/>
    <w:qFormat/>
    <w:uiPriority w:val="0"/>
    <w:rPr>
      <w:rFonts w:ascii="Cambria" w:hAnsi="Cambria"/>
      <w:kern w:val="2"/>
      <w:sz w:val="24"/>
      <w:szCs w:val="24"/>
      <w:lang w:val="zh-CN"/>
    </w:rPr>
  </w:style>
  <w:style w:type="character" w:customStyle="1" w:styleId="87">
    <w:name w:val="标题 9 字符"/>
    <w:link w:val="10"/>
    <w:qFormat/>
    <w:uiPriority w:val="0"/>
    <w:rPr>
      <w:rFonts w:ascii="Cambria" w:hAnsi="Cambria"/>
      <w:kern w:val="2"/>
      <w:sz w:val="21"/>
      <w:szCs w:val="21"/>
      <w:lang w:val="zh-CN"/>
    </w:rPr>
  </w:style>
  <w:style w:type="paragraph" w:customStyle="1" w:styleId="88">
    <w:name w:val="彩色列表 - 强调文字颜色 11"/>
    <w:basedOn w:val="1"/>
    <w:qFormat/>
    <w:uiPriority w:val="34"/>
    <w:pPr>
      <w:ind w:firstLine="420" w:firstLineChars="200"/>
    </w:pPr>
  </w:style>
  <w:style w:type="character" w:customStyle="1" w:styleId="89">
    <w:name w:val="文档结构图 字符"/>
    <w:link w:val="22"/>
    <w:qFormat/>
    <w:uiPriority w:val="99"/>
    <w:rPr>
      <w:rFonts w:ascii="宋体" w:eastAsia="宋体"/>
      <w:sz w:val="18"/>
      <w:szCs w:val="18"/>
    </w:rPr>
  </w:style>
  <w:style w:type="paragraph" w:customStyle="1" w:styleId="90">
    <w:name w:val="p0"/>
    <w:basedOn w:val="1"/>
    <w:qFormat/>
    <w:uiPriority w:val="99"/>
    <w:pPr>
      <w:widowControl/>
    </w:pPr>
    <w:rPr>
      <w:rFonts w:ascii="Times New Roman" w:hAnsi="Times New Roman"/>
      <w:kern w:val="0"/>
      <w:szCs w:val="21"/>
    </w:rPr>
  </w:style>
  <w:style w:type="paragraph" w:customStyle="1" w:styleId="91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92">
    <w:name w:val="My3"/>
    <w:basedOn w:val="4"/>
    <w:qFormat/>
    <w:uiPriority w:val="99"/>
    <w:pPr>
      <w:numPr>
        <w:ilvl w:val="3"/>
        <w:numId w:val="2"/>
      </w:numPr>
      <w:spacing w:line="413" w:lineRule="auto"/>
      <w:outlineLvl w:val="3"/>
    </w:pPr>
    <w:rPr>
      <w:rFonts w:ascii="Times New Roman" w:hAnsi="Times New Roman" w:eastAsia="黑体"/>
      <w:bCs w:val="0"/>
      <w:color w:val="000000"/>
      <w:szCs w:val="20"/>
    </w:rPr>
  </w:style>
  <w:style w:type="paragraph" w:customStyle="1" w:styleId="93">
    <w:name w:val="My2"/>
    <w:basedOn w:val="3"/>
    <w:link w:val="94"/>
    <w:qFormat/>
    <w:uiPriority w:val="99"/>
    <w:pPr>
      <w:numPr>
        <w:ilvl w:val="2"/>
        <w:numId w:val="2"/>
      </w:numPr>
      <w:spacing w:line="413" w:lineRule="auto"/>
      <w:outlineLvl w:val="2"/>
    </w:pPr>
    <w:rPr>
      <w:rFonts w:ascii="Arial" w:hAnsi="Arial" w:eastAsia="黑体"/>
      <w:bCs w:val="0"/>
      <w:color w:val="000000"/>
      <w:szCs w:val="20"/>
    </w:rPr>
  </w:style>
  <w:style w:type="character" w:customStyle="1" w:styleId="94">
    <w:name w:val="My2 Char"/>
    <w:link w:val="93"/>
    <w:qFormat/>
    <w:uiPriority w:val="99"/>
    <w:rPr>
      <w:rFonts w:ascii="Arial" w:hAnsi="Arial" w:eastAsia="黑体"/>
      <w:b/>
      <w:color w:val="000000"/>
      <w:kern w:val="2"/>
      <w:sz w:val="32"/>
      <w:lang w:val="zh-CN"/>
    </w:rPr>
  </w:style>
  <w:style w:type="paragraph" w:customStyle="1" w:styleId="95">
    <w:name w:val="My1"/>
    <w:basedOn w:val="1"/>
    <w:link w:val="96"/>
    <w:qFormat/>
    <w:uiPriority w:val="99"/>
    <w:pPr>
      <w:keepNext/>
      <w:keepLines/>
      <w:numPr>
        <w:ilvl w:val="1"/>
        <w:numId w:val="2"/>
      </w:numPr>
      <w:spacing w:before="340" w:after="330" w:line="576" w:lineRule="auto"/>
      <w:outlineLvl w:val="1"/>
    </w:pPr>
    <w:rPr>
      <w:rFonts w:ascii="宋体" w:hAnsi="宋体" w:eastAsia="黑体"/>
      <w:b/>
      <w:color w:val="000000"/>
      <w:kern w:val="44"/>
      <w:sz w:val="44"/>
      <w:szCs w:val="20"/>
      <w:lang w:val="zh-CN"/>
    </w:rPr>
  </w:style>
  <w:style w:type="character" w:customStyle="1" w:styleId="96">
    <w:name w:val="My1 Char Char"/>
    <w:link w:val="95"/>
    <w:qFormat/>
    <w:uiPriority w:val="99"/>
    <w:rPr>
      <w:rFonts w:ascii="宋体" w:hAnsi="宋体" w:eastAsia="黑体"/>
      <w:b/>
      <w:color w:val="000000"/>
      <w:kern w:val="44"/>
      <w:sz w:val="44"/>
      <w:lang w:val="zh-CN"/>
    </w:rPr>
  </w:style>
  <w:style w:type="character" w:customStyle="1" w:styleId="97">
    <w:name w:val="日期 字符"/>
    <w:link w:val="34"/>
    <w:qFormat/>
    <w:uiPriority w:val="99"/>
    <w:rPr>
      <w:rFonts w:ascii="Times New Roman" w:hAnsi="Times New Roman"/>
      <w:kern w:val="2"/>
      <w:sz w:val="24"/>
    </w:rPr>
  </w:style>
  <w:style w:type="character" w:customStyle="1" w:styleId="98">
    <w:name w:val="样式 标题 1 + 宋体 Char Char"/>
    <w:link w:val="99"/>
    <w:qFormat/>
    <w:uiPriority w:val="0"/>
    <w:rPr>
      <w:rFonts w:ascii="宋体" w:hAnsi="宋体"/>
      <w:b/>
      <w:color w:val="000000"/>
      <w:kern w:val="44"/>
      <w:sz w:val="44"/>
    </w:rPr>
  </w:style>
  <w:style w:type="paragraph" w:customStyle="1" w:styleId="99">
    <w:name w:val="样式 标题 1 + 宋体"/>
    <w:basedOn w:val="2"/>
    <w:link w:val="98"/>
    <w:qFormat/>
    <w:uiPriority w:val="0"/>
    <w:pPr>
      <w:numPr>
        <w:numId w:val="0"/>
      </w:numPr>
      <w:spacing w:line="576" w:lineRule="auto"/>
    </w:pPr>
    <w:rPr>
      <w:rFonts w:ascii="宋体" w:hAnsi="宋体"/>
      <w:bCs w:val="0"/>
      <w:color w:val="000000"/>
      <w:szCs w:val="20"/>
    </w:rPr>
  </w:style>
  <w:style w:type="character" w:customStyle="1" w:styleId="100">
    <w:name w:val="redbig1"/>
    <w:qFormat/>
    <w:uiPriority w:val="0"/>
    <w:rPr>
      <w:b/>
      <w:color w:val="D00018"/>
      <w:sz w:val="27"/>
    </w:rPr>
  </w:style>
  <w:style w:type="character" w:customStyle="1" w:styleId="101">
    <w:name w:val="批注框文本 字符"/>
    <w:link w:val="37"/>
    <w:qFormat/>
    <w:uiPriority w:val="99"/>
    <w:rPr>
      <w:rFonts w:ascii="Times New Roman" w:hAnsi="Times New Roman"/>
      <w:color w:val="000000"/>
      <w:kern w:val="2"/>
      <w:sz w:val="18"/>
    </w:rPr>
  </w:style>
  <w:style w:type="paragraph" w:customStyle="1" w:styleId="102">
    <w:name w:val="Char"/>
    <w:basedOn w:val="22"/>
    <w:qFormat/>
    <w:uiPriority w:val="99"/>
    <w:pPr>
      <w:shd w:val="clear" w:color="auto" w:fill="000080"/>
    </w:pPr>
    <w:rPr>
      <w:rFonts w:ascii="Times New Roman" w:hAnsi="Times New Roman"/>
      <w:color w:val="000000"/>
      <w:sz w:val="24"/>
      <w:szCs w:val="20"/>
    </w:rPr>
  </w:style>
  <w:style w:type="character" w:customStyle="1" w:styleId="103">
    <w:name w:val="页眉 字符"/>
    <w:link w:val="39"/>
    <w:qFormat/>
    <w:uiPriority w:val="99"/>
    <w:rPr>
      <w:rFonts w:ascii="Times New Roman" w:hAnsi="Times New Roman"/>
      <w:color w:val="000000"/>
      <w:kern w:val="2"/>
      <w:sz w:val="18"/>
    </w:rPr>
  </w:style>
  <w:style w:type="character" w:customStyle="1" w:styleId="104">
    <w:name w:val="批注文字 字符"/>
    <w:link w:val="12"/>
    <w:qFormat/>
    <w:uiPriority w:val="0"/>
    <w:rPr>
      <w:kern w:val="2"/>
      <w:sz w:val="21"/>
      <w:szCs w:val="22"/>
    </w:rPr>
  </w:style>
  <w:style w:type="character" w:customStyle="1" w:styleId="105">
    <w:name w:val="批注主题 字符"/>
    <w:link w:val="11"/>
    <w:qFormat/>
    <w:uiPriority w:val="99"/>
    <w:rPr>
      <w:rFonts w:ascii="Times New Roman" w:hAnsi="Times New Roman"/>
      <w:b/>
      <w:color w:val="000000"/>
      <w:kern w:val="2"/>
      <w:sz w:val="24"/>
      <w:szCs w:val="22"/>
    </w:rPr>
  </w:style>
  <w:style w:type="character" w:customStyle="1" w:styleId="106">
    <w:name w:val="标题 字符"/>
    <w:link w:val="57"/>
    <w:qFormat/>
    <w:uiPriority w:val="10"/>
    <w:rPr>
      <w:rFonts w:ascii="Arial" w:hAnsi="Arial"/>
      <w:b/>
      <w:color w:val="000000"/>
      <w:kern w:val="2"/>
      <w:sz w:val="32"/>
    </w:rPr>
  </w:style>
  <w:style w:type="character" w:customStyle="1" w:styleId="107">
    <w:name w:val="页脚 字符"/>
    <w:link w:val="38"/>
    <w:qFormat/>
    <w:uiPriority w:val="99"/>
    <w:rPr>
      <w:rFonts w:ascii="Times New Roman" w:hAnsi="Times New Roman"/>
      <w:color w:val="000000"/>
      <w:kern w:val="2"/>
      <w:sz w:val="18"/>
    </w:rPr>
  </w:style>
  <w:style w:type="paragraph" w:customStyle="1" w:styleId="108">
    <w:name w:val="My0"/>
    <w:basedOn w:val="57"/>
    <w:qFormat/>
    <w:uiPriority w:val="99"/>
    <w:pPr>
      <w:ind w:left="1800"/>
      <w:jc w:val="left"/>
    </w:pPr>
    <w:rPr>
      <w:rFonts w:eastAsia="黑体"/>
      <w:sz w:val="52"/>
    </w:rPr>
  </w:style>
  <w:style w:type="paragraph" w:customStyle="1" w:styleId="109">
    <w:name w:val="My正文"/>
    <w:basedOn w:val="1"/>
    <w:link w:val="494"/>
    <w:qFormat/>
    <w:uiPriority w:val="0"/>
    <w:pPr>
      <w:adjustRightInd w:val="0"/>
      <w:spacing w:before="120" w:line="360" w:lineRule="auto"/>
      <w:ind w:firstLine="567"/>
    </w:pPr>
    <w:rPr>
      <w:rFonts w:ascii="Arial" w:hAnsi="Arial"/>
      <w:kern w:val="0"/>
      <w:sz w:val="24"/>
      <w:szCs w:val="20"/>
    </w:rPr>
  </w:style>
  <w:style w:type="paragraph" w:customStyle="1" w:styleId="110">
    <w:name w:val="一级条标题"/>
    <w:basedOn w:val="1"/>
    <w:next w:val="1"/>
    <w:qFormat/>
    <w:uiPriority w:val="99"/>
    <w:pPr>
      <w:widowControl/>
      <w:outlineLvl w:val="2"/>
    </w:pPr>
    <w:rPr>
      <w:rFonts w:ascii="黑体" w:hAnsi="Times New Roman" w:eastAsia="黑体"/>
      <w:kern w:val="0"/>
      <w:szCs w:val="20"/>
    </w:rPr>
  </w:style>
  <w:style w:type="paragraph" w:customStyle="1" w:styleId="111">
    <w:name w:val="列出段落1"/>
    <w:basedOn w:val="1"/>
    <w:qFormat/>
    <w:uiPriority w:val="34"/>
    <w:pPr>
      <w:ind w:firstLine="420" w:firstLineChars="200"/>
    </w:pPr>
  </w:style>
  <w:style w:type="paragraph" w:customStyle="1" w:styleId="112">
    <w:name w:val="Default"/>
    <w:qFormat/>
    <w:uiPriority w:val="99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113">
    <w:name w:val="样式 标题 1H1 + 三号"/>
    <w:basedOn w:val="2"/>
    <w:qFormat/>
    <w:uiPriority w:val="99"/>
    <w:pPr>
      <w:pageBreakBefore/>
      <w:numPr>
        <w:numId w:val="0"/>
      </w:numPr>
      <w:tabs>
        <w:tab w:val="left" w:pos="360"/>
      </w:tabs>
    </w:pPr>
    <w:rPr>
      <w:rFonts w:ascii="Times New Roman" w:hAnsi="Times New Roman"/>
      <w:sz w:val="32"/>
    </w:rPr>
  </w:style>
  <w:style w:type="paragraph" w:customStyle="1" w:styleId="114">
    <w:name w:val="样式 标题 22nd levelh22Header 2H2 + 四号 段前: 6 磅 段后: 6 磅 行距: 1..."/>
    <w:basedOn w:val="3"/>
    <w:qFormat/>
    <w:uiPriority w:val="99"/>
    <w:pPr>
      <w:numPr>
        <w:ilvl w:val="0"/>
        <w:numId w:val="0"/>
      </w:numPr>
      <w:tabs>
        <w:tab w:val="left" w:pos="0"/>
      </w:tabs>
      <w:spacing w:before="120" w:after="120" w:line="360" w:lineRule="auto"/>
    </w:pPr>
    <w:rPr>
      <w:rFonts w:ascii="Arial" w:hAnsi="Arial" w:cs="黑体"/>
      <w:kern w:val="0"/>
      <w:sz w:val="28"/>
      <w:szCs w:val="28"/>
    </w:rPr>
  </w:style>
  <w:style w:type="paragraph" w:customStyle="1" w:styleId="115">
    <w:name w:val="Char1"/>
    <w:basedOn w:val="22"/>
    <w:qFormat/>
    <w:uiPriority w:val="99"/>
    <w:pPr>
      <w:shd w:val="clear" w:color="auto" w:fill="000080"/>
    </w:pPr>
    <w:rPr>
      <w:rFonts w:ascii="Times New Roman" w:hAnsi="Times New Roman"/>
      <w:color w:val="000000"/>
      <w:kern w:val="2"/>
      <w:sz w:val="24"/>
      <w:szCs w:val="20"/>
      <w:lang w:val="en-US"/>
    </w:rPr>
  </w:style>
  <w:style w:type="paragraph" w:customStyle="1" w:styleId="116">
    <w:name w:val="列出段落11"/>
    <w:basedOn w:val="1"/>
    <w:qFormat/>
    <w:uiPriority w:val="99"/>
    <w:pPr>
      <w:ind w:firstLine="420" w:firstLineChars="200"/>
    </w:pPr>
  </w:style>
  <w:style w:type="paragraph" w:customStyle="1" w:styleId="117">
    <w:name w:val="List Paragraph"/>
    <w:basedOn w:val="1"/>
    <w:link w:val="118"/>
    <w:qFormat/>
    <w:uiPriority w:val="34"/>
    <w:pPr>
      <w:ind w:firstLine="420" w:firstLineChars="200"/>
    </w:pPr>
    <w:rPr>
      <w:rFonts w:ascii="Times New Roman" w:hAnsi="Times New Roman"/>
      <w:color w:val="000000"/>
      <w:sz w:val="24"/>
      <w:szCs w:val="20"/>
    </w:rPr>
  </w:style>
  <w:style w:type="character" w:customStyle="1" w:styleId="118">
    <w:name w:val="列表段落 字符"/>
    <w:link w:val="117"/>
    <w:qFormat/>
    <w:uiPriority w:val="34"/>
    <w:rPr>
      <w:rFonts w:ascii="Times New Roman" w:hAnsi="Times New Roman"/>
      <w:color w:val="000000"/>
      <w:kern w:val="2"/>
      <w:sz w:val="24"/>
    </w:rPr>
  </w:style>
  <w:style w:type="character" w:customStyle="1" w:styleId="119">
    <w:name w:val="批注引用1"/>
    <w:qFormat/>
    <w:uiPriority w:val="0"/>
    <w:rPr>
      <w:sz w:val="21"/>
    </w:rPr>
  </w:style>
  <w:style w:type="character" w:customStyle="1" w:styleId="120">
    <w:name w:val="short_text"/>
    <w:qFormat/>
    <w:uiPriority w:val="0"/>
  </w:style>
  <w:style w:type="paragraph" w:customStyle="1" w:styleId="121">
    <w:name w:val="正文缩进1"/>
    <w:basedOn w:val="1"/>
    <w:link w:val="499"/>
    <w:qFormat/>
    <w:uiPriority w:val="0"/>
    <w:pPr>
      <w:ind w:firstLine="420" w:firstLineChars="200"/>
    </w:pPr>
    <w:rPr>
      <w:rFonts w:ascii="Times New Roman" w:hAnsi="Times New Roman"/>
      <w:color w:val="000000"/>
      <w:sz w:val="24"/>
      <w:szCs w:val="20"/>
    </w:rPr>
  </w:style>
  <w:style w:type="paragraph" w:customStyle="1" w:styleId="122">
    <w:name w:val="正文2"/>
    <w:basedOn w:val="1"/>
    <w:qFormat/>
    <w:uiPriority w:val="99"/>
    <w:pPr>
      <w:tabs>
        <w:tab w:val="left" w:pos="5115"/>
      </w:tabs>
      <w:spacing w:beforeLines="50" w:line="300" w:lineRule="auto"/>
      <w:ind w:left="319" w:right="104" w:rightChars="104" w:firstLine="521" w:firstLineChars="217"/>
    </w:pPr>
    <w:rPr>
      <w:rFonts w:ascii="Arial" w:hAnsi="Arial"/>
      <w:color w:val="000000"/>
      <w:sz w:val="24"/>
      <w:szCs w:val="20"/>
    </w:rPr>
  </w:style>
  <w:style w:type="paragraph" w:customStyle="1" w:styleId="123">
    <w:name w:val="页眉1"/>
    <w:basedOn w:val="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color w:val="000000"/>
      <w:sz w:val="18"/>
      <w:szCs w:val="20"/>
    </w:rPr>
  </w:style>
  <w:style w:type="paragraph" w:customStyle="1" w:styleId="124">
    <w:name w:val="页脚1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color w:val="000000"/>
      <w:sz w:val="18"/>
      <w:szCs w:val="20"/>
    </w:rPr>
  </w:style>
  <w:style w:type="paragraph" w:customStyle="1" w:styleId="125">
    <w:name w:val="普通(网站)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0"/>
    </w:rPr>
  </w:style>
  <w:style w:type="paragraph" w:customStyle="1" w:styleId="126">
    <w:name w:val="批注框文本1"/>
    <w:basedOn w:val="1"/>
    <w:qFormat/>
    <w:uiPriority w:val="99"/>
    <w:rPr>
      <w:rFonts w:ascii="Times New Roman" w:hAnsi="Times New Roman"/>
      <w:color w:val="000000"/>
      <w:sz w:val="18"/>
      <w:szCs w:val="20"/>
    </w:rPr>
  </w:style>
  <w:style w:type="paragraph" w:customStyle="1" w:styleId="127">
    <w:name w:val="批注文字1"/>
    <w:basedOn w:val="1"/>
    <w:qFormat/>
    <w:uiPriority w:val="99"/>
    <w:pPr>
      <w:jc w:val="left"/>
    </w:pPr>
    <w:rPr>
      <w:rFonts w:ascii="Times New Roman" w:hAnsi="Times New Roman"/>
      <w:color w:val="000000"/>
      <w:sz w:val="24"/>
      <w:szCs w:val="20"/>
    </w:rPr>
  </w:style>
  <w:style w:type="paragraph" w:customStyle="1" w:styleId="128">
    <w:name w:val="彩色列表 - 强调文字颜色 111"/>
    <w:basedOn w:val="1"/>
    <w:qFormat/>
    <w:uiPriority w:val="99"/>
    <w:pPr>
      <w:ind w:firstLine="420" w:firstLineChars="200"/>
    </w:pPr>
    <w:rPr>
      <w:szCs w:val="20"/>
    </w:rPr>
  </w:style>
  <w:style w:type="paragraph" w:customStyle="1" w:styleId="129">
    <w:name w:val="文档结构图1"/>
    <w:basedOn w:val="1"/>
    <w:qFormat/>
    <w:uiPriority w:val="99"/>
    <w:pPr>
      <w:shd w:val="clear" w:color="auto" w:fill="000080"/>
    </w:pPr>
    <w:rPr>
      <w:rFonts w:ascii="Times New Roman" w:hAnsi="Times New Roman"/>
      <w:color w:val="000000"/>
      <w:sz w:val="24"/>
      <w:szCs w:val="20"/>
    </w:rPr>
  </w:style>
  <w:style w:type="paragraph" w:customStyle="1" w:styleId="130">
    <w:name w:val="TOC 标题11"/>
    <w:basedOn w:val="2"/>
    <w:next w:val="1"/>
    <w:qFormat/>
    <w:uiPriority w:val="9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 w:val="0"/>
      <w:color w:val="365F91"/>
      <w:kern w:val="0"/>
      <w:sz w:val="28"/>
      <w:szCs w:val="20"/>
      <w:lang w:val="en-US"/>
    </w:rPr>
  </w:style>
  <w:style w:type="paragraph" w:customStyle="1" w:styleId="131">
    <w:name w:val="批注主题1"/>
    <w:basedOn w:val="127"/>
    <w:next w:val="127"/>
    <w:qFormat/>
    <w:uiPriority w:val="99"/>
    <w:rPr>
      <w:b/>
    </w:rPr>
  </w:style>
  <w:style w:type="paragraph" w:customStyle="1" w:styleId="132">
    <w:name w:val="日期1"/>
    <w:basedOn w:val="1"/>
    <w:next w:val="1"/>
    <w:qFormat/>
    <w:uiPriority w:val="99"/>
    <w:rPr>
      <w:rFonts w:ascii="Times New Roman" w:hAnsi="Times New Roman"/>
      <w:sz w:val="24"/>
      <w:szCs w:val="20"/>
    </w:rPr>
  </w:style>
  <w:style w:type="paragraph" w:customStyle="1" w:styleId="133">
    <w:name w:val="标题1"/>
    <w:basedOn w:val="1"/>
    <w:qFormat/>
    <w:uiPriority w:val="99"/>
    <w:pPr>
      <w:spacing w:before="240" w:after="6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character" w:customStyle="1" w:styleId="134">
    <w:name w:val="页脚 Char1"/>
    <w:qFormat/>
    <w:uiPriority w:val="99"/>
    <w:rPr>
      <w:color w:val="000000"/>
      <w:kern w:val="2"/>
      <w:sz w:val="18"/>
      <w:szCs w:val="18"/>
    </w:rPr>
  </w:style>
  <w:style w:type="character" w:customStyle="1" w:styleId="135">
    <w:name w:val="页眉 Char1"/>
    <w:qFormat/>
    <w:uiPriority w:val="99"/>
    <w:rPr>
      <w:color w:val="000000"/>
      <w:kern w:val="2"/>
      <w:sz w:val="18"/>
      <w:szCs w:val="18"/>
    </w:rPr>
  </w:style>
  <w:style w:type="paragraph" w:customStyle="1" w:styleId="136">
    <w:name w:val="列出段落2"/>
    <w:basedOn w:val="1"/>
    <w:qFormat/>
    <w:uiPriority w:val="99"/>
    <w:pPr>
      <w:ind w:firstLine="420" w:firstLineChars="200"/>
    </w:pPr>
  </w:style>
  <w:style w:type="character" w:customStyle="1" w:styleId="137">
    <w:name w:val="页码1"/>
    <w:qFormat/>
    <w:uiPriority w:val="0"/>
  </w:style>
  <w:style w:type="paragraph" w:customStyle="1" w:styleId="138">
    <w:name w:val="修订1"/>
    <w: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列出段落3"/>
    <w:basedOn w:val="1"/>
    <w:qFormat/>
    <w:uiPriority w:val="99"/>
    <w:pPr>
      <w:ind w:firstLine="420" w:firstLineChars="200"/>
    </w:pPr>
  </w:style>
  <w:style w:type="character" w:customStyle="1" w:styleId="140">
    <w:name w:val="正文文本 字符"/>
    <w:link w:val="15"/>
    <w:qFormat/>
    <w:uiPriority w:val="99"/>
    <w:rPr>
      <w:rFonts w:ascii="Times New Roman" w:hAnsi="Times New Roman"/>
      <w:color w:val="000000"/>
      <w:kern w:val="2"/>
      <w:sz w:val="24"/>
      <w:szCs w:val="24"/>
    </w:rPr>
  </w:style>
  <w:style w:type="paragraph" w:customStyle="1" w:styleId="141">
    <w:name w:val="默认段落字体 Para Char Char"/>
    <w:basedOn w:val="1"/>
    <w:qFormat/>
    <w:uiPriority w:val="99"/>
    <w:pPr>
      <w:spacing w:beforeLines="50" w:afterLines="50"/>
    </w:pPr>
    <w:rPr>
      <w:rFonts w:ascii="Tahoma" w:hAnsi="Tahoma"/>
      <w:sz w:val="24"/>
      <w:szCs w:val="20"/>
    </w:rPr>
  </w:style>
  <w:style w:type="paragraph" w:customStyle="1" w:styleId="142">
    <w:name w:val="My编号1"/>
    <w:basedOn w:val="1"/>
    <w:qFormat/>
    <w:uiPriority w:val="99"/>
    <w:pPr>
      <w:adjustRightInd w:val="0"/>
      <w:spacing w:before="120" w:line="360" w:lineRule="auto"/>
      <w:textAlignment w:val="baseline"/>
    </w:pPr>
    <w:rPr>
      <w:rFonts w:ascii="Arial" w:hAnsi="Arial"/>
      <w:kern w:val="0"/>
      <w:sz w:val="24"/>
      <w:szCs w:val="24"/>
    </w:rPr>
  </w:style>
  <w:style w:type="paragraph" w:customStyle="1" w:styleId="143">
    <w:name w:val="前言、引言标题"/>
    <w:next w:val="1"/>
    <w:qFormat/>
    <w:uiPriority w:val="99"/>
    <w:pPr>
      <w:shd w:val="clear" w:color="FFFFFF" w:fill="FFFFFF"/>
      <w:spacing w:before="640" w:after="560"/>
      <w:ind w:hanging="200" w:hangingChars="20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44">
    <w:name w:val="章标题"/>
    <w:next w:val="1"/>
    <w:qFormat/>
    <w:uiPriority w:val="99"/>
    <w:p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45">
    <w:name w:val="二级条标题"/>
    <w:basedOn w:val="110"/>
    <w:next w:val="1"/>
    <w:qFormat/>
    <w:uiPriority w:val="99"/>
    <w:pPr>
      <w:outlineLvl w:val="3"/>
    </w:pPr>
  </w:style>
  <w:style w:type="paragraph" w:customStyle="1" w:styleId="146">
    <w:name w:val="三级条标题"/>
    <w:basedOn w:val="145"/>
    <w:next w:val="1"/>
    <w:qFormat/>
    <w:uiPriority w:val="99"/>
    <w:pPr>
      <w:outlineLvl w:val="4"/>
    </w:pPr>
  </w:style>
  <w:style w:type="paragraph" w:customStyle="1" w:styleId="147">
    <w:name w:val="四级条标题"/>
    <w:basedOn w:val="146"/>
    <w:next w:val="1"/>
    <w:qFormat/>
    <w:uiPriority w:val="99"/>
    <w:pPr>
      <w:outlineLvl w:val="5"/>
    </w:pPr>
  </w:style>
  <w:style w:type="paragraph" w:customStyle="1" w:styleId="148">
    <w:name w:val="五级条标题"/>
    <w:basedOn w:val="147"/>
    <w:next w:val="1"/>
    <w:qFormat/>
    <w:uiPriority w:val="99"/>
    <w:pPr>
      <w:outlineLvl w:val="6"/>
    </w:pPr>
  </w:style>
  <w:style w:type="paragraph" w:customStyle="1" w:styleId="149">
    <w:name w:val="样式2"/>
    <w:basedOn w:val="6"/>
    <w:qFormat/>
    <w:uiPriority w:val="99"/>
    <w:pPr>
      <w:numPr>
        <w:numId w:val="3"/>
      </w:numPr>
      <w:tabs>
        <w:tab w:val="left" w:pos="425"/>
      </w:tabs>
      <w:ind w:left="0" w:firstLine="0"/>
    </w:pPr>
    <w:rPr>
      <w:rFonts w:ascii="Times New Roman" w:hAnsi="Times New Roman"/>
      <w:lang w:val="en-US"/>
    </w:rPr>
  </w:style>
  <w:style w:type="paragraph" w:customStyle="1" w:styleId="150">
    <w:name w:val="段"/>
    <w:link w:val="151"/>
    <w:qFormat/>
    <w:uiPriority w:val="99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51">
    <w:name w:val="段 Char Char Char"/>
    <w:link w:val="150"/>
    <w:qFormat/>
    <w:uiPriority w:val="99"/>
    <w:rPr>
      <w:rFonts w:ascii="宋体" w:hAnsi="Times New Roman"/>
      <w:sz w:val="21"/>
    </w:rPr>
  </w:style>
  <w:style w:type="paragraph" w:customStyle="1" w:styleId="152">
    <w:name w:val="默认段落字体 Para Char Char Char Char Char Char Char"/>
    <w:basedOn w:val="1"/>
    <w:qFormat/>
    <w:uiPriority w:val="99"/>
    <w:rPr>
      <w:rFonts w:ascii="Tahoma" w:hAnsi="Tahoma"/>
      <w:sz w:val="24"/>
      <w:szCs w:val="20"/>
    </w:rPr>
  </w:style>
  <w:style w:type="character" w:customStyle="1" w:styleId="153">
    <w:name w:val="正文文本首行缩进 字符"/>
    <w:basedOn w:val="140"/>
    <w:link w:val="14"/>
    <w:qFormat/>
    <w:uiPriority w:val="99"/>
    <w:rPr>
      <w:rFonts w:ascii="Times New Roman" w:hAnsi="Times New Roman"/>
      <w:color w:val="000000"/>
      <w:kern w:val="2"/>
      <w:sz w:val="24"/>
      <w:szCs w:val="24"/>
    </w:rPr>
  </w:style>
  <w:style w:type="paragraph" w:customStyle="1" w:styleId="154">
    <w:name w:val="yj正文首行缩进"/>
    <w:basedOn w:val="1"/>
    <w:qFormat/>
    <w:uiPriority w:val="99"/>
    <w:pPr>
      <w:autoSpaceDE w:val="0"/>
      <w:autoSpaceDN w:val="0"/>
      <w:adjustRightInd w:val="0"/>
      <w:spacing w:line="300" w:lineRule="auto"/>
      <w:ind w:left="45" w:firstLine="360" w:firstLineChars="150"/>
      <w:jc w:val="left"/>
    </w:pPr>
    <w:rPr>
      <w:rFonts w:ascii="Times New Roman" w:hAnsi="Times New Roman"/>
      <w:sz w:val="24"/>
      <w:szCs w:val="24"/>
    </w:rPr>
  </w:style>
  <w:style w:type="character" w:customStyle="1" w:styleId="155">
    <w:name w:val="apple-style-span"/>
    <w:qFormat/>
    <w:uiPriority w:val="0"/>
  </w:style>
  <w:style w:type="paragraph" w:customStyle="1" w:styleId="156">
    <w:name w:val="重性精神疾病文档"/>
    <w:basedOn w:val="1"/>
    <w:qFormat/>
    <w:uiPriority w:val="99"/>
    <w:pPr>
      <w:spacing w:line="360" w:lineRule="auto"/>
      <w:ind w:firstLine="640" w:firstLineChars="200"/>
    </w:pPr>
    <w:rPr>
      <w:rFonts w:hint="eastAsia" w:ascii="仿宋_GB2312" w:hAnsi="华文仿宋" w:eastAsia="仿宋_GB2312"/>
      <w:color w:val="000000"/>
      <w:sz w:val="32"/>
      <w:szCs w:val="32"/>
    </w:rPr>
  </w:style>
  <w:style w:type="paragraph" w:customStyle="1" w:styleId="157">
    <w:name w:val="默认"/>
    <w:qFormat/>
    <w:uiPriority w:val="99"/>
    <w:pPr>
      <w:widowControl w:val="0"/>
      <w:tabs>
        <w:tab w:val="left" w:pos="420"/>
      </w:tabs>
      <w:suppressAutoHyphens/>
    </w:pPr>
    <w:rPr>
      <w:rFonts w:ascii="DejaVu Serif" w:hAnsi="DejaVu Serif" w:eastAsia="DejaVu Sans" w:cs="Lohit Hindi"/>
      <w:kern w:val="2"/>
      <w:sz w:val="24"/>
      <w:szCs w:val="24"/>
      <w:lang w:val="en-US" w:eastAsia="zh-CN" w:bidi="hi-IN"/>
    </w:rPr>
  </w:style>
  <w:style w:type="paragraph" w:customStyle="1" w:styleId="158">
    <w:name w:val="表头"/>
    <w:basedOn w:val="1"/>
    <w:next w:val="15"/>
    <w:qFormat/>
    <w:uiPriority w:val="99"/>
    <w:pPr>
      <w:spacing w:line="300" w:lineRule="auto"/>
      <w:jc w:val="center"/>
    </w:pPr>
    <w:rPr>
      <w:rFonts w:ascii="Times New Roman" w:hAnsi="Times New Roman"/>
      <w:b/>
      <w:sz w:val="24"/>
      <w:szCs w:val="24"/>
    </w:rPr>
  </w:style>
  <w:style w:type="paragraph" w:customStyle="1" w:styleId="159">
    <w:name w:val="表格正文"/>
    <w:basedOn w:val="1"/>
    <w:link w:val="160"/>
    <w:qFormat/>
    <w:uiPriority w:val="0"/>
    <w:pPr>
      <w:spacing w:line="300" w:lineRule="auto"/>
    </w:pPr>
    <w:rPr>
      <w:rFonts w:ascii="Times New Roman" w:hAnsi="Times New Roman"/>
      <w:szCs w:val="21"/>
    </w:rPr>
  </w:style>
  <w:style w:type="character" w:customStyle="1" w:styleId="160">
    <w:name w:val="表格正文 Char"/>
    <w:link w:val="159"/>
    <w:qFormat/>
    <w:uiPriority w:val="0"/>
    <w:rPr>
      <w:rFonts w:ascii="Times New Roman" w:hAnsi="Times New Roman"/>
      <w:kern w:val="2"/>
      <w:sz w:val="21"/>
      <w:szCs w:val="21"/>
    </w:rPr>
  </w:style>
  <w:style w:type="character" w:customStyle="1" w:styleId="161">
    <w:name w:val="副标题 字符"/>
    <w:link w:val="44"/>
    <w:qFormat/>
    <w:uiPriority w:val="99"/>
    <w:rPr>
      <w:rFonts w:ascii="黑体" w:hAnsi="黑体" w:eastAsia="黑体"/>
      <w:kern w:val="2"/>
      <w:sz w:val="64"/>
      <w:szCs w:val="64"/>
    </w:rPr>
  </w:style>
  <w:style w:type="character" w:customStyle="1" w:styleId="162">
    <w:name w:val="My2 Char Char"/>
    <w:qFormat/>
    <w:uiPriority w:val="0"/>
    <w:rPr>
      <w:rFonts w:ascii="Arial" w:hAnsi="Arial" w:eastAsia="黑体"/>
      <w:b/>
      <w:bCs/>
      <w:color w:val="000000"/>
      <w:kern w:val="2"/>
      <w:sz w:val="32"/>
      <w:szCs w:val="32"/>
    </w:rPr>
  </w:style>
  <w:style w:type="paragraph" w:customStyle="1" w:styleId="163">
    <w:name w:val="普通(网站)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64">
    <w:name w:val="st"/>
    <w:qFormat/>
    <w:uiPriority w:val="0"/>
  </w:style>
  <w:style w:type="character" w:customStyle="1" w:styleId="165">
    <w:name w:val="WW8Num5z0"/>
    <w:qFormat/>
    <w:uiPriority w:val="0"/>
    <w:rPr>
      <w:lang w:val="en-US"/>
    </w:rPr>
  </w:style>
  <w:style w:type="character" w:customStyle="1" w:styleId="166">
    <w:name w:val="WW8Num26z0"/>
    <w:qFormat/>
    <w:uiPriority w:val="0"/>
    <w:rPr>
      <w:rFonts w:ascii="黑体" w:hAnsi="黑体" w:eastAsia="黑体"/>
      <w:b/>
      <w:sz w:val="52"/>
      <w:szCs w:val="52"/>
    </w:rPr>
  </w:style>
  <w:style w:type="character" w:customStyle="1" w:styleId="167">
    <w:name w:val="EmailStyle44"/>
    <w:qFormat/>
    <w:uiPriority w:val="0"/>
    <w:rPr>
      <w:rFonts w:ascii="宋体" w:hAnsi="宋体" w:eastAsia="宋体"/>
      <w:color w:val="auto"/>
      <w:sz w:val="24"/>
      <w:szCs w:val="24"/>
      <w:u w:val="none"/>
    </w:rPr>
  </w:style>
  <w:style w:type="character" w:customStyle="1" w:styleId="168">
    <w:name w:val="WW8Num27z0"/>
    <w:qFormat/>
    <w:uiPriority w:val="0"/>
    <w:rPr>
      <w:rFonts w:ascii="Times New Roman" w:hAnsi="Times New Roman"/>
      <w:b/>
      <w:sz w:val="21"/>
    </w:rPr>
  </w:style>
  <w:style w:type="character" w:customStyle="1" w:styleId="169">
    <w:name w:val="批注主题 Char1"/>
    <w:qFormat/>
    <w:uiPriority w:val="99"/>
    <w:rPr>
      <w:b/>
      <w:bCs/>
      <w:color w:val="000000"/>
      <w:kern w:val="1"/>
      <w:sz w:val="24"/>
      <w:szCs w:val="24"/>
      <w:lang w:eastAsia="ar-SA"/>
    </w:rPr>
  </w:style>
  <w:style w:type="character" w:customStyle="1" w:styleId="170">
    <w:name w:val="称呼 字符"/>
    <w:link w:val="24"/>
    <w:qFormat/>
    <w:uiPriority w:val="99"/>
    <w:rPr>
      <w:rFonts w:ascii="Times New Roman" w:hAnsi="Times New Roman"/>
      <w:sz w:val="24"/>
    </w:rPr>
  </w:style>
  <w:style w:type="character" w:customStyle="1" w:styleId="171">
    <w:name w:val="纯文本 字符"/>
    <w:link w:val="31"/>
    <w:qFormat/>
    <w:uiPriority w:val="99"/>
    <w:rPr>
      <w:rFonts w:ascii="宋体" w:hAnsi="Courier New"/>
      <w:kern w:val="2"/>
      <w:sz w:val="21"/>
    </w:rPr>
  </w:style>
  <w:style w:type="character" w:customStyle="1" w:styleId="172">
    <w:name w:val="发布"/>
    <w:qFormat/>
    <w:uiPriority w:val="0"/>
    <w:rPr>
      <w:rFonts w:ascii="黑体" w:eastAsia="黑体"/>
      <w:spacing w:val="22"/>
      <w:w w:val="100"/>
      <w:position w:val="3"/>
      <w:sz w:val="28"/>
    </w:rPr>
  </w:style>
  <w:style w:type="character" w:customStyle="1" w:styleId="173">
    <w:name w:val="题注 字符"/>
    <w:link w:val="19"/>
    <w:qFormat/>
    <w:uiPriority w:val="0"/>
    <w:rPr>
      <w:rFonts w:ascii="Times New Roman" w:hAnsi="Times New Roman" w:cs="Lohit Hindi"/>
      <w:i/>
      <w:iCs/>
      <w:color w:val="000000"/>
      <w:kern w:val="1"/>
      <w:sz w:val="24"/>
      <w:szCs w:val="24"/>
      <w:lang w:eastAsia="ar-SA"/>
    </w:rPr>
  </w:style>
  <w:style w:type="character" w:customStyle="1" w:styleId="174">
    <w:name w:val="明显引用 字符"/>
    <w:link w:val="175"/>
    <w:qFormat/>
    <w:uiPriority w:val="99"/>
    <w:rPr>
      <w:rFonts w:ascii="Cambria" w:hAnsi="Cambria"/>
      <w:caps/>
      <w:color w:val="622423"/>
      <w:spacing w:val="5"/>
      <w:lang w:eastAsia="en-US" w:bidi="en-US"/>
    </w:rPr>
  </w:style>
  <w:style w:type="paragraph" w:customStyle="1" w:styleId="175">
    <w:name w:val="Intense Quote"/>
    <w:basedOn w:val="1"/>
    <w:next w:val="1"/>
    <w:link w:val="174"/>
    <w:qFormat/>
    <w:uiPriority w:val="99"/>
    <w:pPr>
      <w:widowControl/>
      <w:pBdr>
        <w:top w:val="dotted" w:color="632423" w:sz="2" w:space="10"/>
        <w:bottom w:val="dotted" w:color="632423" w:sz="2" w:space="4"/>
      </w:pBdr>
      <w:spacing w:before="160" w:after="200" w:line="300" w:lineRule="auto"/>
      <w:ind w:left="1440" w:right="1440"/>
      <w:jc w:val="left"/>
    </w:pPr>
    <w:rPr>
      <w:rFonts w:ascii="Cambria" w:hAnsi="Cambria"/>
      <w:caps/>
      <w:color w:val="622423"/>
      <w:spacing w:val="5"/>
      <w:kern w:val="0"/>
      <w:sz w:val="20"/>
      <w:szCs w:val="20"/>
      <w:lang w:eastAsia="en-US" w:bidi="en-US"/>
    </w:rPr>
  </w:style>
  <w:style w:type="character" w:customStyle="1" w:styleId="176">
    <w:name w:val="short_text1"/>
    <w:qFormat/>
    <w:uiPriority w:val="0"/>
    <w:rPr>
      <w:sz w:val="24"/>
      <w:szCs w:val="24"/>
    </w:rPr>
  </w:style>
  <w:style w:type="character" w:customStyle="1" w:styleId="177">
    <w:name w:val="Char Char14"/>
    <w:qFormat/>
    <w:uiPriority w:val="0"/>
    <w:rPr>
      <w:rFonts w:hint="default" w:eastAsia="宋体"/>
      <w:b/>
      <w:color w:val="000000"/>
      <w:kern w:val="1"/>
      <w:sz w:val="44"/>
      <w:lang w:val="en-US" w:eastAsia="ar-SA"/>
    </w:rPr>
  </w:style>
  <w:style w:type="character" w:customStyle="1" w:styleId="178">
    <w:name w:val="Header Char"/>
    <w:qFormat/>
    <w:uiPriority w:val="0"/>
    <w:rPr>
      <w:rFonts w:eastAsia="宋体"/>
      <w:color w:val="000000"/>
      <w:kern w:val="1"/>
      <w:sz w:val="18"/>
      <w:szCs w:val="18"/>
      <w:lang w:val="en-US" w:eastAsia="ar-SA" w:bidi="ar-SA"/>
    </w:rPr>
  </w:style>
  <w:style w:type="character" w:customStyle="1" w:styleId="179">
    <w:name w:val="WW8Num7z1"/>
    <w:qFormat/>
    <w:uiPriority w:val="0"/>
    <w:rPr>
      <w:rFonts w:ascii="Wingdings" w:hAnsi="Wingdings"/>
    </w:rPr>
  </w:style>
  <w:style w:type="character" w:customStyle="1" w:styleId="180">
    <w:name w:val="表格正文 Char Char"/>
    <w:qFormat/>
    <w:uiPriority w:val="0"/>
    <w:rPr>
      <w:kern w:val="2"/>
      <w:sz w:val="21"/>
      <w:szCs w:val="21"/>
    </w:rPr>
  </w:style>
  <w:style w:type="character" w:customStyle="1" w:styleId="181">
    <w:name w:val="段 Char Char"/>
    <w:qFormat/>
    <w:uiPriority w:val="0"/>
    <w:rPr>
      <w:rFonts w:ascii="宋体" w:hAnsi="宋体"/>
      <w:sz w:val="21"/>
      <w:lang w:val="en-US" w:eastAsia="ar-SA"/>
    </w:rPr>
  </w:style>
  <w:style w:type="character" w:customStyle="1" w:styleId="182">
    <w:name w:val="WW8Num9z0"/>
    <w:qFormat/>
    <w:uiPriority w:val="0"/>
    <w:rPr>
      <w:rFonts w:ascii="Times New Roman" w:hAnsi="Times New Roman" w:eastAsia="宋体" w:cs="Times New Roman"/>
      <w:color w:val="auto"/>
      <w:sz w:val="21"/>
    </w:rPr>
  </w:style>
  <w:style w:type="character" w:customStyle="1" w:styleId="183">
    <w:name w:val="批注框文本 Char1"/>
    <w:qFormat/>
    <w:uiPriority w:val="99"/>
    <w:rPr>
      <w:color w:val="000000"/>
      <w:kern w:val="1"/>
      <w:sz w:val="18"/>
      <w:szCs w:val="18"/>
      <w:lang w:eastAsia="ar-SA"/>
    </w:rPr>
  </w:style>
  <w:style w:type="character" w:customStyle="1" w:styleId="184">
    <w:name w:val="注释标题 字符"/>
    <w:link w:val="16"/>
    <w:qFormat/>
    <w:uiPriority w:val="99"/>
    <w:rPr>
      <w:rFonts w:ascii="Times New Roman" w:hAnsi="Times New Roman"/>
      <w:sz w:val="24"/>
    </w:rPr>
  </w:style>
  <w:style w:type="character" w:customStyle="1" w:styleId="185">
    <w:name w:val="HTML 地址 字符"/>
    <w:link w:val="27"/>
    <w:qFormat/>
    <w:uiPriority w:val="0"/>
    <w:rPr>
      <w:rFonts w:ascii="Times New Roman" w:hAnsi="Times New Roman"/>
      <w:i/>
      <w:iCs/>
      <w:kern w:val="2"/>
      <w:sz w:val="21"/>
      <w:szCs w:val="24"/>
    </w:rPr>
  </w:style>
  <w:style w:type="character" w:customStyle="1" w:styleId="186">
    <w:name w:val="尾注文本 字符"/>
    <w:link w:val="36"/>
    <w:qFormat/>
    <w:uiPriority w:val="99"/>
    <w:rPr>
      <w:rFonts w:ascii="Times New Roman" w:hAnsi="Times New Roman"/>
      <w:sz w:val="22"/>
      <w:szCs w:val="24"/>
      <w:lang w:eastAsia="en-US" w:bidi="en-US"/>
    </w:rPr>
  </w:style>
  <w:style w:type="character" w:customStyle="1" w:styleId="187">
    <w:name w:val="Text Body - Cell Char Char"/>
    <w:link w:val="188"/>
    <w:qFormat/>
    <w:uiPriority w:val="0"/>
    <w:rPr>
      <w:rFonts w:ascii="Arial" w:hAnsi="Arial" w:eastAsia="黑体" w:cs="Arial"/>
      <w:sz w:val="14"/>
      <w:szCs w:val="24"/>
      <w:lang w:eastAsia="en-US" w:bidi="en-US"/>
    </w:rPr>
  </w:style>
  <w:style w:type="paragraph" w:customStyle="1" w:styleId="188">
    <w:name w:val="Text Body - Cell"/>
    <w:basedOn w:val="189"/>
    <w:link w:val="187"/>
    <w:qFormat/>
    <w:uiPriority w:val="0"/>
    <w:rPr>
      <w:sz w:val="14"/>
    </w:rPr>
  </w:style>
  <w:style w:type="paragraph" w:customStyle="1" w:styleId="189">
    <w:name w:val="Text Body"/>
    <w:basedOn w:val="1"/>
    <w:link w:val="190"/>
    <w:qFormat/>
    <w:uiPriority w:val="0"/>
    <w:pPr>
      <w:widowControl/>
      <w:spacing w:before="120" w:after="240" w:line="252" w:lineRule="auto"/>
      <w:jc w:val="left"/>
    </w:pPr>
    <w:rPr>
      <w:rFonts w:ascii="Arial" w:hAnsi="Arial" w:eastAsia="黑体" w:cs="Arial"/>
      <w:kern w:val="0"/>
      <w:sz w:val="17"/>
      <w:szCs w:val="24"/>
      <w:lang w:eastAsia="en-US" w:bidi="en-US"/>
    </w:rPr>
  </w:style>
  <w:style w:type="character" w:customStyle="1" w:styleId="190">
    <w:name w:val="Text Body Char Char"/>
    <w:link w:val="189"/>
    <w:qFormat/>
    <w:uiPriority w:val="0"/>
    <w:rPr>
      <w:rFonts w:ascii="Arial" w:hAnsi="Arial" w:eastAsia="黑体" w:cs="Arial"/>
      <w:sz w:val="17"/>
      <w:szCs w:val="24"/>
      <w:lang w:eastAsia="en-US" w:bidi="en-US"/>
    </w:rPr>
  </w:style>
  <w:style w:type="character" w:customStyle="1" w:styleId="191">
    <w:name w:val="书籍标题1"/>
    <w:qFormat/>
    <w:uiPriority w:val="0"/>
    <w:rPr>
      <w:caps/>
      <w:color w:val="622423"/>
      <w:spacing w:val="5"/>
      <w:u w:color="622423"/>
    </w:rPr>
  </w:style>
  <w:style w:type="character" w:customStyle="1" w:styleId="192">
    <w:name w:val="Heading 7 Char"/>
    <w:qFormat/>
    <w:uiPriority w:val="0"/>
    <w:rPr>
      <w:rFonts w:eastAsia="宋体"/>
      <w:b/>
      <w:bCs/>
      <w:kern w:val="1"/>
      <w:sz w:val="24"/>
      <w:szCs w:val="24"/>
      <w:lang w:val="en-US" w:eastAsia="ar-SA" w:bidi="ar-SA"/>
    </w:rPr>
  </w:style>
  <w:style w:type="character" w:customStyle="1" w:styleId="193">
    <w:name w:val="标题 2 Char1"/>
    <w:qFormat/>
    <w:uiPriority w:val="0"/>
    <w:rPr>
      <w:rFonts w:ascii="Arial" w:hAnsi="Arial" w:eastAsia="黑体"/>
      <w:b/>
      <w:bCs/>
      <w:color w:val="000000"/>
      <w:kern w:val="1"/>
      <w:sz w:val="32"/>
      <w:szCs w:val="32"/>
      <w:lang w:val="en-US" w:eastAsia="ar-SA" w:bidi="ar-SA"/>
    </w:rPr>
  </w:style>
  <w:style w:type="character" w:customStyle="1" w:styleId="194">
    <w:name w:val="二级列表 Char Char"/>
    <w:link w:val="195"/>
    <w:qFormat/>
    <w:uiPriority w:val="0"/>
    <w:rPr>
      <w:kern w:val="2"/>
      <w:sz w:val="24"/>
      <w:szCs w:val="22"/>
    </w:rPr>
  </w:style>
  <w:style w:type="paragraph" w:customStyle="1" w:styleId="195">
    <w:name w:val="二级列表"/>
    <w:basedOn w:val="1"/>
    <w:link w:val="194"/>
    <w:qFormat/>
    <w:uiPriority w:val="0"/>
    <w:pPr>
      <w:spacing w:line="300" w:lineRule="auto"/>
      <w:ind w:left="1296" w:hanging="288"/>
    </w:pPr>
    <w:rPr>
      <w:sz w:val="24"/>
    </w:rPr>
  </w:style>
  <w:style w:type="character" w:customStyle="1" w:styleId="196">
    <w:name w:val="WW8Num30z0"/>
    <w:qFormat/>
    <w:uiPriority w:val="0"/>
    <w:rPr>
      <w:rFonts w:ascii="Times New Roman" w:hAnsi="Times New Roman" w:eastAsia="宋体" w:cs="Times New Roman"/>
      <w:color w:val="auto"/>
      <w:sz w:val="21"/>
    </w:rPr>
  </w:style>
  <w:style w:type="character" w:customStyle="1" w:styleId="197">
    <w:name w:val="WW8Num19z0"/>
    <w:qFormat/>
    <w:uiPriority w:val="0"/>
    <w:rPr>
      <w:lang w:val="en-US"/>
    </w:rPr>
  </w:style>
  <w:style w:type="character" w:customStyle="1" w:styleId="198">
    <w:name w:val="WW8Num26z4"/>
    <w:qFormat/>
    <w:uiPriority w:val="0"/>
    <w:rPr>
      <w:rFonts w:ascii="Times New Roman" w:hAnsi="Times New Roman" w:cs="Times New Roman"/>
      <w:b/>
      <w:sz w:val="24"/>
    </w:rPr>
  </w:style>
  <w:style w:type="character" w:customStyle="1" w:styleId="199">
    <w:name w:val="正文文本缩进 3 字符"/>
    <w:link w:val="48"/>
    <w:qFormat/>
    <w:uiPriority w:val="99"/>
    <w:rPr>
      <w:rFonts w:ascii="Times New Roman" w:hAnsi="Times New Roman"/>
      <w:sz w:val="24"/>
    </w:rPr>
  </w:style>
  <w:style w:type="character" w:customStyle="1" w:styleId="200">
    <w:name w:val="标题 1 Char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01">
    <w:name w:val="All caps"/>
    <w:qFormat/>
    <w:uiPriority w:val="0"/>
    <w:rPr>
      <w:caps/>
    </w:rPr>
  </w:style>
  <w:style w:type="character" w:customStyle="1" w:styleId="202">
    <w:name w:val="明显参考1"/>
    <w:qFormat/>
    <w:uiPriority w:val="0"/>
    <w:rPr>
      <w:rFonts w:ascii="Calibri" w:hAnsi="Calibri" w:eastAsia="宋体" w:cs="Times New Roman"/>
      <w:b/>
      <w:bCs/>
      <w:i/>
      <w:iCs/>
      <w:color w:val="622423"/>
    </w:rPr>
  </w:style>
  <w:style w:type="character" w:customStyle="1" w:styleId="203">
    <w:name w:val="已访问的超链接1"/>
    <w:qFormat/>
    <w:uiPriority w:val="0"/>
    <w:rPr>
      <w:rFonts w:hint="default"/>
      <w:color w:val="800080"/>
      <w:u w:val="single"/>
    </w:rPr>
  </w:style>
  <w:style w:type="character" w:customStyle="1" w:styleId="204">
    <w:name w:val="Heading 9 Char"/>
    <w:qFormat/>
    <w:uiPriority w:val="0"/>
    <w:rPr>
      <w:rFonts w:ascii="Arial" w:hAnsi="Arial" w:eastAsia="黑体"/>
      <w:kern w:val="1"/>
      <w:sz w:val="24"/>
      <w:lang w:val="en-US" w:eastAsia="ar-SA" w:bidi="ar-SA"/>
    </w:rPr>
  </w:style>
  <w:style w:type="character" w:customStyle="1" w:styleId="205">
    <w:name w:val="Heading 5 Char"/>
    <w:qFormat/>
    <w:uiPriority w:val="0"/>
    <w:rPr>
      <w:rFonts w:eastAsia="宋体"/>
      <w:b/>
      <w:bCs/>
      <w:color w:val="000000"/>
      <w:kern w:val="1"/>
      <w:sz w:val="28"/>
      <w:szCs w:val="28"/>
      <w:lang w:val="en-US" w:eastAsia="ar-SA" w:bidi="ar-SA"/>
    </w:rPr>
  </w:style>
  <w:style w:type="character" w:customStyle="1" w:styleId="206">
    <w:name w:val="WW8Num26z5"/>
    <w:qFormat/>
    <w:uiPriority w:val="0"/>
    <w:rPr>
      <w:rFonts w:ascii="Times New Roman" w:hAnsi="Times New Roman" w:eastAsia="宋体"/>
      <w:sz w:val="24"/>
    </w:rPr>
  </w:style>
  <w:style w:type="character" w:customStyle="1" w:styleId="207">
    <w:name w:val="WW8Num26z3"/>
    <w:qFormat/>
    <w:uiPriority w:val="0"/>
    <w:rPr>
      <w:rFonts w:ascii="Times New Roman" w:hAnsi="Times New Roman" w:cs="Times New Roman"/>
      <w:b/>
      <w:sz w:val="28"/>
      <w:szCs w:val="32"/>
    </w:rPr>
  </w:style>
  <w:style w:type="character" w:customStyle="1" w:styleId="208">
    <w:name w:val="WW8Num24z3"/>
    <w:qFormat/>
    <w:uiPriority w:val="0"/>
    <w:rPr>
      <w:rFonts w:ascii="Times New Roman" w:hAnsi="Times New Roman" w:eastAsia="宋体"/>
      <w:b/>
      <w:sz w:val="24"/>
      <w:szCs w:val="24"/>
    </w:rPr>
  </w:style>
  <w:style w:type="character" w:customStyle="1" w:styleId="209">
    <w:name w:val="标题 Char1"/>
    <w:qFormat/>
    <w:uiPriority w:val="10"/>
    <w:rPr>
      <w:rFonts w:ascii="Cambria" w:hAnsi="Cambria" w:cs="Times New Roman"/>
      <w:b/>
      <w:bCs/>
      <w:color w:val="000000"/>
      <w:kern w:val="1"/>
      <w:sz w:val="32"/>
      <w:szCs w:val="32"/>
      <w:lang w:eastAsia="ar-SA"/>
    </w:rPr>
  </w:style>
  <w:style w:type="character" w:customStyle="1" w:styleId="210">
    <w:name w:val="z-窗体底端 字符"/>
    <w:link w:val="211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11">
    <w:name w:val="z-窗体底端1"/>
    <w:basedOn w:val="1"/>
    <w:next w:val="1"/>
    <w:link w:val="210"/>
    <w:qFormat/>
    <w:uiPriority w:val="99"/>
    <w:pPr>
      <w:widowControl/>
      <w:pBdr>
        <w:top w:val="single" w:color="auto" w:sz="6" w:space="1"/>
      </w:pBdr>
      <w:adjustRightInd w:val="0"/>
      <w:snapToGrid w:val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212">
    <w:name w:val="trans"/>
    <w:qFormat/>
    <w:uiPriority w:val="0"/>
  </w:style>
  <w:style w:type="character" w:customStyle="1" w:styleId="213">
    <w:name w:val="个人撰写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214">
    <w:name w:val="Text Body Chinese Char Char"/>
    <w:link w:val="215"/>
    <w:qFormat/>
    <w:uiPriority w:val="0"/>
    <w:rPr>
      <w:rFonts w:ascii="Times New Roman" w:hAnsi="Times New Roman" w:cs="Arial"/>
      <w:sz w:val="22"/>
      <w:szCs w:val="24"/>
      <w:lang w:eastAsia="en-US" w:bidi="en-US"/>
    </w:rPr>
  </w:style>
  <w:style w:type="paragraph" w:customStyle="1" w:styleId="215">
    <w:name w:val="Text Body Chinese"/>
    <w:basedOn w:val="1"/>
    <w:link w:val="214"/>
    <w:qFormat/>
    <w:uiPriority w:val="0"/>
    <w:pPr>
      <w:widowControl/>
      <w:spacing w:before="120" w:after="120" w:line="252" w:lineRule="auto"/>
      <w:jc w:val="left"/>
    </w:pPr>
    <w:rPr>
      <w:rFonts w:ascii="Times New Roman" w:hAnsi="Times New Roman" w:cs="Arial"/>
      <w:kern w:val="0"/>
      <w:sz w:val="22"/>
      <w:szCs w:val="24"/>
      <w:lang w:eastAsia="en-US" w:bidi="en-US"/>
    </w:rPr>
  </w:style>
  <w:style w:type="character" w:customStyle="1" w:styleId="216">
    <w:name w:val="明显强调1"/>
    <w:qFormat/>
    <w:uiPriority w:val="0"/>
    <w:rPr>
      <w:i/>
      <w:iCs/>
      <w:caps/>
      <w:spacing w:val="10"/>
      <w:sz w:val="20"/>
      <w:szCs w:val="20"/>
    </w:rPr>
  </w:style>
  <w:style w:type="character" w:customStyle="1" w:styleId="217">
    <w:name w:val="Char Char4"/>
    <w:qFormat/>
    <w:uiPriority w:val="0"/>
    <w:rPr>
      <w:rFonts w:hint="default" w:eastAsia="宋体"/>
      <w:color w:val="000000"/>
      <w:kern w:val="1"/>
      <w:sz w:val="24"/>
      <w:lang w:val="en-US" w:eastAsia="ar-SA"/>
    </w:rPr>
  </w:style>
  <w:style w:type="character" w:customStyle="1" w:styleId="218">
    <w:name w:val="Date Char"/>
    <w:qFormat/>
    <w:uiPriority w:val="0"/>
    <w:rPr>
      <w:rFonts w:eastAsia="宋体"/>
      <w:kern w:val="2"/>
      <w:sz w:val="24"/>
      <w:lang w:val="en-US" w:eastAsia="zh-CN" w:bidi="ar-SA"/>
    </w:rPr>
  </w:style>
  <w:style w:type="character" w:customStyle="1" w:styleId="219">
    <w:name w:val="Balloon Text Char Char Char"/>
    <w:link w:val="220"/>
    <w:qFormat/>
    <w:uiPriority w:val="0"/>
    <w:rPr>
      <w:color w:val="000000"/>
      <w:kern w:val="1"/>
      <w:sz w:val="18"/>
      <w:lang w:eastAsia="ar-SA"/>
    </w:rPr>
  </w:style>
  <w:style w:type="paragraph" w:customStyle="1" w:styleId="220">
    <w:name w:val="批注框文本2"/>
    <w:basedOn w:val="1"/>
    <w:link w:val="219"/>
    <w:qFormat/>
    <w:uiPriority w:val="0"/>
    <w:pPr>
      <w:suppressAutoHyphens/>
    </w:pPr>
    <w:rPr>
      <w:color w:val="000000"/>
      <w:kern w:val="1"/>
      <w:sz w:val="18"/>
      <w:szCs w:val="20"/>
      <w:lang w:eastAsia="ar-SA"/>
    </w:rPr>
  </w:style>
  <w:style w:type="character" w:customStyle="1" w:styleId="221">
    <w:name w:val="WW8Num11z0"/>
    <w:qFormat/>
    <w:uiPriority w:val="0"/>
    <w:rPr>
      <w:rFonts w:ascii="Times New Roman" w:hAnsi="Times New Roman" w:eastAsia="宋体" w:cs="Times New Roman"/>
      <w:color w:val="auto"/>
      <w:sz w:val="21"/>
    </w:rPr>
  </w:style>
  <w:style w:type="character" w:customStyle="1" w:styleId="222">
    <w:name w:val="WW8Num26z2"/>
    <w:qFormat/>
    <w:uiPriority w:val="0"/>
    <w:rPr>
      <w:rFonts w:ascii="Times New Roman" w:hAnsi="Times New Roman" w:eastAsia="黑体" w:cs="Times New Roman"/>
      <w:b/>
      <w:sz w:val="32"/>
      <w:szCs w:val="32"/>
    </w:rPr>
  </w:style>
  <w:style w:type="character" w:customStyle="1" w:styleId="223">
    <w:name w:val="WW8Num4z0"/>
    <w:qFormat/>
    <w:uiPriority w:val="0"/>
    <w:rPr>
      <w:rFonts w:ascii="Wingdings" w:hAnsi="Wingdings"/>
    </w:rPr>
  </w:style>
  <w:style w:type="character" w:customStyle="1" w:styleId="224">
    <w:name w:val="WW8Num24z1"/>
    <w:qFormat/>
    <w:uiPriority w:val="0"/>
    <w:rPr>
      <w:rFonts w:ascii="Times New Roman" w:hAnsi="Times New Roman" w:eastAsia="宋体"/>
      <w:b/>
      <w:color w:val="auto"/>
      <w:sz w:val="28"/>
      <w:szCs w:val="28"/>
    </w:rPr>
  </w:style>
  <w:style w:type="character" w:customStyle="1" w:styleId="225">
    <w:name w:val="脚注文本 字符"/>
    <w:link w:val="46"/>
    <w:qFormat/>
    <w:uiPriority w:val="99"/>
    <w:rPr>
      <w:rFonts w:ascii="Times New Roman" w:hAnsi="Times New Roman"/>
      <w:sz w:val="18"/>
      <w:szCs w:val="18"/>
    </w:rPr>
  </w:style>
  <w:style w:type="character" w:customStyle="1" w:styleId="226">
    <w:name w:val="HTML 预设格式 字符"/>
    <w:link w:val="54"/>
    <w:qFormat/>
    <w:uiPriority w:val="99"/>
    <w:rPr>
      <w:rFonts w:ascii="Courier New" w:hAnsi="Courier New" w:cs="Courier New"/>
      <w:kern w:val="2"/>
    </w:rPr>
  </w:style>
  <w:style w:type="character" w:customStyle="1" w:styleId="227">
    <w:name w:val="Style Arial Italic Blue"/>
    <w:qFormat/>
    <w:uiPriority w:val="0"/>
    <w:rPr>
      <w:rFonts w:ascii="Arial" w:hAnsi="Arial"/>
      <w:i/>
      <w:iCs/>
      <w:vanish/>
      <w:color w:val="0000FF"/>
    </w:rPr>
  </w:style>
  <w:style w:type="character" w:customStyle="1" w:styleId="228">
    <w:name w:val="无间隔 字符"/>
    <w:link w:val="229"/>
    <w:qFormat/>
    <w:uiPriority w:val="1"/>
    <w:rPr>
      <w:rFonts w:ascii="Cambria" w:hAnsi="Cambria"/>
      <w:sz w:val="22"/>
      <w:szCs w:val="22"/>
      <w:lang w:eastAsia="en-US" w:bidi="en-US"/>
    </w:rPr>
  </w:style>
  <w:style w:type="paragraph" w:customStyle="1" w:styleId="229">
    <w:name w:val="No Spacing"/>
    <w:basedOn w:val="1"/>
    <w:link w:val="228"/>
    <w:qFormat/>
    <w:uiPriority w:val="1"/>
    <w:pPr>
      <w:widowControl/>
      <w:jc w:val="left"/>
    </w:pPr>
    <w:rPr>
      <w:rFonts w:ascii="Cambria" w:hAnsi="Cambria"/>
      <w:kern w:val="0"/>
      <w:sz w:val="22"/>
      <w:lang w:eastAsia="en-US" w:bidi="en-US"/>
    </w:rPr>
  </w:style>
  <w:style w:type="character" w:customStyle="1" w:styleId="230">
    <w:name w:val="Style 9 pt"/>
    <w:qFormat/>
    <w:uiPriority w:val="0"/>
    <w:rPr>
      <w:sz w:val="17"/>
      <w:szCs w:val="18"/>
    </w:rPr>
  </w:style>
  <w:style w:type="character" w:customStyle="1" w:styleId="231">
    <w:name w:val="Comment Subject Char"/>
    <w:link w:val="232"/>
    <w:qFormat/>
    <w:uiPriority w:val="0"/>
    <w:rPr>
      <w:b/>
      <w:bCs/>
      <w:color w:val="000000"/>
      <w:kern w:val="1"/>
      <w:sz w:val="24"/>
      <w:szCs w:val="24"/>
      <w:lang w:eastAsia="ar-SA"/>
    </w:rPr>
  </w:style>
  <w:style w:type="paragraph" w:customStyle="1" w:styleId="232">
    <w:name w:val="批注主题2"/>
    <w:basedOn w:val="12"/>
    <w:next w:val="12"/>
    <w:link w:val="231"/>
    <w:qFormat/>
    <w:uiPriority w:val="0"/>
    <w:pPr>
      <w:suppressAutoHyphens/>
    </w:pPr>
    <w:rPr>
      <w:b/>
      <w:bCs/>
      <w:color w:val="000000"/>
      <w:kern w:val="1"/>
      <w:sz w:val="24"/>
      <w:szCs w:val="24"/>
      <w:lang w:val="en-US" w:eastAsia="ar-SA"/>
    </w:rPr>
  </w:style>
  <w:style w:type="character" w:customStyle="1" w:styleId="233">
    <w:name w:val="Footer Char"/>
    <w:qFormat/>
    <w:uiPriority w:val="0"/>
    <w:rPr>
      <w:rFonts w:eastAsia="宋体"/>
      <w:color w:val="000000"/>
      <w:kern w:val="1"/>
      <w:sz w:val="18"/>
      <w:szCs w:val="18"/>
      <w:lang w:val="en-US" w:eastAsia="ar-SA" w:bidi="ar-SA"/>
    </w:rPr>
  </w:style>
  <w:style w:type="character" w:customStyle="1" w:styleId="234">
    <w:name w:val="Heading 6 Char"/>
    <w:qFormat/>
    <w:uiPriority w:val="0"/>
    <w:rPr>
      <w:rFonts w:ascii="Arial" w:hAnsi="Arial" w:eastAsia="黑体"/>
      <w:b/>
      <w:bCs/>
      <w:kern w:val="1"/>
      <w:sz w:val="24"/>
      <w:szCs w:val="24"/>
      <w:lang w:val="en-US" w:eastAsia="ar-SA" w:bidi="ar-SA"/>
    </w:rPr>
  </w:style>
  <w:style w:type="character" w:customStyle="1" w:styleId="235">
    <w:name w:val="WW8Num28z0"/>
    <w:qFormat/>
    <w:uiPriority w:val="0"/>
    <w:rPr>
      <w:rFonts w:ascii="Times New Roman" w:hAnsi="Times New Roman"/>
      <w:color w:val="auto"/>
    </w:rPr>
  </w:style>
  <w:style w:type="character" w:customStyle="1" w:styleId="236">
    <w:name w:val="WW8Num14z0"/>
    <w:qFormat/>
    <w:uiPriority w:val="0"/>
    <w:rPr>
      <w:rFonts w:ascii="Wingdings" w:hAnsi="Wingdings"/>
    </w:rPr>
  </w:style>
  <w:style w:type="character" w:customStyle="1" w:styleId="237">
    <w:name w:val="WW8Num8z0"/>
    <w:qFormat/>
    <w:uiPriority w:val="0"/>
    <w:rPr>
      <w:rFonts w:ascii="Wingdings" w:hAnsi="Wingdings"/>
    </w:rPr>
  </w:style>
  <w:style w:type="character" w:customStyle="1" w:styleId="238">
    <w:name w:val="WW8Num24z0"/>
    <w:qFormat/>
    <w:uiPriority w:val="0"/>
    <w:rPr>
      <w:rFonts w:ascii="Times New Roman" w:hAnsi="Times New Roman" w:eastAsia="宋体"/>
      <w:b/>
      <w:sz w:val="32"/>
      <w:szCs w:val="32"/>
    </w:rPr>
  </w:style>
  <w:style w:type="character" w:customStyle="1" w:styleId="239">
    <w:name w:val="正文文本缩进 2 字符"/>
    <w:link w:val="35"/>
    <w:qFormat/>
    <w:uiPriority w:val="99"/>
    <w:rPr>
      <w:rFonts w:ascii="Times New Roman" w:hAnsi="Times New Roman"/>
      <w:sz w:val="24"/>
    </w:rPr>
  </w:style>
  <w:style w:type="character" w:customStyle="1" w:styleId="240">
    <w:name w:val="webdict"/>
    <w:qFormat/>
    <w:uiPriority w:val="0"/>
  </w:style>
  <w:style w:type="character" w:customStyle="1" w:styleId="241">
    <w:name w:val="Char Char16"/>
    <w:qFormat/>
    <w:uiPriority w:val="0"/>
    <w:rPr>
      <w:b/>
      <w:caps/>
      <w:color w:val="632423"/>
      <w:spacing w:val="20"/>
      <w:sz w:val="32"/>
      <w:szCs w:val="28"/>
      <w:lang w:eastAsia="en-US" w:bidi="en-US"/>
    </w:rPr>
  </w:style>
  <w:style w:type="character" w:customStyle="1" w:styleId="242">
    <w:name w:val="Text Body Chinese - Cell Char Char"/>
    <w:link w:val="243"/>
    <w:qFormat/>
    <w:uiPriority w:val="0"/>
    <w:rPr>
      <w:rFonts w:ascii="Times New Roman" w:hAnsi="Times New Roman" w:cs="Arial"/>
      <w:sz w:val="17"/>
      <w:szCs w:val="24"/>
      <w:lang w:eastAsia="en-US" w:bidi="en-US"/>
    </w:rPr>
  </w:style>
  <w:style w:type="paragraph" w:customStyle="1" w:styleId="243">
    <w:name w:val="Text Body Chinese - Cell"/>
    <w:basedOn w:val="215"/>
    <w:link w:val="242"/>
    <w:qFormat/>
    <w:uiPriority w:val="0"/>
    <w:rPr>
      <w:sz w:val="17"/>
    </w:rPr>
  </w:style>
  <w:style w:type="character" w:customStyle="1" w:styleId="244">
    <w:name w:val="不明显参考1"/>
    <w:qFormat/>
    <w:uiPriority w:val="0"/>
    <w:rPr>
      <w:rFonts w:ascii="Calibri" w:hAnsi="Calibri" w:eastAsia="宋体" w:cs="Times New Roman"/>
      <w:i/>
      <w:iCs/>
      <w:color w:val="622423"/>
    </w:rPr>
  </w:style>
  <w:style w:type="character" w:customStyle="1" w:styleId="245">
    <w:name w:val="样式1"/>
    <w:qFormat/>
    <w:uiPriority w:val="0"/>
    <w:rPr>
      <w:rFonts w:ascii="宋体" w:hAnsi="宋体" w:eastAsia="宋体"/>
      <w:color w:val="auto"/>
      <w:kern w:val="0"/>
      <w:sz w:val="21"/>
      <w:szCs w:val="21"/>
      <w:lang w:eastAsia="zh-CN"/>
    </w:rPr>
  </w:style>
  <w:style w:type="character" w:customStyle="1" w:styleId="246">
    <w:name w:val="Comment Text Char"/>
    <w:qFormat/>
    <w:uiPriority w:val="0"/>
    <w:rPr>
      <w:rFonts w:eastAsia="宋体"/>
      <w:color w:val="000000"/>
      <w:kern w:val="1"/>
      <w:sz w:val="24"/>
      <w:szCs w:val="24"/>
      <w:lang w:val="en-US" w:eastAsia="ar-SA" w:bidi="ar-SA"/>
    </w:rPr>
  </w:style>
  <w:style w:type="character" w:customStyle="1" w:styleId="247">
    <w:name w:val="Char Char13"/>
    <w:qFormat/>
    <w:uiPriority w:val="0"/>
    <w:rPr>
      <w:rFonts w:hint="eastAsia" w:ascii="Arial" w:hAnsi="Arial" w:eastAsia="黑体"/>
      <w:b/>
      <w:color w:val="000000"/>
      <w:kern w:val="1"/>
      <w:sz w:val="32"/>
      <w:lang w:val="en-US" w:eastAsia="ar-SA"/>
    </w:rPr>
  </w:style>
  <w:style w:type="character" w:customStyle="1" w:styleId="248">
    <w:name w:val="WW8Num35z0"/>
    <w:qFormat/>
    <w:uiPriority w:val="0"/>
    <w:rPr>
      <w:rFonts w:ascii="Times New Roman" w:hAnsi="Times New Roman"/>
      <w:color w:val="auto"/>
    </w:rPr>
  </w:style>
  <w:style w:type="character" w:customStyle="1" w:styleId="249">
    <w:name w:val="WW8Num26z1"/>
    <w:qFormat/>
    <w:uiPriority w:val="0"/>
    <w:rPr>
      <w:rFonts w:ascii="Times New Roman" w:hAnsi="Times New Roman" w:eastAsia="黑体" w:cs="Times New Roman"/>
      <w:b/>
      <w:sz w:val="44"/>
      <w:szCs w:val="44"/>
    </w:rPr>
  </w:style>
  <w:style w:type="character" w:customStyle="1" w:styleId="250">
    <w:name w:val="XQCAI"/>
    <w:qFormat/>
    <w:uiPriority w:val="0"/>
    <w:rPr>
      <w:rFonts w:ascii="宋体" w:hAnsi="宋体" w:eastAsia="宋体"/>
      <w:color w:val="auto"/>
      <w:sz w:val="24"/>
      <w:szCs w:val="24"/>
      <w:u w:val="none"/>
    </w:rPr>
  </w:style>
  <w:style w:type="character" w:customStyle="1" w:styleId="251">
    <w:name w:val="WW8Num24z5"/>
    <w:qFormat/>
    <w:uiPriority w:val="0"/>
    <w:rPr>
      <w:rFonts w:eastAsia="宋体"/>
      <w:sz w:val="24"/>
    </w:rPr>
  </w:style>
  <w:style w:type="character" w:customStyle="1" w:styleId="252">
    <w:name w:val="z-窗体顶端 字符"/>
    <w:link w:val="253"/>
    <w:qFormat/>
    <w:uiPriority w:val="99"/>
    <w:rPr>
      <w:rFonts w:ascii="Arial" w:hAnsi="Arial" w:cs="Arial"/>
      <w:vanish/>
      <w:sz w:val="16"/>
      <w:szCs w:val="16"/>
    </w:rPr>
  </w:style>
  <w:style w:type="paragraph" w:customStyle="1" w:styleId="253">
    <w:name w:val="z-窗体顶端1"/>
    <w:basedOn w:val="1"/>
    <w:next w:val="1"/>
    <w:link w:val="252"/>
    <w:qFormat/>
    <w:uiPriority w:val="99"/>
    <w:pPr>
      <w:widowControl/>
      <w:pBdr>
        <w:bottom w:val="single" w:color="auto" w:sz="6" w:space="1"/>
      </w:pBdr>
      <w:adjustRightInd w:val="0"/>
      <w:snapToGrid w:val="0"/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254">
    <w:name w:val="表格字样式小五"/>
    <w:qFormat/>
    <w:uiPriority w:val="0"/>
    <w:rPr>
      <w:rFonts w:ascii="宋体" w:hAnsi="宋体"/>
      <w:sz w:val="18"/>
    </w:rPr>
  </w:style>
  <w:style w:type="character" w:customStyle="1" w:styleId="255">
    <w:name w:val="个人答复风格"/>
    <w:qFormat/>
    <w:uiPriority w:val="0"/>
    <w:rPr>
      <w:rFonts w:ascii="Arial" w:hAnsi="Arial" w:eastAsia="宋体" w:cs="Arial"/>
      <w:color w:val="auto"/>
      <w:sz w:val="20"/>
    </w:rPr>
  </w:style>
  <w:style w:type="character" w:customStyle="1" w:styleId="256">
    <w:name w:val="Style Caption + Not Bold Char Char"/>
    <w:link w:val="257"/>
    <w:qFormat/>
    <w:uiPriority w:val="0"/>
    <w:rPr>
      <w:rFonts w:ascii="Arial" w:hAnsi="Arial"/>
      <w:b/>
      <w:caps/>
      <w:spacing w:val="10"/>
      <w:sz w:val="17"/>
      <w:szCs w:val="18"/>
      <w:lang w:eastAsia="en-US" w:bidi="en-US"/>
    </w:rPr>
  </w:style>
  <w:style w:type="paragraph" w:customStyle="1" w:styleId="257">
    <w:name w:val="Style Caption + Not Bold"/>
    <w:basedOn w:val="19"/>
    <w:link w:val="256"/>
    <w:qFormat/>
    <w:uiPriority w:val="0"/>
    <w:pPr>
      <w:widowControl/>
      <w:suppressLineNumbers w:val="0"/>
      <w:suppressAutoHyphens w:val="0"/>
      <w:spacing w:line="252" w:lineRule="auto"/>
      <w:jc w:val="center"/>
    </w:pPr>
    <w:rPr>
      <w:rFonts w:ascii="Arial" w:hAnsi="Arial" w:cs="Times New Roman"/>
      <w:b/>
      <w:i w:val="0"/>
      <w:iCs w:val="0"/>
      <w:caps/>
      <w:color w:val="auto"/>
      <w:spacing w:val="10"/>
      <w:kern w:val="0"/>
      <w:sz w:val="17"/>
      <w:szCs w:val="18"/>
      <w:lang w:eastAsia="en-US" w:bidi="en-US"/>
    </w:rPr>
  </w:style>
  <w:style w:type="character" w:customStyle="1" w:styleId="258">
    <w:name w:val="不明显强调1"/>
    <w:qFormat/>
    <w:uiPriority w:val="0"/>
    <w:rPr>
      <w:i/>
      <w:iCs/>
    </w:rPr>
  </w:style>
  <w:style w:type="character" w:customStyle="1" w:styleId="259">
    <w:name w:val="标题 1 Char1"/>
    <w:qFormat/>
    <w:uiPriority w:val="0"/>
    <w:rPr>
      <w:rFonts w:ascii="微软雅黑" w:hAnsi="微软雅黑" w:eastAsia="微软雅黑"/>
      <w:b/>
      <w:color w:val="FF6600"/>
      <w:sz w:val="40"/>
      <w:lang w:val="en-GB" w:eastAsia="ar-SA"/>
    </w:rPr>
  </w:style>
  <w:style w:type="character" w:customStyle="1" w:styleId="260">
    <w:name w:val="默认段落字体 Char"/>
    <w:qFormat/>
    <w:uiPriority w:val="0"/>
  </w:style>
  <w:style w:type="character" w:customStyle="1" w:styleId="261">
    <w:name w:val="Balloon Text Char Char"/>
    <w:qFormat/>
    <w:uiPriority w:val="0"/>
    <w:rPr>
      <w:rFonts w:hint="eastAsia"/>
      <w:sz w:val="18"/>
    </w:rPr>
  </w:style>
  <w:style w:type="character" w:customStyle="1" w:styleId="262">
    <w:name w:val="WW8Num27z1"/>
    <w:qFormat/>
    <w:uiPriority w:val="0"/>
    <w:rPr>
      <w:rFonts w:ascii="黑体" w:hAnsi="黑体" w:eastAsia="黑体"/>
      <w:sz w:val="21"/>
    </w:rPr>
  </w:style>
  <w:style w:type="character" w:customStyle="1" w:styleId="263">
    <w:name w:val="WW8Num34z0"/>
    <w:qFormat/>
    <w:uiPriority w:val="0"/>
    <w:rPr>
      <w:rFonts w:ascii="Times New Roman" w:hAnsi="Times New Roman" w:cs="Times New Roman"/>
    </w:rPr>
  </w:style>
  <w:style w:type="character" w:customStyle="1" w:styleId="264">
    <w:name w:val="WW8Num23z0"/>
    <w:qFormat/>
    <w:uiPriority w:val="0"/>
    <w:rPr>
      <w:rFonts w:ascii="Times New Roman" w:hAnsi="Times New Roman"/>
      <w:color w:val="auto"/>
    </w:rPr>
  </w:style>
  <w:style w:type="character" w:customStyle="1" w:styleId="265">
    <w:name w:val="WW8Num24z4"/>
    <w:qFormat/>
    <w:uiPriority w:val="0"/>
    <w:rPr>
      <w:rFonts w:ascii="Times New Roman" w:hAnsi="Times New Roman"/>
      <w:b/>
      <w:sz w:val="24"/>
    </w:rPr>
  </w:style>
  <w:style w:type="character" w:customStyle="1" w:styleId="266">
    <w:name w:val="批注文字 Char1"/>
    <w:qFormat/>
    <w:uiPriority w:val="99"/>
    <w:rPr>
      <w:color w:val="000000"/>
      <w:kern w:val="1"/>
      <w:sz w:val="24"/>
      <w:szCs w:val="24"/>
      <w:lang w:eastAsia="ar-SA"/>
    </w:rPr>
  </w:style>
  <w:style w:type="character" w:customStyle="1" w:styleId="267">
    <w:name w:val="正文文本缩进 字符"/>
    <w:link w:val="25"/>
    <w:qFormat/>
    <w:uiPriority w:val="99"/>
    <w:rPr>
      <w:rFonts w:ascii="Times New Roman" w:hAnsi="Times New Roman"/>
      <w:sz w:val="24"/>
    </w:rPr>
  </w:style>
  <w:style w:type="character" w:customStyle="1" w:styleId="268">
    <w:name w:val="小五宋体 Char Char"/>
    <w:link w:val="269"/>
    <w:qFormat/>
    <w:uiPriority w:val="0"/>
    <w:rPr>
      <w:rFonts w:ascii="宋体" w:hAnsi="宋体"/>
      <w:sz w:val="18"/>
      <w:szCs w:val="18"/>
    </w:rPr>
  </w:style>
  <w:style w:type="paragraph" w:customStyle="1" w:styleId="269">
    <w:name w:val="小五宋体"/>
    <w:basedOn w:val="1"/>
    <w:link w:val="268"/>
    <w:qFormat/>
    <w:uiPriority w:val="0"/>
    <w:pPr>
      <w:adjustRightInd w:val="0"/>
      <w:snapToGrid w:val="0"/>
    </w:pPr>
    <w:rPr>
      <w:rFonts w:ascii="宋体" w:hAnsi="宋体"/>
      <w:kern w:val="0"/>
      <w:sz w:val="18"/>
      <w:szCs w:val="18"/>
    </w:rPr>
  </w:style>
  <w:style w:type="character" w:customStyle="1" w:styleId="270">
    <w:name w:val="Style Arial"/>
    <w:qFormat/>
    <w:uiPriority w:val="0"/>
    <w:rPr>
      <w:rFonts w:ascii="Arial" w:hAnsi="Arial"/>
      <w:sz w:val="17"/>
    </w:rPr>
  </w:style>
  <w:style w:type="character" w:customStyle="1" w:styleId="271">
    <w:name w:val="引用 字符"/>
    <w:link w:val="272"/>
    <w:qFormat/>
    <w:uiPriority w:val="99"/>
    <w:rPr>
      <w:rFonts w:ascii="Cambria" w:hAnsi="Cambria"/>
      <w:i/>
      <w:iCs/>
      <w:sz w:val="22"/>
      <w:szCs w:val="22"/>
      <w:lang w:eastAsia="en-US" w:bidi="en-US"/>
    </w:rPr>
  </w:style>
  <w:style w:type="paragraph" w:customStyle="1" w:styleId="272">
    <w:name w:val="Quote"/>
    <w:basedOn w:val="1"/>
    <w:next w:val="1"/>
    <w:link w:val="271"/>
    <w:qFormat/>
    <w:uiPriority w:val="99"/>
    <w:pPr>
      <w:widowControl/>
      <w:spacing w:after="200" w:line="252" w:lineRule="auto"/>
      <w:jc w:val="left"/>
    </w:pPr>
    <w:rPr>
      <w:rFonts w:ascii="Cambria" w:hAnsi="Cambria"/>
      <w:i/>
      <w:iCs/>
      <w:kern w:val="0"/>
      <w:sz w:val="22"/>
      <w:lang w:eastAsia="en-US" w:bidi="en-US"/>
    </w:rPr>
  </w:style>
  <w:style w:type="character" w:customStyle="1" w:styleId="273">
    <w:name w:val="mw-headline"/>
    <w:qFormat/>
    <w:uiPriority w:val="0"/>
  </w:style>
  <w:style w:type="character" w:customStyle="1" w:styleId="274">
    <w:name w:val="Title Char"/>
    <w:link w:val="275"/>
    <w:qFormat/>
    <w:uiPriority w:val="0"/>
    <w:rPr>
      <w:rFonts w:ascii="Arial" w:hAnsi="Arial" w:cs="Arial"/>
      <w:b/>
      <w:bCs/>
      <w:color w:val="000000"/>
      <w:kern w:val="1"/>
      <w:sz w:val="32"/>
      <w:szCs w:val="32"/>
      <w:lang w:eastAsia="ar-SA"/>
    </w:rPr>
  </w:style>
  <w:style w:type="paragraph" w:customStyle="1" w:styleId="275">
    <w:name w:val="标题 Char Char"/>
    <w:basedOn w:val="1"/>
    <w:next w:val="44"/>
    <w:link w:val="274"/>
    <w:qFormat/>
    <w:uiPriority w:val="0"/>
    <w:pPr>
      <w:suppressAutoHyphens/>
      <w:spacing w:before="240" w:after="60"/>
      <w:jc w:val="center"/>
    </w:pPr>
    <w:rPr>
      <w:rFonts w:ascii="Arial" w:hAnsi="Arial" w:cs="Arial"/>
      <w:b/>
      <w:bCs/>
      <w:color w:val="000000"/>
      <w:kern w:val="1"/>
      <w:sz w:val="32"/>
      <w:szCs w:val="32"/>
      <w:lang w:eastAsia="ar-SA"/>
    </w:rPr>
  </w:style>
  <w:style w:type="character" w:customStyle="1" w:styleId="276">
    <w:name w:val="Heading 8 Char"/>
    <w:qFormat/>
    <w:uiPriority w:val="0"/>
    <w:rPr>
      <w:rFonts w:ascii="Arial" w:hAnsi="Arial" w:eastAsia="黑体"/>
      <w:kern w:val="1"/>
      <w:sz w:val="24"/>
      <w:lang w:val="en-US" w:eastAsia="ar-SA" w:bidi="ar-SA"/>
    </w:rPr>
  </w:style>
  <w:style w:type="character" w:customStyle="1" w:styleId="277">
    <w:name w:val="Char Char7"/>
    <w:qFormat/>
    <w:uiPriority w:val="0"/>
    <w:rPr>
      <w:rFonts w:hint="default" w:eastAsia="宋体"/>
      <w:color w:val="000000"/>
      <w:kern w:val="1"/>
      <w:sz w:val="18"/>
      <w:lang w:val="en-US" w:eastAsia="ar-SA"/>
    </w:rPr>
  </w:style>
  <w:style w:type="character" w:customStyle="1" w:styleId="278">
    <w:name w:val="正文文本缩进 Char1"/>
    <w:semiHidden/>
    <w:qFormat/>
    <w:uiPriority w:val="99"/>
    <w:rPr>
      <w:kern w:val="2"/>
      <w:sz w:val="21"/>
      <w:szCs w:val="22"/>
    </w:rPr>
  </w:style>
  <w:style w:type="character" w:customStyle="1" w:styleId="279">
    <w:name w:val="正文文本缩进 3 Char1"/>
    <w:semiHidden/>
    <w:qFormat/>
    <w:uiPriority w:val="99"/>
    <w:rPr>
      <w:kern w:val="2"/>
      <w:sz w:val="16"/>
      <w:szCs w:val="16"/>
    </w:rPr>
  </w:style>
  <w:style w:type="character" w:customStyle="1" w:styleId="280">
    <w:name w:val="注释标题 Char1"/>
    <w:semiHidden/>
    <w:qFormat/>
    <w:uiPriority w:val="99"/>
    <w:rPr>
      <w:kern w:val="2"/>
      <w:sz w:val="21"/>
      <w:szCs w:val="22"/>
    </w:rPr>
  </w:style>
  <w:style w:type="character" w:customStyle="1" w:styleId="281">
    <w:name w:val="尾注文本 Char1"/>
    <w:semiHidden/>
    <w:qFormat/>
    <w:uiPriority w:val="99"/>
    <w:rPr>
      <w:kern w:val="2"/>
      <w:sz w:val="21"/>
      <w:szCs w:val="22"/>
    </w:rPr>
  </w:style>
  <w:style w:type="character" w:customStyle="1" w:styleId="282">
    <w:name w:val="脚注文本 Char1"/>
    <w:semiHidden/>
    <w:qFormat/>
    <w:uiPriority w:val="99"/>
    <w:rPr>
      <w:kern w:val="2"/>
      <w:sz w:val="18"/>
      <w:szCs w:val="18"/>
    </w:rPr>
  </w:style>
  <w:style w:type="character" w:customStyle="1" w:styleId="283">
    <w:name w:val="HTML 地址 Char1"/>
    <w:semiHidden/>
    <w:qFormat/>
    <w:uiPriority w:val="99"/>
    <w:rPr>
      <w:i/>
      <w:iCs/>
      <w:kern w:val="2"/>
      <w:sz w:val="21"/>
      <w:szCs w:val="22"/>
    </w:rPr>
  </w:style>
  <w:style w:type="character" w:customStyle="1" w:styleId="284">
    <w:name w:val="HTML 预设格式 Char1"/>
    <w:semiHidden/>
    <w:qFormat/>
    <w:uiPriority w:val="99"/>
    <w:rPr>
      <w:rFonts w:ascii="Courier New" w:hAnsi="Courier New" w:cs="Courier New"/>
      <w:kern w:val="2"/>
    </w:rPr>
  </w:style>
  <w:style w:type="character" w:customStyle="1" w:styleId="285">
    <w:name w:val="正文文本缩进 2 Char1"/>
    <w:semiHidden/>
    <w:qFormat/>
    <w:uiPriority w:val="99"/>
    <w:rPr>
      <w:kern w:val="2"/>
      <w:sz w:val="21"/>
      <w:szCs w:val="22"/>
    </w:rPr>
  </w:style>
  <w:style w:type="character" w:customStyle="1" w:styleId="286">
    <w:name w:val="称呼 Char1"/>
    <w:semiHidden/>
    <w:qFormat/>
    <w:uiPriority w:val="99"/>
    <w:rPr>
      <w:kern w:val="2"/>
      <w:sz w:val="21"/>
      <w:szCs w:val="22"/>
    </w:rPr>
  </w:style>
  <w:style w:type="character" w:customStyle="1" w:styleId="287">
    <w:name w:val="纯文本 Char1"/>
    <w:semiHidden/>
    <w:qFormat/>
    <w:uiPriority w:val="99"/>
    <w:rPr>
      <w:rFonts w:ascii="宋体" w:hAnsi="Courier New" w:cs="Courier New"/>
      <w:kern w:val="2"/>
      <w:sz w:val="21"/>
      <w:szCs w:val="21"/>
    </w:rPr>
  </w:style>
  <w:style w:type="paragraph" w:customStyle="1" w:styleId="288">
    <w:name w:val="列出段落4"/>
    <w:basedOn w:val="1"/>
    <w:qFormat/>
    <w:uiPriority w:val="99"/>
    <w:pPr>
      <w:ind w:firstLine="420" w:firstLineChars="200"/>
    </w:pPr>
  </w:style>
  <w:style w:type="paragraph" w:customStyle="1" w:styleId="289">
    <w:name w:val="图号"/>
    <w:basedOn w:val="16"/>
    <w:next w:val="21"/>
    <w:qFormat/>
    <w:uiPriority w:val="99"/>
    <w:pPr>
      <w:widowControl/>
      <w:tabs>
        <w:tab w:val="left" w:pos="720"/>
        <w:tab w:val="left" w:pos="1140"/>
      </w:tabs>
      <w:overflowPunct w:val="0"/>
      <w:autoSpaceDE w:val="0"/>
      <w:autoSpaceDN w:val="0"/>
      <w:ind w:left="1140" w:hanging="420"/>
      <w:jc w:val="right"/>
    </w:pPr>
    <w:rPr>
      <w:rFonts w:ascii="宋体"/>
      <w:sz w:val="21"/>
    </w:rPr>
  </w:style>
  <w:style w:type="paragraph" w:customStyle="1" w:styleId="290">
    <w:name w:val="Char Char1 Char Char Char Char Char Char Char Char Char Char Char Char Char Char Char Char Char Char1 Char Char Char Char Char"/>
    <w:basedOn w:val="1"/>
    <w:qFormat/>
    <w:uiPriority w:val="99"/>
    <w:rPr>
      <w:rFonts w:ascii="Times New Roman" w:hAnsi="Times New Roman"/>
      <w:sz w:val="24"/>
      <w:szCs w:val="24"/>
    </w:rPr>
  </w:style>
  <w:style w:type="paragraph" w:customStyle="1" w:styleId="291">
    <w:name w:val="标准书脚_奇数页"/>
    <w:qFormat/>
    <w:uiPriority w:val="99"/>
    <w:pPr>
      <w:spacing w:before="120"/>
      <w:jc w:val="right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292">
    <w:name w:val="参考文献、索引标题"/>
    <w:basedOn w:val="143"/>
    <w:next w:val="1"/>
    <w:qFormat/>
    <w:uiPriority w:val="99"/>
    <w:pPr>
      <w:spacing w:after="200"/>
      <w:ind w:firstLine="0" w:firstLineChars="0"/>
    </w:pPr>
    <w:rPr>
      <w:sz w:val="21"/>
    </w:rPr>
  </w:style>
  <w:style w:type="paragraph" w:customStyle="1" w:styleId="293">
    <w:name w:val="封面标准号1"/>
    <w:qFormat/>
    <w:uiPriority w:val="9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294">
    <w:name w:val="目录"/>
    <w:basedOn w:val="1"/>
    <w:qFormat/>
    <w:uiPriority w:val="99"/>
    <w:pPr>
      <w:suppressLineNumbers/>
      <w:suppressAutoHyphens/>
    </w:pPr>
    <w:rPr>
      <w:rFonts w:ascii="Times New Roman" w:hAnsi="Times New Roman" w:cs="Lohit Hindi"/>
      <w:color w:val="000000"/>
      <w:kern w:val="1"/>
      <w:sz w:val="24"/>
      <w:szCs w:val="24"/>
      <w:lang w:eastAsia="ar-SA"/>
    </w:rPr>
  </w:style>
  <w:style w:type="paragraph" w:customStyle="1" w:styleId="295">
    <w:name w:val="封面标准文稿类别"/>
    <w:qFormat/>
    <w:uiPriority w:val="99"/>
    <w:pPr>
      <w:widowControl w:val="0"/>
      <w:tabs>
        <w:tab w:val="left" w:pos="900"/>
      </w:tabs>
      <w:suppressAutoHyphens/>
      <w:spacing w:before="440" w:line="400" w:lineRule="exact"/>
      <w:ind w:left="900" w:hanging="420"/>
      <w:jc w:val="center"/>
    </w:pPr>
    <w:rPr>
      <w:rFonts w:ascii="宋体" w:hAnsi="宋体" w:eastAsia="宋体" w:cs="Times New Roman"/>
      <w:sz w:val="24"/>
      <w:lang w:val="en-US" w:eastAsia="ar-SA" w:bidi="ar-SA"/>
    </w:rPr>
  </w:style>
  <w:style w:type="paragraph" w:customStyle="1" w:styleId="296">
    <w:name w:val="表格字样式小五居中"/>
    <w:basedOn w:val="1"/>
    <w:qFormat/>
    <w:uiPriority w:val="99"/>
    <w:pPr>
      <w:jc w:val="center"/>
    </w:pPr>
    <w:rPr>
      <w:rFonts w:ascii="宋体" w:hAnsi="宋体" w:cs="宋体"/>
      <w:sz w:val="18"/>
      <w:szCs w:val="20"/>
    </w:rPr>
  </w:style>
  <w:style w:type="paragraph" w:customStyle="1" w:styleId="297">
    <w:name w:val="标准称谓"/>
    <w:next w:val="1"/>
    <w:qFormat/>
    <w:uiPriority w:val="99"/>
    <w:pPr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hAnsi="Times New Roman" w:eastAsia="宋体" w:cs="Times New Roman"/>
      <w:b/>
      <w:bCs/>
      <w:spacing w:val="20"/>
      <w:w w:val="148"/>
      <w:sz w:val="52"/>
      <w:lang w:val="en-US" w:eastAsia="zh-CN" w:bidi="ar-SA"/>
    </w:rPr>
  </w:style>
  <w:style w:type="paragraph" w:customStyle="1" w:styleId="298">
    <w:name w:val="标准书眉一"/>
    <w:qFormat/>
    <w:uiPriority w:val="99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299">
    <w:name w:val="二级无标题条"/>
    <w:basedOn w:val="1"/>
    <w:qFormat/>
    <w:uiPriority w:val="99"/>
    <w:rPr>
      <w:rFonts w:ascii="Times New Roman" w:hAnsi="Times New Roman"/>
      <w:szCs w:val="24"/>
    </w:rPr>
  </w:style>
  <w:style w:type="paragraph" w:customStyle="1" w:styleId="300">
    <w:name w:val="封面标准代替信息"/>
    <w:basedOn w:val="301"/>
    <w:qFormat/>
    <w:uiPriority w:val="99"/>
    <w:pPr>
      <w:spacing w:before="57"/>
    </w:pPr>
    <w:rPr>
      <w:rFonts w:ascii="宋体"/>
      <w:sz w:val="21"/>
    </w:rPr>
  </w:style>
  <w:style w:type="paragraph" w:customStyle="1" w:styleId="301">
    <w:name w:val="封面标准号2"/>
    <w:basedOn w:val="293"/>
    <w:qFormat/>
    <w:uiPriority w:val="99"/>
    <w:pPr>
      <w:adjustRightInd w:val="0"/>
      <w:spacing w:before="357" w:line="280" w:lineRule="exact"/>
    </w:pPr>
  </w:style>
  <w:style w:type="paragraph" w:customStyle="1" w:styleId="302">
    <w:name w:val="封面一致性程度标识"/>
    <w:qFormat/>
    <w:uiPriority w:val="99"/>
    <w:pPr>
      <w:tabs>
        <w:tab w:val="left" w:pos="420"/>
      </w:tabs>
      <w:spacing w:before="440" w:line="400" w:lineRule="exact"/>
      <w:ind w:left="420" w:hanging="420"/>
      <w:jc w:val="center"/>
    </w:pPr>
    <w:rPr>
      <w:rFonts w:ascii="宋体" w:hAnsi="Times New Roman" w:eastAsia="宋体" w:cs="Times New Roman"/>
      <w:sz w:val="28"/>
      <w:lang w:val="en-US" w:eastAsia="zh-CN" w:bidi="ar-SA"/>
    </w:rPr>
  </w:style>
  <w:style w:type="paragraph" w:customStyle="1" w:styleId="303">
    <w:name w:val="标准标志"/>
    <w:next w:val="1"/>
    <w:qFormat/>
    <w:uiPriority w:val="99"/>
    <w:pPr>
      <w:shd w:val="solid" w:color="FFFFFF" w:fill="FFFFFF"/>
      <w:spacing w:line="0" w:lineRule="atLeast"/>
      <w:jc w:val="right"/>
    </w:pPr>
    <w:rPr>
      <w:rFonts w:ascii="Times New Roman" w:hAnsi="Times New Roman" w:eastAsia="宋体" w:cs="Times New Roman"/>
      <w:b/>
      <w:w w:val="130"/>
      <w:sz w:val="96"/>
      <w:lang w:val="en-US" w:eastAsia="zh-CN" w:bidi="ar-SA"/>
    </w:rPr>
  </w:style>
  <w:style w:type="paragraph" w:customStyle="1" w:styleId="304">
    <w:name w:val="标准书眉_奇数页"/>
    <w:next w:val="1"/>
    <w:qFormat/>
    <w:uiPriority w:val="99"/>
    <w:pPr>
      <w:tabs>
        <w:tab w:val="center" w:pos="4154"/>
        <w:tab w:val="right" w:pos="8306"/>
      </w:tabs>
      <w:spacing w:after="120"/>
      <w:jc w:val="right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05">
    <w:name w:val="封面标准英文名称"/>
    <w:qFormat/>
    <w:uiPriority w:val="99"/>
    <w:pPr>
      <w:widowControl w:val="0"/>
      <w:spacing w:before="370" w:line="400" w:lineRule="exact"/>
      <w:jc w:val="center"/>
    </w:pPr>
    <w:rPr>
      <w:rFonts w:ascii="Times New Roman" w:hAnsi="Times New Roman" w:eastAsia="宋体" w:cs="Times New Roman"/>
      <w:sz w:val="28"/>
      <w:lang w:val="en-US" w:eastAsia="zh-CN" w:bidi="ar-SA"/>
    </w:rPr>
  </w:style>
  <w:style w:type="paragraph" w:customStyle="1" w:styleId="306">
    <w:name w:val="框内容"/>
    <w:basedOn w:val="15"/>
    <w:qFormat/>
    <w:uiPriority w:val="99"/>
    <w:pPr>
      <w:suppressAutoHyphens/>
    </w:pPr>
    <w:rPr>
      <w:kern w:val="1"/>
      <w:lang w:eastAsia="ar-SA"/>
    </w:rPr>
  </w:style>
  <w:style w:type="paragraph" w:customStyle="1" w:styleId="307">
    <w:name w:val="表格标题"/>
    <w:basedOn w:val="308"/>
    <w:qFormat/>
    <w:uiPriority w:val="99"/>
    <w:pPr>
      <w:jc w:val="center"/>
    </w:pPr>
    <w:rPr>
      <w:b/>
      <w:bCs/>
    </w:rPr>
  </w:style>
  <w:style w:type="paragraph" w:customStyle="1" w:styleId="308">
    <w:name w:val="表格内容"/>
    <w:basedOn w:val="1"/>
    <w:qFormat/>
    <w:uiPriority w:val="99"/>
    <w:pPr>
      <w:suppressLineNumbers/>
      <w:suppressAutoHyphens/>
    </w:pPr>
    <w:rPr>
      <w:rFonts w:ascii="Times New Roman" w:hAnsi="Times New Roman"/>
      <w:color w:val="000000"/>
      <w:kern w:val="1"/>
      <w:sz w:val="24"/>
      <w:szCs w:val="24"/>
      <w:lang w:eastAsia="ar-SA"/>
    </w:rPr>
  </w:style>
  <w:style w:type="paragraph" w:customStyle="1" w:styleId="309">
    <w:name w:val="WW-正文缩进"/>
    <w:basedOn w:val="1"/>
    <w:qFormat/>
    <w:uiPriority w:val="99"/>
    <w:pPr>
      <w:suppressAutoHyphens/>
      <w:spacing w:before="280" w:after="280" w:line="400" w:lineRule="atLeast"/>
      <w:ind w:left="425" w:firstLine="454"/>
      <w:textAlignment w:val="baseline"/>
    </w:pPr>
    <w:rPr>
      <w:rFonts w:ascii="Times New Roman" w:hAnsi="Times New Roman"/>
      <w:kern w:val="1"/>
      <w:sz w:val="24"/>
      <w:szCs w:val="20"/>
      <w:lang w:eastAsia="ar-SA"/>
    </w:rPr>
  </w:style>
  <w:style w:type="character" w:customStyle="1" w:styleId="310">
    <w:name w:val="z-窗体顶端 Char1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paragraph" w:customStyle="1" w:styleId="311">
    <w:name w:val="发布部门"/>
    <w:next w:val="150"/>
    <w:qFormat/>
    <w:uiPriority w:val="99"/>
    <w:pPr>
      <w:jc w:val="center"/>
    </w:pPr>
    <w:rPr>
      <w:rFonts w:ascii="宋体" w:hAnsi="Times New Roman" w:eastAsia="宋体" w:cs="Times New Roman"/>
      <w:b/>
      <w:spacing w:val="20"/>
      <w:w w:val="135"/>
      <w:sz w:val="36"/>
      <w:lang w:val="en-US" w:eastAsia="zh-CN" w:bidi="ar-SA"/>
    </w:rPr>
  </w:style>
  <w:style w:type="paragraph" w:customStyle="1" w:styleId="312">
    <w:name w:val="内容目录 10"/>
    <w:basedOn w:val="294"/>
    <w:qFormat/>
    <w:uiPriority w:val="99"/>
    <w:pPr>
      <w:tabs>
        <w:tab w:val="right" w:leader="dot" w:pos="7091"/>
      </w:tabs>
      <w:ind w:left="2547"/>
    </w:pPr>
  </w:style>
  <w:style w:type="paragraph" w:customStyle="1" w:styleId="313">
    <w:name w:val="图表文字"/>
    <w:basedOn w:val="1"/>
    <w:qFormat/>
    <w:uiPriority w:val="99"/>
    <w:pPr>
      <w:tabs>
        <w:tab w:val="left" w:pos="720"/>
        <w:tab w:val="left" w:pos="900"/>
      </w:tabs>
      <w:snapToGrid w:val="0"/>
      <w:spacing w:before="60" w:after="60"/>
      <w:ind w:left="900" w:hanging="420"/>
    </w:pPr>
    <w:rPr>
      <w:rFonts w:ascii="Arial" w:hAnsi="Arial"/>
      <w:szCs w:val="20"/>
    </w:rPr>
  </w:style>
  <w:style w:type="paragraph" w:customStyle="1" w:styleId="314">
    <w:name w:val="标准书眉_偶数页"/>
    <w:basedOn w:val="304"/>
    <w:next w:val="1"/>
    <w:qFormat/>
    <w:uiPriority w:val="99"/>
    <w:pPr>
      <w:jc w:val="left"/>
    </w:pPr>
  </w:style>
  <w:style w:type="paragraph" w:customStyle="1" w:styleId="315">
    <w:name w:val="正文首行缩进1"/>
    <w:basedOn w:val="15"/>
    <w:qFormat/>
    <w:uiPriority w:val="99"/>
    <w:pPr>
      <w:suppressAutoHyphens/>
      <w:ind w:firstLine="283"/>
    </w:pPr>
    <w:rPr>
      <w:kern w:val="1"/>
      <w:lang w:eastAsia="ar-SA"/>
    </w:rPr>
  </w:style>
  <w:style w:type="paragraph" w:customStyle="1" w:styleId="316">
    <w:name w:val="列表1"/>
    <w:basedOn w:val="15"/>
    <w:qFormat/>
    <w:uiPriority w:val="99"/>
    <w:pPr>
      <w:suppressAutoHyphens/>
    </w:pPr>
    <w:rPr>
      <w:rFonts w:cs="Lohit Hindi"/>
      <w:kern w:val="1"/>
      <w:lang w:eastAsia="ar-SA"/>
    </w:rPr>
  </w:style>
  <w:style w:type="character" w:customStyle="1" w:styleId="317">
    <w:name w:val="z-窗体底端 Char1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paragraph" w:customStyle="1" w:styleId="318">
    <w:name w:val="标准书脚_偶数页"/>
    <w:qFormat/>
    <w:uiPriority w:val="99"/>
    <w:pPr>
      <w:spacing w:before="120"/>
    </w:pPr>
    <w:rPr>
      <w:rFonts w:ascii="Times New Roman" w:hAnsi="Times New Roman" w:eastAsia="宋体" w:cs="Times New Roman"/>
      <w:sz w:val="18"/>
      <w:lang w:val="en-US" w:eastAsia="zh-CN" w:bidi="ar-SA"/>
    </w:rPr>
  </w:style>
  <w:style w:type="paragraph" w:customStyle="1" w:styleId="319">
    <w:name w:val="发布日期"/>
    <w:qFormat/>
    <w:uiPriority w:val="99"/>
    <w:rPr>
      <w:rFonts w:ascii="Times New Roman" w:hAnsi="Times New Roman" w:eastAsia="黑体" w:cs="Times New Roman"/>
      <w:sz w:val="28"/>
      <w:lang w:val="en-US" w:eastAsia="zh-CN" w:bidi="ar-SA"/>
    </w:rPr>
  </w:style>
  <w:style w:type="paragraph" w:customStyle="1" w:styleId="320">
    <w:name w:val="封面标准文稿编辑信息"/>
    <w:qFormat/>
    <w:uiPriority w:val="99"/>
    <w:pPr>
      <w:spacing w:before="180" w:line="180" w:lineRule="exact"/>
      <w:jc w:val="center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21">
    <w:name w:val="封面正文"/>
    <w:qFormat/>
    <w:uiPriority w:val="99"/>
    <w:pPr>
      <w:jc w:val="both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322">
    <w:name w:val="封面标准名称"/>
    <w:qFormat/>
    <w:uiPriority w:val="99"/>
    <w:pPr>
      <w:widowControl w:val="0"/>
      <w:spacing w:line="680" w:lineRule="exact"/>
      <w:jc w:val="center"/>
      <w:textAlignment w:val="center"/>
    </w:pPr>
    <w:rPr>
      <w:rFonts w:ascii="黑体" w:hAnsi="Times New Roman" w:eastAsia="黑体" w:cs="Times New Roman"/>
      <w:sz w:val="52"/>
      <w:lang w:val="en-US" w:eastAsia="zh-CN" w:bidi="ar-SA"/>
    </w:rPr>
  </w:style>
  <w:style w:type="paragraph" w:customStyle="1" w:styleId="323">
    <w:name w:val="附录标识"/>
    <w:basedOn w:val="143"/>
    <w:qFormat/>
    <w:uiPriority w:val="99"/>
    <w:pPr>
      <w:tabs>
        <w:tab w:val="left" w:pos="6405"/>
      </w:tabs>
      <w:spacing w:after="200"/>
      <w:ind w:firstLine="0" w:firstLineChars="0"/>
    </w:pPr>
    <w:rPr>
      <w:sz w:val="21"/>
    </w:rPr>
  </w:style>
  <w:style w:type="paragraph" w:customStyle="1" w:styleId="324">
    <w:name w:val="附录五级条标题"/>
    <w:basedOn w:val="325"/>
    <w:next w:val="150"/>
    <w:qFormat/>
    <w:uiPriority w:val="99"/>
    <w:pPr>
      <w:outlineLvl w:val="6"/>
    </w:pPr>
  </w:style>
  <w:style w:type="paragraph" w:customStyle="1" w:styleId="325">
    <w:name w:val="附录四级条标题"/>
    <w:basedOn w:val="326"/>
    <w:next w:val="150"/>
    <w:qFormat/>
    <w:uiPriority w:val="99"/>
    <w:pPr>
      <w:outlineLvl w:val="5"/>
    </w:pPr>
  </w:style>
  <w:style w:type="paragraph" w:customStyle="1" w:styleId="326">
    <w:name w:val="附录三级条标题"/>
    <w:basedOn w:val="327"/>
    <w:next w:val="150"/>
    <w:qFormat/>
    <w:uiPriority w:val="99"/>
    <w:pPr>
      <w:outlineLvl w:val="4"/>
    </w:pPr>
  </w:style>
  <w:style w:type="paragraph" w:customStyle="1" w:styleId="327">
    <w:name w:val="附录二级条标题"/>
    <w:basedOn w:val="328"/>
    <w:next w:val="150"/>
    <w:qFormat/>
    <w:uiPriority w:val="99"/>
    <w:pPr>
      <w:outlineLvl w:val="3"/>
    </w:pPr>
  </w:style>
  <w:style w:type="paragraph" w:customStyle="1" w:styleId="328">
    <w:name w:val="附录一级条标题"/>
    <w:basedOn w:val="329"/>
    <w:next w:val="150"/>
    <w:qFormat/>
    <w:uiPriority w:val="99"/>
    <w:pPr>
      <w:autoSpaceDN w:val="0"/>
      <w:outlineLvl w:val="2"/>
    </w:pPr>
  </w:style>
  <w:style w:type="paragraph" w:customStyle="1" w:styleId="329">
    <w:name w:val="附录章标题"/>
    <w:next w:val="150"/>
    <w:qFormat/>
    <w:uiPriority w:val="99"/>
    <w:p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330">
    <w:name w:val="目次、索引正文"/>
    <w:qFormat/>
    <w:uiPriority w:val="99"/>
    <w:pPr>
      <w:spacing w:line="320" w:lineRule="exact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31">
    <w:name w:val="实施日期"/>
    <w:basedOn w:val="319"/>
    <w:qFormat/>
    <w:uiPriority w:val="99"/>
    <w:pPr>
      <w:jc w:val="right"/>
    </w:pPr>
  </w:style>
  <w:style w:type="paragraph" w:customStyle="1" w:styleId="332">
    <w:name w:val="图表脚注"/>
    <w:next w:val="150"/>
    <w:qFormat/>
    <w:uiPriority w:val="99"/>
    <w:pPr>
      <w:ind w:left="300" w:leftChars="200" w:hanging="100" w:hangingChars="1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33">
    <w:name w:val="注："/>
    <w:next w:val="150"/>
    <w:qFormat/>
    <w:uiPriority w:val="99"/>
    <w:pPr>
      <w:widowControl w:val="0"/>
      <w:autoSpaceDE w:val="0"/>
      <w:autoSpaceDN w:val="0"/>
      <w:ind w:left="840" w:hanging="42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34">
    <w:name w:val="样式 段 + 首行缩进:  2 字符 行距: 1.5 倍行距"/>
    <w:basedOn w:val="150"/>
    <w:qFormat/>
    <w:uiPriority w:val="99"/>
    <w:pPr>
      <w:spacing w:line="360" w:lineRule="auto"/>
      <w:ind w:firstLine="420"/>
    </w:pPr>
    <w:rPr>
      <w:sz w:val="24"/>
      <w:szCs w:val="24"/>
    </w:rPr>
  </w:style>
  <w:style w:type="paragraph" w:customStyle="1" w:styleId="335">
    <w:name w:val="Vignette"/>
    <w:qFormat/>
    <w:uiPriority w:val="99"/>
    <w:pPr>
      <w:shd w:val="clear" w:color="auto" w:fill="E5E5E5"/>
      <w:suppressAutoHyphens/>
      <w:spacing w:before="200" w:after="200" w:line="336" w:lineRule="auto"/>
      <w:ind w:left="737" w:right="737"/>
      <w:jc w:val="both"/>
    </w:pPr>
    <w:rPr>
      <w:rFonts w:ascii="华文楷体" w:hAnsi="华文楷体" w:eastAsia="华文楷体" w:cs="Times New Roman"/>
      <w:color w:val="000000"/>
      <w:sz w:val="24"/>
      <w:szCs w:val="22"/>
      <w:u w:color="000000"/>
      <w:lang w:val="en-US" w:eastAsia="zh-CN" w:bidi="ar-SA"/>
    </w:rPr>
  </w:style>
  <w:style w:type="paragraph" w:customStyle="1" w:styleId="336">
    <w:name w:val="Article Title"/>
    <w:basedOn w:val="1"/>
    <w:next w:val="337"/>
    <w:qFormat/>
    <w:uiPriority w:val="99"/>
    <w:pPr>
      <w:widowControl/>
      <w:overflowPunct w:val="0"/>
      <w:autoSpaceDE w:val="0"/>
      <w:autoSpaceDN w:val="0"/>
      <w:adjustRightInd w:val="0"/>
      <w:spacing w:after="200" w:line="252" w:lineRule="auto"/>
      <w:jc w:val="center"/>
      <w:textAlignment w:val="baseline"/>
    </w:pPr>
    <w:rPr>
      <w:rFonts w:ascii="Arial" w:hAnsi="Arial"/>
      <w:b/>
      <w:kern w:val="0"/>
      <w:sz w:val="32"/>
      <w:szCs w:val="20"/>
      <w:lang w:eastAsia="en-US" w:bidi="en-US"/>
    </w:rPr>
  </w:style>
  <w:style w:type="paragraph" w:customStyle="1" w:styleId="337">
    <w:name w:val="正文文本1"/>
    <w:basedOn w:val="1"/>
    <w:link w:val="338"/>
    <w:qFormat/>
    <w:uiPriority w:val="99"/>
    <w:pPr>
      <w:widowControl/>
      <w:overflowPunct w:val="0"/>
      <w:autoSpaceDE w:val="0"/>
      <w:autoSpaceDN w:val="0"/>
      <w:adjustRightInd w:val="0"/>
      <w:spacing w:before="60" w:after="60" w:line="252" w:lineRule="auto"/>
      <w:jc w:val="left"/>
      <w:textAlignment w:val="baseline"/>
    </w:pPr>
    <w:rPr>
      <w:rFonts w:ascii="GE Inspira" w:hAnsi="GE Inspira"/>
      <w:kern w:val="0"/>
      <w:sz w:val="18"/>
      <w:szCs w:val="20"/>
      <w:lang w:eastAsia="en-US" w:bidi="en-US"/>
    </w:rPr>
  </w:style>
  <w:style w:type="character" w:customStyle="1" w:styleId="338">
    <w:name w:val="正文文本_"/>
    <w:link w:val="337"/>
    <w:qFormat/>
    <w:uiPriority w:val="99"/>
    <w:rPr>
      <w:rFonts w:ascii="GE Inspira" w:hAnsi="GE Inspira"/>
      <w:sz w:val="18"/>
      <w:lang w:eastAsia="en-US" w:bidi="en-US"/>
    </w:rPr>
  </w:style>
  <w:style w:type="paragraph" w:customStyle="1" w:styleId="339">
    <w:name w:val="Doc Template Text"/>
    <w:basedOn w:val="1"/>
    <w:qFormat/>
    <w:uiPriority w:val="99"/>
    <w:pPr>
      <w:widowControl/>
      <w:spacing w:before="120" w:after="120" w:line="252" w:lineRule="auto"/>
      <w:jc w:val="left"/>
    </w:pPr>
    <w:rPr>
      <w:rFonts w:ascii="Arial" w:hAnsi="Arial" w:cs="Arial"/>
      <w:i/>
      <w:vanish/>
      <w:color w:val="0000FF"/>
      <w:kern w:val="0"/>
      <w:sz w:val="22"/>
      <w:szCs w:val="24"/>
      <w:lang w:eastAsia="en-US" w:bidi="en-US"/>
    </w:rPr>
  </w:style>
  <w:style w:type="paragraph" w:customStyle="1" w:styleId="340">
    <w:name w:val="Text Body Bulletin"/>
    <w:basedOn w:val="1"/>
    <w:qFormat/>
    <w:uiPriority w:val="99"/>
    <w:pPr>
      <w:widowControl/>
      <w:tabs>
        <w:tab w:val="left" w:pos="720"/>
        <w:tab w:val="left" w:pos="900"/>
      </w:tabs>
      <w:spacing w:before="120" w:after="120" w:line="252" w:lineRule="auto"/>
      <w:ind w:left="900" w:hanging="420"/>
      <w:jc w:val="left"/>
    </w:pPr>
    <w:rPr>
      <w:rFonts w:ascii="Times New Roman" w:hAnsi="Times New Roman" w:cs="Arial"/>
      <w:kern w:val="0"/>
      <w:sz w:val="22"/>
      <w:szCs w:val="24"/>
      <w:lang w:eastAsia="en-US" w:bidi="en-US"/>
    </w:rPr>
  </w:style>
  <w:style w:type="paragraph" w:customStyle="1" w:styleId="341">
    <w:name w:val="Text Body Indent"/>
    <w:basedOn w:val="215"/>
    <w:qFormat/>
    <w:uiPriority w:val="99"/>
    <w:pPr>
      <w:spacing w:after="240"/>
      <w:ind w:left="720"/>
    </w:pPr>
    <w:rPr>
      <w:rFonts w:ascii="Arial" w:hAnsi="Arial"/>
      <w:sz w:val="17"/>
    </w:rPr>
  </w:style>
  <w:style w:type="paragraph" w:customStyle="1" w:styleId="342">
    <w:name w:val="Text Body - Note"/>
    <w:basedOn w:val="189"/>
    <w:qFormat/>
    <w:uiPriority w:val="99"/>
    <w:pPr>
      <w:ind w:left="1080" w:hanging="720"/>
    </w:pPr>
  </w:style>
  <w:style w:type="paragraph" w:customStyle="1" w:styleId="343">
    <w:name w:val="Table"/>
    <w:basedOn w:val="1"/>
    <w:qFormat/>
    <w:uiPriority w:val="99"/>
    <w:pPr>
      <w:widowControl/>
      <w:spacing w:before="360" w:after="120"/>
      <w:ind w:left="720" w:right="720"/>
      <w:jc w:val="center"/>
    </w:pPr>
    <w:rPr>
      <w:rFonts w:ascii="Arial" w:hAnsi="Arial" w:eastAsia="黑体" w:cs="Arial"/>
      <w:kern w:val="0"/>
      <w:sz w:val="18"/>
      <w:szCs w:val="20"/>
      <w:lang w:eastAsia="ko-KR"/>
    </w:rPr>
  </w:style>
  <w:style w:type="paragraph" w:customStyle="1" w:styleId="344">
    <w:name w:val="附录表标题"/>
    <w:next w:val="150"/>
    <w:qFormat/>
    <w:uiPriority w:val="99"/>
    <w:pPr>
      <w:jc w:val="center"/>
      <w:textAlignment w:val="baseline"/>
    </w:pPr>
    <w:rPr>
      <w:rFonts w:ascii="黑体" w:hAnsi="Times New Roman" w:eastAsia="黑体" w:cs="Times New Roman"/>
      <w:kern w:val="21"/>
      <w:sz w:val="21"/>
      <w:lang w:val="en-US" w:eastAsia="zh-CN" w:bidi="ar-SA"/>
    </w:rPr>
  </w:style>
  <w:style w:type="paragraph" w:customStyle="1" w:styleId="345">
    <w:name w:val="列项——"/>
    <w:qFormat/>
    <w:uiPriority w:val="99"/>
    <w:pPr>
      <w:widowControl w:val="0"/>
      <w:tabs>
        <w:tab w:val="left" w:pos="854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46">
    <w:name w:val="其他标准称谓"/>
    <w:qFormat/>
    <w:uiPriority w:val="99"/>
    <w:pPr>
      <w:spacing w:line="0" w:lineRule="atLeast"/>
      <w:jc w:val="distribute"/>
    </w:pPr>
    <w:rPr>
      <w:rFonts w:ascii="黑体" w:hAnsi="宋体" w:eastAsia="黑体" w:cs="Times New Roman"/>
      <w:sz w:val="52"/>
      <w:lang w:val="en-US" w:eastAsia="zh-CN" w:bidi="ar-SA"/>
    </w:rPr>
  </w:style>
  <w:style w:type="paragraph" w:customStyle="1" w:styleId="347">
    <w:name w:val="四级无标题条"/>
    <w:basedOn w:val="1"/>
    <w:qFormat/>
    <w:uiPriority w:val="99"/>
    <w:rPr>
      <w:rFonts w:ascii="Times New Roman" w:hAnsi="Times New Roman"/>
      <w:szCs w:val="24"/>
    </w:rPr>
  </w:style>
  <w:style w:type="paragraph" w:customStyle="1" w:styleId="348">
    <w:name w:val="一级无标题条"/>
    <w:basedOn w:val="1"/>
    <w:qFormat/>
    <w:uiPriority w:val="99"/>
    <w:rPr>
      <w:rFonts w:ascii="Times New Roman" w:hAnsi="Times New Roman"/>
      <w:szCs w:val="24"/>
    </w:rPr>
  </w:style>
  <w:style w:type="paragraph" w:customStyle="1" w:styleId="349">
    <w:name w:val="注×："/>
    <w:qFormat/>
    <w:uiPriority w:val="9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350">
    <w:name w:val="xl224119"/>
    <w:basedOn w:val="1"/>
    <w:qFormat/>
    <w:uiPriority w:val="99"/>
    <w:pPr>
      <w:widowControl/>
      <w:spacing w:before="100" w:beforeAutospacing="1" w:after="100" w:afterAutospacing="1" w:line="252" w:lineRule="auto"/>
      <w:jc w:val="left"/>
      <w:textAlignment w:val="bottom"/>
    </w:pPr>
    <w:rPr>
      <w:rFonts w:ascii="Arial" w:hAnsi="Arial" w:cs="Arial"/>
      <w:kern w:val="0"/>
      <w:sz w:val="20"/>
      <w:szCs w:val="20"/>
      <w:lang w:eastAsia="en-US" w:bidi="he-IL"/>
    </w:rPr>
  </w:style>
  <w:style w:type="paragraph" w:customStyle="1" w:styleId="351">
    <w:name w:val="Note"/>
    <w:basedOn w:val="1"/>
    <w:qFormat/>
    <w:uiPriority w:val="99"/>
    <w:pPr>
      <w:widowControl/>
      <w:spacing w:before="120" w:after="120" w:line="252" w:lineRule="auto"/>
      <w:ind w:left="1080" w:hanging="720"/>
      <w:jc w:val="left"/>
    </w:pPr>
    <w:rPr>
      <w:rFonts w:ascii="Arial" w:hAnsi="Times New Roman" w:cs="Arial"/>
      <w:kern w:val="0"/>
      <w:sz w:val="17"/>
      <w:szCs w:val="24"/>
      <w:lang w:eastAsia="en-US" w:bidi="en-US"/>
    </w:rPr>
  </w:style>
  <w:style w:type="paragraph" w:customStyle="1" w:styleId="352">
    <w:name w:val="Style1"/>
    <w:basedOn w:val="2"/>
    <w:qFormat/>
    <w:uiPriority w:val="99"/>
    <w:pPr>
      <w:keepNext w:val="0"/>
      <w:keepLines w:val="0"/>
      <w:pageBreakBefore/>
      <w:widowControl/>
      <w:numPr>
        <w:numId w:val="0"/>
      </w:numPr>
      <w:pBdr>
        <w:bottom w:val="thinThickSmallGap" w:color="943634" w:sz="12" w:space="1"/>
      </w:pBdr>
      <w:tabs>
        <w:tab w:val="left" w:pos="432"/>
      </w:tabs>
      <w:spacing w:before="240" w:after="60" w:line="240" w:lineRule="auto"/>
      <w:ind w:left="432" w:hanging="432"/>
      <w:jc w:val="left"/>
    </w:pPr>
    <w:rPr>
      <w:rFonts w:ascii="Arial" w:hAnsi="Arial" w:cs="Arial"/>
      <w:bCs w:val="0"/>
      <w:caps/>
      <w:color w:val="632423"/>
      <w:spacing w:val="20"/>
      <w:kern w:val="32"/>
      <w:sz w:val="32"/>
      <w:szCs w:val="32"/>
      <w:lang w:val="en-US" w:eastAsia="en-US" w:bidi="en-US"/>
    </w:rPr>
  </w:style>
  <w:style w:type="character" w:customStyle="1" w:styleId="353">
    <w:name w:val="明显引用 Char1"/>
    <w:qFormat/>
    <w:uiPriority w:val="30"/>
    <w:rPr>
      <w:b/>
      <w:bCs/>
      <w:i/>
      <w:iCs/>
      <w:color w:val="4F81BD"/>
      <w:kern w:val="2"/>
      <w:sz w:val="21"/>
      <w:szCs w:val="22"/>
    </w:rPr>
  </w:style>
  <w:style w:type="paragraph" w:customStyle="1" w:styleId="354">
    <w:name w:val="Reference"/>
    <w:basedOn w:val="1"/>
    <w:qFormat/>
    <w:uiPriority w:val="99"/>
    <w:pPr>
      <w:widowControl/>
      <w:tabs>
        <w:tab w:val="left" w:pos="432"/>
      </w:tabs>
      <w:spacing w:before="120" w:after="120"/>
      <w:ind w:left="432" w:hanging="432"/>
      <w:jc w:val="left"/>
    </w:pPr>
    <w:rPr>
      <w:rFonts w:ascii="Arial" w:hAnsi="Arial" w:eastAsia="黑体" w:cs="Arial"/>
      <w:kern w:val="0"/>
      <w:sz w:val="18"/>
      <w:szCs w:val="20"/>
      <w:lang w:eastAsia="ko-KR"/>
    </w:rPr>
  </w:style>
  <w:style w:type="paragraph" w:customStyle="1" w:styleId="355">
    <w:name w:val="_Style 247"/>
    <w:next w:val="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6">
    <w:name w:val="目次、标准名称标题"/>
    <w:basedOn w:val="143"/>
    <w:next w:val="150"/>
    <w:qFormat/>
    <w:uiPriority w:val="99"/>
    <w:pPr>
      <w:spacing w:line="460" w:lineRule="exact"/>
      <w:ind w:firstLine="0" w:firstLineChars="0"/>
    </w:pPr>
  </w:style>
  <w:style w:type="paragraph" w:customStyle="1" w:styleId="357">
    <w:name w:val="其他发布部门"/>
    <w:basedOn w:val="311"/>
    <w:qFormat/>
    <w:uiPriority w:val="99"/>
    <w:pPr>
      <w:tabs>
        <w:tab w:val="left" w:pos="1008"/>
      </w:tabs>
      <w:spacing w:line="0" w:lineRule="atLeast"/>
      <w:ind w:left="1008" w:hanging="1008"/>
    </w:pPr>
    <w:rPr>
      <w:rFonts w:ascii="黑体" w:eastAsia="黑体"/>
      <w:b w:val="0"/>
    </w:rPr>
  </w:style>
  <w:style w:type="paragraph" w:customStyle="1" w:styleId="358">
    <w:name w:val="五级无标题条"/>
    <w:basedOn w:val="1"/>
    <w:qFormat/>
    <w:uiPriority w:val="99"/>
    <w:rPr>
      <w:rFonts w:ascii="Times New Roman" w:hAnsi="Times New Roman"/>
      <w:szCs w:val="24"/>
    </w:rPr>
  </w:style>
  <w:style w:type="paragraph" w:customStyle="1" w:styleId="359">
    <w:name w:val="正文表标题"/>
    <w:next w:val="150"/>
    <w:qFormat/>
    <w:uiPriority w:val="99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60">
    <w:name w:val="字母编号列项（一级）"/>
    <w:qFormat/>
    <w:uiPriority w:val="99"/>
    <w:pPr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361">
    <w:name w:val="_标题1"/>
    <w:basedOn w:val="2"/>
    <w:next w:val="1"/>
    <w:qFormat/>
    <w:uiPriority w:val="99"/>
    <w:pPr>
      <w:keepNext w:val="0"/>
      <w:keepLines w:val="0"/>
      <w:pageBreakBefore/>
      <w:widowControl/>
      <w:numPr>
        <w:numId w:val="0"/>
      </w:numPr>
      <w:pBdr>
        <w:bottom w:val="thinThickSmallGap" w:color="943634" w:sz="12" w:space="1"/>
      </w:pBdr>
      <w:spacing w:before="100" w:beforeAutospacing="1" w:after="100" w:afterAutospacing="1" w:line="360" w:lineRule="auto"/>
      <w:jc w:val="center"/>
    </w:pPr>
    <w:rPr>
      <w:rFonts w:ascii="黑体" w:hAnsi="宋体" w:eastAsia="黑体"/>
      <w:b w:val="0"/>
      <w:bCs w:val="0"/>
      <w:caps/>
      <w:color w:val="000000"/>
      <w:spacing w:val="20"/>
      <w:kern w:val="0"/>
      <w:sz w:val="32"/>
      <w:szCs w:val="28"/>
      <w:lang w:val="de-DE" w:eastAsia="en-US" w:bidi="en-US"/>
    </w:rPr>
  </w:style>
  <w:style w:type="paragraph" w:customStyle="1" w:styleId="362">
    <w:name w:val="Body"/>
    <w:qFormat/>
    <w:uiPriority w:val="99"/>
    <w:pPr>
      <w:spacing w:after="180" w:line="312" w:lineRule="auto"/>
      <w:jc w:val="both"/>
    </w:pPr>
    <w:rPr>
      <w:rFonts w:ascii="Helvetica" w:hAnsi="Helvetica" w:eastAsia="Helvetica" w:cs="Times New Roman"/>
      <w:color w:val="000000"/>
      <w:sz w:val="24"/>
      <w:szCs w:val="22"/>
      <w:u w:color="000000"/>
      <w:lang w:val="en-US" w:eastAsia="zh-CN" w:bidi="ar-SA"/>
    </w:rPr>
  </w:style>
  <w:style w:type="paragraph" w:customStyle="1" w:styleId="363">
    <w:name w:val="TOC 51"/>
    <w:basedOn w:val="1"/>
    <w:qFormat/>
    <w:uiPriority w:val="99"/>
    <w:pPr>
      <w:widowControl/>
      <w:tabs>
        <w:tab w:val="right" w:pos="9632"/>
      </w:tabs>
      <w:suppressAutoHyphens/>
      <w:spacing w:before="60" w:after="60" w:line="252" w:lineRule="auto"/>
      <w:ind w:left="283"/>
      <w:jc w:val="left"/>
    </w:pPr>
    <w:rPr>
      <w:rFonts w:ascii="Helvetica" w:hAnsi="Helvetica" w:eastAsia="Helvetica"/>
      <w:color w:val="000000"/>
      <w:kern w:val="0"/>
      <w:sz w:val="24"/>
      <w:szCs w:val="20"/>
      <w:u w:color="000000"/>
      <w:lang w:eastAsia="en-US" w:bidi="en-US"/>
    </w:rPr>
  </w:style>
  <w:style w:type="paragraph" w:customStyle="1" w:styleId="364">
    <w:name w:val="Caption Table"/>
    <w:basedOn w:val="1"/>
    <w:next w:val="1"/>
    <w:qFormat/>
    <w:uiPriority w:val="99"/>
    <w:pPr>
      <w:widowControl/>
      <w:autoSpaceDE w:val="0"/>
      <w:autoSpaceDN w:val="0"/>
      <w:adjustRightInd w:val="0"/>
      <w:spacing w:after="80" w:line="252" w:lineRule="auto"/>
      <w:jc w:val="left"/>
    </w:pPr>
    <w:rPr>
      <w:rFonts w:ascii="Arial" w:hAnsi="Arial"/>
      <w:kern w:val="0"/>
      <w:sz w:val="24"/>
      <w:szCs w:val="24"/>
      <w:lang w:eastAsia="en-US" w:bidi="en-US"/>
    </w:rPr>
  </w:style>
  <w:style w:type="paragraph" w:customStyle="1" w:styleId="365">
    <w:name w:val="Author Names &amp; Affiliations"/>
    <w:basedOn w:val="337"/>
    <w:next w:val="337"/>
    <w:qFormat/>
    <w:uiPriority w:val="99"/>
    <w:pPr>
      <w:spacing w:before="0" w:after="0"/>
      <w:jc w:val="center"/>
    </w:pPr>
    <w:rPr>
      <w:sz w:val="24"/>
    </w:rPr>
  </w:style>
  <w:style w:type="paragraph" w:customStyle="1" w:styleId="366">
    <w:name w:val="Doc Text Chinese"/>
    <w:basedOn w:val="1"/>
    <w:qFormat/>
    <w:uiPriority w:val="99"/>
    <w:pPr>
      <w:widowControl/>
      <w:spacing w:before="120" w:after="120" w:line="252" w:lineRule="auto"/>
      <w:jc w:val="left"/>
    </w:pPr>
    <w:rPr>
      <w:rFonts w:ascii="Arial" w:hAnsi="宋体" w:cs="Arial"/>
      <w:kern w:val="0"/>
      <w:sz w:val="22"/>
      <w:szCs w:val="24"/>
      <w:lang w:eastAsia="en-US" w:bidi="en-US"/>
    </w:rPr>
  </w:style>
  <w:style w:type="paragraph" w:customStyle="1" w:styleId="367">
    <w:name w:val="Text Body Bulletin Chinese"/>
    <w:basedOn w:val="340"/>
    <w:qFormat/>
    <w:uiPriority w:val="99"/>
  </w:style>
  <w:style w:type="paragraph" w:customStyle="1" w:styleId="368">
    <w:name w:val="Figure"/>
    <w:basedOn w:val="1"/>
    <w:qFormat/>
    <w:uiPriority w:val="99"/>
    <w:pPr>
      <w:widowControl/>
      <w:spacing w:before="120" w:after="240"/>
      <w:ind w:left="720" w:right="720"/>
      <w:jc w:val="left"/>
    </w:pPr>
    <w:rPr>
      <w:rFonts w:ascii="Arial" w:hAnsi="Arial" w:eastAsia="黑体" w:cs="Arial"/>
      <w:kern w:val="0"/>
      <w:sz w:val="18"/>
      <w:szCs w:val="20"/>
      <w:lang w:eastAsia="ko-KR"/>
    </w:rPr>
  </w:style>
  <w:style w:type="paragraph" w:customStyle="1" w:styleId="369">
    <w:name w:val="样式 样式 一级条标题 + 黑色 + 行距: 多倍行距 1.25 字行"/>
    <w:basedOn w:val="1"/>
    <w:qFormat/>
    <w:uiPriority w:val="99"/>
    <w:pPr>
      <w:widowControl/>
      <w:spacing w:line="300" w:lineRule="auto"/>
      <w:ind w:left="900"/>
      <w:jc w:val="left"/>
      <w:outlineLvl w:val="2"/>
    </w:pPr>
    <w:rPr>
      <w:rFonts w:ascii="Times New Roman" w:hAnsi="Times New Roman" w:eastAsia="黑体" w:cs="宋体"/>
      <w:color w:val="000000"/>
      <w:kern w:val="0"/>
      <w:szCs w:val="20"/>
    </w:rPr>
  </w:style>
  <w:style w:type="paragraph" w:customStyle="1" w:styleId="370">
    <w:name w:val="yj主标题"/>
    <w:basedOn w:val="371"/>
    <w:next w:val="133"/>
    <w:qFormat/>
    <w:uiPriority w:val="99"/>
    <w:pPr>
      <w:jc w:val="center"/>
    </w:pPr>
    <w:rPr>
      <w:rFonts w:eastAsia="黑体"/>
      <w:b/>
      <w:sz w:val="44"/>
    </w:rPr>
  </w:style>
  <w:style w:type="paragraph" w:customStyle="1" w:styleId="371">
    <w:name w:val="yj正文"/>
    <w:basedOn w:val="1"/>
    <w:qFormat/>
    <w:uiPriority w:val="99"/>
    <w:pPr>
      <w:spacing w:beforeLines="50" w:line="360" w:lineRule="auto"/>
      <w:jc w:val="left"/>
    </w:pPr>
    <w:rPr>
      <w:rFonts w:ascii="Times New Roman" w:hAnsi="Times New Roman"/>
      <w:sz w:val="24"/>
      <w:szCs w:val="44"/>
    </w:rPr>
  </w:style>
  <w:style w:type="paragraph" w:customStyle="1" w:styleId="372">
    <w:name w:val="yj符号编号"/>
    <w:basedOn w:val="371"/>
    <w:qFormat/>
    <w:uiPriority w:val="99"/>
    <w:pPr>
      <w:tabs>
        <w:tab w:val="left" w:pos="420"/>
      </w:tabs>
      <w:ind w:left="420" w:hanging="420"/>
    </w:pPr>
  </w:style>
  <w:style w:type="paragraph" w:customStyle="1" w:styleId="373">
    <w:name w:val="普通(网站)3"/>
    <w:basedOn w:val="1"/>
    <w:qFormat/>
    <w:uiPriority w:val="99"/>
    <w:pPr>
      <w:widowControl/>
      <w:suppressAutoHyphens/>
      <w:spacing w:before="280" w:after="280"/>
      <w:jc w:val="left"/>
    </w:pPr>
    <w:rPr>
      <w:rFonts w:hint="eastAsia" w:ascii="宋体" w:hAnsi="宋体"/>
      <w:color w:val="000000"/>
      <w:kern w:val="1"/>
      <w:sz w:val="24"/>
      <w:szCs w:val="24"/>
      <w:lang w:eastAsia="ar-SA"/>
    </w:rPr>
  </w:style>
  <w:style w:type="paragraph" w:customStyle="1" w:styleId="374">
    <w:name w:val="无标题条"/>
    <w:next w:val="150"/>
    <w:qFormat/>
    <w:uiPriority w:val="99"/>
    <w:pPr>
      <w:tabs>
        <w:tab w:val="left" w:pos="1296"/>
      </w:tabs>
      <w:ind w:left="1296" w:hanging="1296"/>
      <w:jc w:val="both"/>
    </w:pPr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375">
    <w:name w:val="xl2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376">
    <w:name w:val="xl28"/>
    <w:basedOn w:val="1"/>
    <w:qFormat/>
    <w:uiPriority w:val="99"/>
    <w:pPr>
      <w:widowControl/>
      <w:spacing w:before="100" w:beforeAutospacing="1" w:after="100" w:afterAutospacing="1"/>
      <w:jc w:val="center"/>
      <w:textAlignment w:val="top"/>
    </w:pPr>
    <w:rPr>
      <w:rFonts w:ascii="宋体" w:hAnsi="宋体"/>
      <w:kern w:val="0"/>
      <w:sz w:val="24"/>
      <w:szCs w:val="24"/>
    </w:rPr>
  </w:style>
  <w:style w:type="paragraph" w:customStyle="1" w:styleId="377">
    <w:name w:val="xl32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宋体" w:hAnsi="宋体"/>
      <w:color w:val="FF00FF"/>
      <w:kern w:val="0"/>
      <w:sz w:val="24"/>
      <w:szCs w:val="24"/>
    </w:rPr>
  </w:style>
  <w:style w:type="paragraph" w:customStyle="1" w:styleId="378">
    <w:name w:val="font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379">
    <w:name w:val="xl3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380">
    <w:name w:val="xl40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18"/>
      <w:szCs w:val="18"/>
    </w:rPr>
  </w:style>
  <w:style w:type="paragraph" w:customStyle="1" w:styleId="381">
    <w:name w:val="xl44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 w:val="20"/>
      <w:szCs w:val="20"/>
    </w:rPr>
  </w:style>
  <w:style w:type="paragraph" w:customStyle="1" w:styleId="382">
    <w:name w:val="xl48"/>
    <w:basedOn w:val="1"/>
    <w:qFormat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1"/>
    </w:rPr>
  </w:style>
  <w:style w:type="paragraph" w:customStyle="1" w:styleId="383">
    <w:name w:val="Form Text"/>
    <w:qFormat/>
    <w:uiPriority w:val="99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60" w:after="60" w:line="252" w:lineRule="auto"/>
    </w:pPr>
    <w:rPr>
      <w:rFonts w:ascii="Helvetica Neue Light" w:hAnsi="Helvetica Neue Light" w:eastAsia="Helvetica Neue Light" w:cs="Times New Roman"/>
      <w:color w:val="000000"/>
      <w:sz w:val="22"/>
      <w:szCs w:val="22"/>
      <w:u w:color="000000"/>
      <w:lang w:val="en-US" w:eastAsia="zh-CN" w:bidi="ar-SA"/>
    </w:rPr>
  </w:style>
  <w:style w:type="paragraph" w:customStyle="1" w:styleId="384">
    <w:name w:val=".."/>
    <w:basedOn w:val="112"/>
    <w:next w:val="112"/>
    <w:qFormat/>
    <w:uiPriority w:val="99"/>
    <w:pPr>
      <w:widowControl/>
    </w:pPr>
    <w:rPr>
      <w:rFonts w:ascii="仿宋_GB2312" w:eastAsia="仿宋_GB2312" w:cs="Times New Roman"/>
      <w:color w:val="auto"/>
    </w:rPr>
  </w:style>
  <w:style w:type="paragraph" w:customStyle="1" w:styleId="385">
    <w:name w:val="p17"/>
    <w:basedOn w:val="1"/>
    <w:qFormat/>
    <w:uiPriority w:val="99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386">
    <w:name w:val="p16"/>
    <w:basedOn w:val="1"/>
    <w:qFormat/>
    <w:uiPriority w:val="99"/>
    <w:pPr>
      <w:widowControl/>
    </w:pPr>
    <w:rPr>
      <w:rFonts w:ascii="黑体" w:hAnsi="宋体" w:eastAsia="黑体" w:cs="宋体"/>
      <w:kern w:val="0"/>
      <w:szCs w:val="21"/>
    </w:rPr>
  </w:style>
  <w:style w:type="paragraph" w:customStyle="1" w:styleId="387">
    <w:name w:val="标题3"/>
    <w:basedOn w:val="1"/>
    <w:qFormat/>
    <w:uiPriority w:val="99"/>
    <w:pPr>
      <w:jc w:val="left"/>
      <w:outlineLvl w:val="2"/>
    </w:pPr>
    <w:rPr>
      <w:rFonts w:ascii="Arial" w:hAnsi="Arial"/>
      <w:b/>
      <w:sz w:val="28"/>
      <w:szCs w:val="24"/>
    </w:rPr>
  </w:style>
  <w:style w:type="paragraph" w:customStyle="1" w:styleId="388">
    <w:name w:val="附录图标题"/>
    <w:next w:val="150"/>
    <w:qFormat/>
    <w:uiPriority w:val="99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89">
    <w:name w:val="三级无标题条"/>
    <w:basedOn w:val="1"/>
    <w:qFormat/>
    <w:uiPriority w:val="99"/>
    <w:rPr>
      <w:rFonts w:ascii="Times New Roman" w:hAnsi="Times New Roman"/>
      <w:szCs w:val="24"/>
    </w:rPr>
  </w:style>
  <w:style w:type="paragraph" w:customStyle="1" w:styleId="390">
    <w:name w:val="正文图标题"/>
    <w:next w:val="150"/>
    <w:qFormat/>
    <w:uiPriority w:val="99"/>
    <w:pPr>
      <w:jc w:val="center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391">
    <w:name w:val="引用文件"/>
    <w:basedOn w:val="1"/>
    <w:qFormat/>
    <w:uiPriority w:val="99"/>
    <w:pPr>
      <w:tabs>
        <w:tab w:val="left" w:pos="2100"/>
      </w:tabs>
      <w:adjustRightInd w:val="0"/>
      <w:ind w:firstLine="420"/>
      <w:jc w:val="left"/>
      <w:textAlignment w:val="baseline"/>
    </w:pPr>
    <w:rPr>
      <w:rFonts w:ascii="宋体" w:hAnsi="Times New Roman"/>
      <w:kern w:val="0"/>
      <w:szCs w:val="20"/>
    </w:rPr>
  </w:style>
  <w:style w:type="paragraph" w:customStyle="1" w:styleId="392">
    <w:name w:val="Body Bullet"/>
    <w:qFormat/>
    <w:uiPriority w:val="99"/>
    <w:pPr>
      <w:spacing w:after="180" w:line="312" w:lineRule="auto"/>
      <w:jc w:val="both"/>
    </w:pPr>
    <w:rPr>
      <w:rFonts w:ascii="Helvetica" w:hAnsi="Helvetica" w:eastAsia="Helvetica" w:cs="Times New Roman"/>
      <w:color w:val="000000"/>
      <w:sz w:val="24"/>
      <w:szCs w:val="22"/>
      <w:u w:color="000000"/>
      <w:lang w:val="en-US" w:eastAsia="zh-CN" w:bidi="ar-SA"/>
    </w:rPr>
  </w:style>
  <w:style w:type="paragraph" w:customStyle="1" w:styleId="393">
    <w:name w:val="Text Body Chinse Indent"/>
    <w:basedOn w:val="1"/>
    <w:qFormat/>
    <w:uiPriority w:val="99"/>
    <w:pPr>
      <w:widowControl/>
      <w:spacing w:before="120" w:after="240" w:line="252" w:lineRule="auto"/>
      <w:ind w:left="720"/>
      <w:jc w:val="left"/>
    </w:pPr>
    <w:rPr>
      <w:rFonts w:ascii="Times New Roman" w:hAnsi="Times New Roman" w:cs="Arial"/>
      <w:kern w:val="0"/>
      <w:sz w:val="22"/>
      <w:szCs w:val="24"/>
      <w:lang w:eastAsia="en-US" w:bidi="en-US"/>
    </w:rPr>
  </w:style>
  <w:style w:type="paragraph" w:customStyle="1" w:styleId="394">
    <w:name w:val="SECTION HEADING"/>
    <w:basedOn w:val="1"/>
    <w:next w:val="337"/>
    <w:qFormat/>
    <w:uiPriority w:val="99"/>
    <w:pPr>
      <w:widowControl/>
      <w:overflowPunct w:val="0"/>
      <w:autoSpaceDE w:val="0"/>
      <w:autoSpaceDN w:val="0"/>
      <w:adjustRightInd w:val="0"/>
      <w:spacing w:after="200" w:line="252" w:lineRule="auto"/>
      <w:jc w:val="center"/>
      <w:textAlignment w:val="baseline"/>
    </w:pPr>
    <w:rPr>
      <w:rFonts w:ascii="Arial" w:hAnsi="Arial"/>
      <w:b/>
      <w:caps/>
      <w:kern w:val="0"/>
      <w:sz w:val="22"/>
      <w:szCs w:val="20"/>
      <w:lang w:eastAsia="en-US" w:bidi="en-US"/>
    </w:rPr>
  </w:style>
  <w:style w:type="paragraph" w:customStyle="1" w:styleId="395">
    <w:name w:val="Figure Caption"/>
    <w:basedOn w:val="19"/>
    <w:qFormat/>
    <w:uiPriority w:val="99"/>
    <w:pPr>
      <w:widowControl/>
      <w:suppressLineNumbers w:val="0"/>
      <w:suppressAutoHyphens w:val="0"/>
      <w:spacing w:line="252" w:lineRule="auto"/>
      <w:jc w:val="center"/>
    </w:pPr>
    <w:rPr>
      <w:rFonts w:ascii="Arial" w:hAnsi="Arial"/>
      <w:b/>
      <w:i w:val="0"/>
      <w:iCs w:val="0"/>
      <w:caps/>
      <w:color w:val="auto"/>
      <w:spacing w:val="10"/>
      <w:kern w:val="0"/>
      <w:sz w:val="17"/>
      <w:szCs w:val="18"/>
      <w:lang w:eastAsia="zh-CN" w:bidi="en-US"/>
    </w:rPr>
  </w:style>
  <w:style w:type="paragraph" w:customStyle="1" w:styleId="396">
    <w:name w:val="Text Body Chinese - Note"/>
    <w:basedOn w:val="215"/>
    <w:qFormat/>
    <w:uiPriority w:val="99"/>
    <w:pPr>
      <w:ind w:left="1080" w:hanging="720"/>
    </w:pPr>
  </w:style>
  <w:style w:type="character" w:customStyle="1" w:styleId="397">
    <w:name w:val="引用 Char1"/>
    <w:qFormat/>
    <w:uiPriority w:val="29"/>
    <w:rPr>
      <w:i/>
      <w:iCs/>
      <w:color w:val="000000"/>
      <w:kern w:val="2"/>
      <w:sz w:val="21"/>
      <w:szCs w:val="22"/>
    </w:rPr>
  </w:style>
  <w:style w:type="paragraph" w:customStyle="1" w:styleId="398">
    <w:name w:val="4"/>
    <w:basedOn w:val="1"/>
    <w:qFormat/>
    <w:uiPriority w:val="99"/>
    <w:rPr>
      <w:rFonts w:ascii="Times New Roman" w:hAnsi="Times New Roman"/>
      <w:szCs w:val="24"/>
    </w:rPr>
  </w:style>
  <w:style w:type="paragraph" w:customStyle="1" w:styleId="399">
    <w:name w:val="标题 81"/>
    <w:basedOn w:val="1"/>
    <w:next w:val="1"/>
    <w:qFormat/>
    <w:uiPriority w:val="99"/>
    <w:pPr>
      <w:keepNext/>
      <w:keepLines/>
      <w:tabs>
        <w:tab w:val="left" w:pos="2880"/>
        <w:tab w:val="left" w:pos="3360"/>
      </w:tabs>
      <w:suppressAutoHyphens/>
      <w:spacing w:before="240" w:after="64" w:line="320" w:lineRule="auto"/>
      <w:ind w:left="2880" w:hanging="420"/>
      <w:outlineLvl w:val="7"/>
    </w:pPr>
    <w:rPr>
      <w:rFonts w:hint="eastAsia" w:ascii="Cambria" w:hAnsi="Cambria"/>
      <w:color w:val="000000"/>
      <w:kern w:val="1"/>
      <w:sz w:val="24"/>
      <w:szCs w:val="24"/>
      <w:lang w:eastAsia="ar-SA"/>
    </w:rPr>
  </w:style>
  <w:style w:type="paragraph" w:customStyle="1" w:styleId="400">
    <w:name w:val="列项·"/>
    <w:qFormat/>
    <w:uiPriority w:val="99"/>
    <w:pPr>
      <w:tabs>
        <w:tab w:val="left" w:pos="84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01">
    <w:name w:val="数字编号列项（二级）"/>
    <w:qFormat/>
    <w:uiPriority w:val="99"/>
    <w:pPr>
      <w:tabs>
        <w:tab w:val="left" w:pos="1152"/>
      </w:tabs>
      <w:ind w:left="1152" w:hanging="1152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02">
    <w:name w:val="文献分类号"/>
    <w:qFormat/>
    <w:uiPriority w:val="99"/>
    <w:pPr>
      <w:widowControl w:val="0"/>
      <w:textAlignment w:val="center"/>
    </w:pPr>
    <w:rPr>
      <w:rFonts w:ascii="Times New Roman" w:hAnsi="Times New Roman" w:eastAsia="黑体" w:cs="Times New Roman"/>
      <w:sz w:val="21"/>
      <w:lang w:val="en-US" w:eastAsia="zh-CN" w:bidi="ar-SA"/>
    </w:rPr>
  </w:style>
  <w:style w:type="paragraph" w:customStyle="1" w:styleId="403">
    <w:name w:val="font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18"/>
      <w:szCs w:val="18"/>
    </w:rPr>
  </w:style>
  <w:style w:type="paragraph" w:customStyle="1" w:styleId="404">
    <w:name w:val="xl27"/>
    <w:basedOn w:val="1"/>
    <w:qFormat/>
    <w:uiPriority w:val="99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4"/>
      <w:szCs w:val="24"/>
    </w:rPr>
  </w:style>
  <w:style w:type="paragraph" w:customStyle="1" w:styleId="405">
    <w:name w:val="xl31"/>
    <w:basedOn w:val="1"/>
    <w:qFormat/>
    <w:uiPriority w:val="99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color w:val="FF0000"/>
      <w:kern w:val="0"/>
      <w:sz w:val="24"/>
      <w:szCs w:val="24"/>
    </w:rPr>
  </w:style>
  <w:style w:type="paragraph" w:customStyle="1" w:styleId="406">
    <w:name w:val="样式 标题 1 +"/>
    <w:basedOn w:val="2"/>
    <w:qFormat/>
    <w:uiPriority w:val="99"/>
    <w:pPr>
      <w:numPr>
        <w:numId w:val="0"/>
      </w:numPr>
      <w:spacing w:before="0" w:after="0" w:line="240" w:lineRule="auto"/>
    </w:pPr>
    <w:rPr>
      <w:rFonts w:ascii="Times New Roman" w:hAnsi="Times New Roman"/>
      <w:kern w:val="0"/>
      <w:sz w:val="21"/>
      <w:lang w:val="en-US"/>
    </w:rPr>
  </w:style>
  <w:style w:type="paragraph" w:customStyle="1" w:styleId="407">
    <w:name w:val="xl35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408">
    <w:name w:val="xl39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409">
    <w:name w:val="xl43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410">
    <w:name w:val="xl4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411">
    <w:name w:val="Doc Title"/>
    <w:basedOn w:val="1"/>
    <w:qFormat/>
    <w:uiPriority w:val="99"/>
    <w:pPr>
      <w:widowControl/>
      <w:spacing w:before="240" w:after="480"/>
      <w:jc w:val="left"/>
    </w:pPr>
    <w:rPr>
      <w:rFonts w:ascii="Arial" w:hAnsi="Arial" w:eastAsia="黑体" w:cs="Arial"/>
      <w:b/>
      <w:kern w:val="0"/>
      <w:sz w:val="32"/>
      <w:szCs w:val="20"/>
      <w:lang w:eastAsia="ko-KR"/>
    </w:rPr>
  </w:style>
  <w:style w:type="paragraph" w:customStyle="1" w:styleId="412">
    <w:name w:val="p19"/>
    <w:basedOn w:val="1"/>
    <w:qFormat/>
    <w:uiPriority w:val="99"/>
    <w:pPr>
      <w:widowControl/>
    </w:pPr>
    <w:rPr>
      <w:rFonts w:ascii="黑体" w:hAnsi="宋体" w:eastAsia="黑体" w:cs="宋体"/>
      <w:kern w:val="0"/>
      <w:szCs w:val="21"/>
    </w:rPr>
  </w:style>
  <w:style w:type="paragraph" w:customStyle="1" w:styleId="413">
    <w:name w:val="p21"/>
    <w:basedOn w:val="1"/>
    <w:qFormat/>
    <w:uiPriority w:val="99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414">
    <w:name w:val="yj数字编号"/>
    <w:basedOn w:val="371"/>
    <w:qFormat/>
    <w:uiPriority w:val="99"/>
    <w:pPr>
      <w:tabs>
        <w:tab w:val="left" w:pos="420"/>
      </w:tabs>
      <w:ind w:left="420" w:right="210" w:rightChars="100" w:hanging="420"/>
    </w:pPr>
  </w:style>
  <w:style w:type="paragraph" w:customStyle="1" w:styleId="415">
    <w:name w:val="示例"/>
    <w:next w:val="150"/>
    <w:qFormat/>
    <w:uiPriority w:val="99"/>
    <w:pPr>
      <w:tabs>
        <w:tab w:val="left" w:pos="816"/>
      </w:tabs>
      <w:ind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416">
    <w:name w:val="列项说明"/>
    <w:basedOn w:val="1"/>
    <w:qFormat/>
    <w:uiPriority w:val="99"/>
    <w:pPr>
      <w:adjustRightInd w:val="0"/>
      <w:ind w:left="400" w:hanging="200"/>
      <w:jc w:val="left"/>
      <w:textAlignment w:val="baseline"/>
    </w:pPr>
    <w:rPr>
      <w:rFonts w:ascii="宋体" w:hAnsi="Times New Roman"/>
      <w:kern w:val="0"/>
      <w:szCs w:val="20"/>
    </w:rPr>
  </w:style>
  <w:style w:type="paragraph" w:customStyle="1" w:styleId="417">
    <w:name w:val="xl26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b/>
      <w:bCs/>
      <w:kern w:val="0"/>
      <w:sz w:val="24"/>
      <w:szCs w:val="24"/>
    </w:rPr>
  </w:style>
  <w:style w:type="paragraph" w:customStyle="1" w:styleId="418">
    <w:name w:val="xl30"/>
    <w:basedOn w:val="1"/>
    <w:qFormat/>
    <w:uiPriority w:val="99"/>
    <w:pPr>
      <w:widowControl/>
      <w:spacing w:before="100" w:beforeAutospacing="1" w:after="100" w:afterAutospacing="1"/>
      <w:jc w:val="center"/>
      <w:textAlignment w:val="top"/>
    </w:pPr>
    <w:rPr>
      <w:rFonts w:ascii="宋体" w:hAnsi="宋体"/>
      <w:color w:val="FF0000"/>
      <w:kern w:val="0"/>
      <w:sz w:val="24"/>
      <w:szCs w:val="24"/>
    </w:rPr>
  </w:style>
  <w:style w:type="paragraph" w:customStyle="1" w:styleId="419">
    <w:name w:val="xl3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customStyle="1" w:styleId="420">
    <w:name w:val="xl38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421">
    <w:name w:val="xl42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422">
    <w:name w:val="xl46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Times New Roman" w:hAnsi="Times New Roman"/>
      <w:kern w:val="0"/>
      <w:sz w:val="20"/>
      <w:szCs w:val="20"/>
    </w:rPr>
  </w:style>
  <w:style w:type="paragraph" w:customStyle="1" w:styleId="423">
    <w:name w:val="正文 + 宋体"/>
    <w:basedOn w:val="1"/>
    <w:qFormat/>
    <w:uiPriority w:val="99"/>
    <w:pPr>
      <w:widowControl/>
    </w:pPr>
    <w:rPr>
      <w:rFonts w:ascii="宋体" w:hAnsi="宋体"/>
      <w:i/>
      <w:kern w:val="0"/>
      <w:sz w:val="20"/>
      <w:szCs w:val="20"/>
      <w:u w:val="single"/>
    </w:rPr>
  </w:style>
  <w:style w:type="paragraph" w:customStyle="1" w:styleId="424">
    <w:name w:val="p18"/>
    <w:basedOn w:val="1"/>
    <w:qFormat/>
    <w:uiPriority w:val="99"/>
    <w:pPr>
      <w:widowControl/>
      <w:spacing w:before="156" w:after="156"/>
      <w:ind w:left="840" w:hanging="840"/>
    </w:pPr>
    <w:rPr>
      <w:rFonts w:ascii="黑体" w:hAnsi="宋体" w:eastAsia="黑体" w:cs="宋体"/>
      <w:kern w:val="0"/>
      <w:szCs w:val="21"/>
    </w:rPr>
  </w:style>
  <w:style w:type="paragraph" w:customStyle="1" w:styleId="425">
    <w:name w:val="条文脚注"/>
    <w:basedOn w:val="46"/>
    <w:qFormat/>
    <w:uiPriority w:val="99"/>
    <w:pPr>
      <w:adjustRightInd/>
      <w:ind w:left="780" w:leftChars="200" w:hanging="360" w:hangingChars="200"/>
      <w:jc w:val="both"/>
    </w:pPr>
    <w:rPr>
      <w:rFonts w:ascii="宋体"/>
      <w:kern w:val="2"/>
    </w:rPr>
  </w:style>
  <w:style w:type="paragraph" w:customStyle="1" w:styleId="426">
    <w:name w:val="正文左对齐"/>
    <w:basedOn w:val="1"/>
    <w:qFormat/>
    <w:uiPriority w:val="99"/>
    <w:pPr>
      <w:adjustRightInd w:val="0"/>
      <w:jc w:val="left"/>
      <w:textAlignment w:val="baseline"/>
    </w:pPr>
    <w:rPr>
      <w:rFonts w:ascii="宋体" w:hAnsi="Times New Roman"/>
      <w:kern w:val="0"/>
      <w:szCs w:val="20"/>
    </w:rPr>
  </w:style>
  <w:style w:type="paragraph" w:customStyle="1" w:styleId="427">
    <w:name w:val="xl25"/>
    <w:basedOn w:val="1"/>
    <w:qFormat/>
    <w:uiPriority w:val="99"/>
    <w:pPr>
      <w:widowControl/>
      <w:spacing w:before="100" w:beforeAutospacing="1" w:after="100" w:afterAutospacing="1"/>
      <w:jc w:val="center"/>
    </w:pPr>
    <w:rPr>
      <w:rFonts w:ascii="宋体" w:hAnsi="宋体"/>
      <w:kern w:val="0"/>
      <w:sz w:val="24"/>
      <w:szCs w:val="24"/>
    </w:rPr>
  </w:style>
  <w:style w:type="paragraph" w:customStyle="1" w:styleId="428">
    <w:name w:val="xl29"/>
    <w:basedOn w:val="1"/>
    <w:qFormat/>
    <w:uiPriority w:val="99"/>
    <w:pPr>
      <w:widowControl/>
      <w:spacing w:before="100" w:beforeAutospacing="1" w:after="100" w:afterAutospacing="1"/>
      <w:jc w:val="left"/>
      <w:textAlignment w:val="top"/>
    </w:pPr>
    <w:rPr>
      <w:rFonts w:ascii="宋体" w:hAnsi="宋体"/>
      <w:kern w:val="0"/>
      <w:sz w:val="24"/>
      <w:szCs w:val="24"/>
    </w:rPr>
  </w:style>
  <w:style w:type="paragraph" w:customStyle="1" w:styleId="429">
    <w:name w:val="xl33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color w:val="FF00FF"/>
      <w:kern w:val="0"/>
      <w:sz w:val="24"/>
      <w:szCs w:val="24"/>
    </w:rPr>
  </w:style>
  <w:style w:type="paragraph" w:customStyle="1" w:styleId="430">
    <w:name w:val="font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431">
    <w:name w:val="xl37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432">
    <w:name w:val="xl4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0"/>
      <w:szCs w:val="20"/>
    </w:rPr>
  </w:style>
  <w:style w:type="paragraph" w:customStyle="1" w:styleId="433">
    <w:name w:val="xl45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434">
    <w:name w:val="xl49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435">
    <w:name w:val="TOC 41"/>
    <w:qFormat/>
    <w:uiPriority w:val="99"/>
    <w:pPr>
      <w:tabs>
        <w:tab w:val="right" w:leader="underscore" w:pos="9632"/>
      </w:tabs>
      <w:spacing w:before="240" w:after="200" w:line="252" w:lineRule="auto"/>
    </w:pPr>
    <w:rPr>
      <w:rFonts w:ascii="Helvetica Neue" w:hAnsi="Helvetica Neue" w:eastAsia="Helvetica Neue" w:cs="Times New Roman"/>
      <w:b/>
      <w:color w:val="006997"/>
      <w:sz w:val="28"/>
      <w:szCs w:val="22"/>
      <w:u w:color="006997"/>
      <w:lang w:val="en-US" w:eastAsia="zh-CN" w:bidi="ar-SA"/>
    </w:rPr>
  </w:style>
  <w:style w:type="paragraph" w:customStyle="1" w:styleId="436">
    <w:name w:val="vocdesc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Verdana" w:hAnsi="Verdana" w:eastAsia="仿宋_GB2312"/>
      <w:color w:val="000000"/>
      <w:kern w:val="0"/>
      <w:sz w:val="16"/>
      <w:szCs w:val="16"/>
    </w:rPr>
  </w:style>
  <w:style w:type="paragraph" w:customStyle="1" w:styleId="437">
    <w:name w:val="p20"/>
    <w:basedOn w:val="1"/>
    <w:qFormat/>
    <w:uiPriority w:val="99"/>
    <w:pPr>
      <w:widowControl/>
    </w:pPr>
    <w:rPr>
      <w:rFonts w:ascii="黑体" w:hAnsi="宋体" w:eastAsia="黑体" w:cs="宋体"/>
      <w:kern w:val="0"/>
      <w:szCs w:val="21"/>
    </w:rPr>
  </w:style>
  <w:style w:type="paragraph" w:customStyle="1" w:styleId="438">
    <w:name w:val="p15"/>
    <w:basedOn w:val="1"/>
    <w:qFormat/>
    <w:uiPriority w:val="99"/>
    <w:pPr>
      <w:widowControl/>
      <w:ind w:firstLine="420"/>
    </w:pPr>
    <w:rPr>
      <w:rFonts w:ascii="宋体" w:hAnsi="宋体" w:cs="宋体"/>
      <w:kern w:val="0"/>
      <w:szCs w:val="21"/>
    </w:rPr>
  </w:style>
  <w:style w:type="paragraph" w:customStyle="1" w:styleId="439">
    <w:name w:val="无间隔1"/>
    <w:qFormat/>
    <w:uiPriority w:val="99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440">
    <w:name w:val="标题 41"/>
    <w:basedOn w:val="1"/>
    <w:next w:val="1"/>
    <w:qFormat/>
    <w:uiPriority w:val="99"/>
    <w:pPr>
      <w:keepNext/>
      <w:keepLines/>
      <w:tabs>
        <w:tab w:val="left" w:pos="1200"/>
        <w:tab w:val="left" w:pos="1680"/>
      </w:tabs>
      <w:suppressAutoHyphens/>
      <w:spacing w:before="280" w:after="290" w:line="376" w:lineRule="auto"/>
      <w:ind w:left="1200" w:hanging="420"/>
      <w:outlineLvl w:val="3"/>
    </w:pPr>
    <w:rPr>
      <w:rFonts w:hint="eastAsia" w:ascii="Cambria" w:hAnsi="Cambria"/>
      <w:b/>
      <w:color w:val="000000"/>
      <w:kern w:val="1"/>
      <w:sz w:val="28"/>
      <w:szCs w:val="24"/>
      <w:lang w:eastAsia="ar-SA"/>
    </w:rPr>
  </w:style>
  <w:style w:type="paragraph" w:customStyle="1" w:styleId="441">
    <w:name w:val="标题 11"/>
    <w:basedOn w:val="1"/>
    <w:next w:val="1"/>
    <w:qFormat/>
    <w:uiPriority w:val="99"/>
    <w:pPr>
      <w:keepNext/>
      <w:keepLines/>
      <w:tabs>
        <w:tab w:val="left" w:pos="420"/>
        <w:tab w:val="left" w:pos="720"/>
      </w:tabs>
      <w:suppressAutoHyphens/>
      <w:spacing w:before="340" w:after="330" w:line="578" w:lineRule="auto"/>
      <w:ind w:left="420" w:hanging="420"/>
      <w:outlineLvl w:val="0"/>
    </w:pPr>
    <w:rPr>
      <w:rFonts w:hint="eastAsia" w:ascii="Times New Roman" w:hAnsi="Times New Roman"/>
      <w:b/>
      <w:color w:val="000000"/>
      <w:kern w:val="44"/>
      <w:sz w:val="44"/>
      <w:szCs w:val="24"/>
      <w:lang w:eastAsia="ar-SA"/>
    </w:rPr>
  </w:style>
  <w:style w:type="paragraph" w:customStyle="1" w:styleId="442">
    <w:name w:val="正文首行缩进2"/>
    <w:basedOn w:val="15"/>
    <w:qFormat/>
    <w:uiPriority w:val="99"/>
    <w:pPr>
      <w:suppressAutoHyphens/>
      <w:ind w:firstLine="420" w:firstLineChars="100"/>
    </w:pPr>
    <w:rPr>
      <w:sz w:val="21"/>
      <w:lang w:eastAsia="ar-SA"/>
    </w:rPr>
  </w:style>
  <w:style w:type="paragraph" w:customStyle="1" w:styleId="443">
    <w:name w:val="标题 91"/>
    <w:basedOn w:val="1"/>
    <w:next w:val="1"/>
    <w:qFormat/>
    <w:uiPriority w:val="99"/>
    <w:pPr>
      <w:keepNext/>
      <w:keepLines/>
      <w:tabs>
        <w:tab w:val="left" w:pos="3300"/>
        <w:tab w:val="left" w:pos="3780"/>
      </w:tabs>
      <w:suppressAutoHyphens/>
      <w:spacing w:before="240" w:after="64" w:line="320" w:lineRule="auto"/>
      <w:ind w:left="3300" w:hanging="420"/>
      <w:outlineLvl w:val="8"/>
    </w:pPr>
    <w:rPr>
      <w:rFonts w:hint="eastAsia" w:ascii="Cambria" w:hAnsi="Cambria"/>
      <w:color w:val="000000"/>
      <w:kern w:val="1"/>
      <w:sz w:val="24"/>
      <w:szCs w:val="24"/>
      <w:lang w:eastAsia="ar-SA"/>
    </w:rPr>
  </w:style>
  <w:style w:type="paragraph" w:customStyle="1" w:styleId="444">
    <w:name w:val="标题 61"/>
    <w:basedOn w:val="1"/>
    <w:next w:val="1"/>
    <w:qFormat/>
    <w:uiPriority w:val="99"/>
    <w:pPr>
      <w:keepNext/>
      <w:keepLines/>
      <w:tabs>
        <w:tab w:val="left" w:pos="2040"/>
        <w:tab w:val="left" w:pos="2520"/>
      </w:tabs>
      <w:suppressAutoHyphens/>
      <w:spacing w:before="240" w:after="64" w:line="320" w:lineRule="auto"/>
      <w:ind w:left="2040" w:hanging="420"/>
      <w:outlineLvl w:val="5"/>
    </w:pPr>
    <w:rPr>
      <w:rFonts w:hint="eastAsia" w:ascii="Cambria" w:hAnsi="Cambria"/>
      <w:b/>
      <w:color w:val="000000"/>
      <w:kern w:val="1"/>
      <w:sz w:val="24"/>
      <w:szCs w:val="24"/>
      <w:lang w:eastAsia="ar-SA"/>
    </w:rPr>
  </w:style>
  <w:style w:type="paragraph" w:customStyle="1" w:styleId="445">
    <w:name w:val="标题 71"/>
    <w:basedOn w:val="1"/>
    <w:next w:val="1"/>
    <w:qFormat/>
    <w:uiPriority w:val="99"/>
    <w:pPr>
      <w:keepNext/>
      <w:keepLines/>
      <w:tabs>
        <w:tab w:val="left" w:pos="2460"/>
        <w:tab w:val="left" w:pos="2940"/>
      </w:tabs>
      <w:suppressAutoHyphens/>
      <w:spacing w:before="240" w:after="64" w:line="320" w:lineRule="auto"/>
      <w:ind w:left="2460" w:hanging="420"/>
      <w:outlineLvl w:val="6"/>
    </w:pPr>
    <w:rPr>
      <w:rFonts w:hint="eastAsia" w:ascii="Times New Roman" w:hAnsi="Times New Roman"/>
      <w:b/>
      <w:color w:val="000000"/>
      <w:kern w:val="1"/>
      <w:sz w:val="24"/>
      <w:szCs w:val="24"/>
      <w:lang w:eastAsia="ar-SA"/>
    </w:rPr>
  </w:style>
  <w:style w:type="character" w:customStyle="1" w:styleId="446">
    <w:name w:val="sx1"/>
    <w:qFormat/>
    <w:uiPriority w:val="0"/>
    <w:rPr>
      <w:rFonts w:hint="default" w:ascii="inherit" w:hAnsi="inherit"/>
      <w:b/>
      <w:bCs/>
      <w:color w:val="000000"/>
      <w:sz w:val="18"/>
      <w:szCs w:val="18"/>
    </w:rPr>
  </w:style>
  <w:style w:type="paragraph" w:customStyle="1" w:styleId="447">
    <w:name w:val="普通(网站)4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48">
    <w:name w:val="apple-converted-space"/>
    <w:qFormat/>
    <w:uiPriority w:val="0"/>
  </w:style>
  <w:style w:type="character" w:customStyle="1" w:styleId="449">
    <w:name w:val="已访问的超链接2"/>
    <w:qFormat/>
    <w:uiPriority w:val="0"/>
    <w:rPr>
      <w:rFonts w:hint="default"/>
      <w:color w:val="800080"/>
      <w:u w:val="single"/>
    </w:rPr>
  </w:style>
  <w:style w:type="paragraph" w:customStyle="1" w:styleId="450">
    <w:name w:val="批注框文本3"/>
    <w:basedOn w:val="1"/>
    <w:qFormat/>
    <w:uiPriority w:val="99"/>
    <w:pPr>
      <w:suppressAutoHyphens/>
    </w:pPr>
    <w:rPr>
      <w:color w:val="000000"/>
      <w:kern w:val="1"/>
      <w:sz w:val="18"/>
      <w:szCs w:val="20"/>
      <w:lang w:eastAsia="ar-SA"/>
    </w:rPr>
  </w:style>
  <w:style w:type="paragraph" w:customStyle="1" w:styleId="451">
    <w:name w:val="批注主题3"/>
    <w:basedOn w:val="12"/>
    <w:next w:val="12"/>
    <w:qFormat/>
    <w:uiPriority w:val="99"/>
    <w:pPr>
      <w:suppressAutoHyphens/>
    </w:pPr>
    <w:rPr>
      <w:b/>
      <w:bCs/>
      <w:color w:val="000000"/>
      <w:kern w:val="1"/>
      <w:sz w:val="24"/>
      <w:szCs w:val="24"/>
      <w:lang w:val="en-US" w:eastAsia="ar-SA"/>
    </w:rPr>
  </w:style>
  <w:style w:type="paragraph" w:customStyle="1" w:styleId="452">
    <w:name w:val="列出段落5"/>
    <w:basedOn w:val="1"/>
    <w:qFormat/>
    <w:uiPriority w:val="99"/>
    <w:pPr>
      <w:ind w:firstLine="420" w:firstLineChars="200"/>
    </w:pPr>
  </w:style>
  <w:style w:type="paragraph" w:customStyle="1" w:styleId="453">
    <w:name w:val="普通(网站)5"/>
    <w:basedOn w:val="1"/>
    <w:qFormat/>
    <w:uiPriority w:val="99"/>
    <w:pPr>
      <w:widowControl/>
      <w:suppressAutoHyphens/>
      <w:spacing w:before="280" w:after="280"/>
      <w:jc w:val="left"/>
    </w:pPr>
    <w:rPr>
      <w:rFonts w:hint="eastAsia" w:ascii="宋体" w:hAnsi="宋体"/>
      <w:color w:val="000000"/>
      <w:kern w:val="1"/>
      <w:sz w:val="24"/>
      <w:szCs w:val="24"/>
      <w:lang w:eastAsia="ar-SA"/>
    </w:rPr>
  </w:style>
  <w:style w:type="paragraph" w:customStyle="1" w:styleId="454">
    <w:name w:val="标题 82"/>
    <w:basedOn w:val="1"/>
    <w:next w:val="1"/>
    <w:qFormat/>
    <w:uiPriority w:val="99"/>
    <w:pPr>
      <w:keepNext/>
      <w:keepLines/>
      <w:tabs>
        <w:tab w:val="left" w:pos="2880"/>
        <w:tab w:val="left" w:pos="3360"/>
      </w:tabs>
      <w:suppressAutoHyphens/>
      <w:spacing w:before="240" w:after="64" w:line="320" w:lineRule="auto"/>
      <w:ind w:left="2880" w:hanging="420"/>
      <w:outlineLvl w:val="7"/>
    </w:pPr>
    <w:rPr>
      <w:rFonts w:hint="eastAsia" w:ascii="Cambria" w:hAnsi="Cambria"/>
      <w:color w:val="000000"/>
      <w:kern w:val="1"/>
      <w:sz w:val="24"/>
      <w:szCs w:val="24"/>
      <w:lang w:eastAsia="ar-SA"/>
    </w:rPr>
  </w:style>
  <w:style w:type="paragraph" w:customStyle="1" w:styleId="455">
    <w:name w:val="无间隔2"/>
    <w:qFormat/>
    <w:uiPriority w:val="99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456">
    <w:name w:val="标题 42"/>
    <w:basedOn w:val="1"/>
    <w:next w:val="1"/>
    <w:qFormat/>
    <w:uiPriority w:val="99"/>
    <w:pPr>
      <w:keepNext/>
      <w:keepLines/>
      <w:tabs>
        <w:tab w:val="left" w:pos="1200"/>
        <w:tab w:val="left" w:pos="1680"/>
      </w:tabs>
      <w:suppressAutoHyphens/>
      <w:spacing w:before="280" w:after="290" w:line="376" w:lineRule="auto"/>
      <w:ind w:left="1200" w:hanging="420"/>
      <w:outlineLvl w:val="3"/>
    </w:pPr>
    <w:rPr>
      <w:rFonts w:hint="eastAsia" w:ascii="Cambria" w:hAnsi="Cambria"/>
      <w:b/>
      <w:color w:val="000000"/>
      <w:kern w:val="1"/>
      <w:sz w:val="28"/>
      <w:szCs w:val="24"/>
      <w:lang w:eastAsia="ar-SA"/>
    </w:rPr>
  </w:style>
  <w:style w:type="paragraph" w:customStyle="1" w:styleId="457">
    <w:name w:val="标题 12"/>
    <w:basedOn w:val="1"/>
    <w:next w:val="1"/>
    <w:qFormat/>
    <w:uiPriority w:val="99"/>
    <w:pPr>
      <w:keepNext/>
      <w:keepLines/>
      <w:tabs>
        <w:tab w:val="left" w:pos="420"/>
        <w:tab w:val="left" w:pos="720"/>
      </w:tabs>
      <w:suppressAutoHyphens/>
      <w:spacing w:before="340" w:after="330" w:line="578" w:lineRule="auto"/>
      <w:ind w:left="420" w:hanging="420"/>
      <w:outlineLvl w:val="0"/>
    </w:pPr>
    <w:rPr>
      <w:rFonts w:hint="eastAsia" w:ascii="Times New Roman" w:hAnsi="Times New Roman"/>
      <w:b/>
      <w:color w:val="000000"/>
      <w:kern w:val="44"/>
      <w:sz w:val="44"/>
      <w:szCs w:val="24"/>
      <w:lang w:eastAsia="ar-SA"/>
    </w:rPr>
  </w:style>
  <w:style w:type="paragraph" w:customStyle="1" w:styleId="458">
    <w:name w:val="正文首行缩进3"/>
    <w:basedOn w:val="15"/>
    <w:qFormat/>
    <w:uiPriority w:val="99"/>
    <w:pPr>
      <w:suppressAutoHyphens/>
      <w:ind w:firstLine="420" w:firstLineChars="100"/>
    </w:pPr>
    <w:rPr>
      <w:sz w:val="21"/>
      <w:lang w:eastAsia="ar-SA"/>
    </w:rPr>
  </w:style>
  <w:style w:type="paragraph" w:customStyle="1" w:styleId="459">
    <w:name w:val="标题 92"/>
    <w:basedOn w:val="1"/>
    <w:next w:val="1"/>
    <w:qFormat/>
    <w:uiPriority w:val="99"/>
    <w:pPr>
      <w:keepNext/>
      <w:keepLines/>
      <w:tabs>
        <w:tab w:val="left" w:pos="3300"/>
        <w:tab w:val="left" w:pos="3780"/>
      </w:tabs>
      <w:suppressAutoHyphens/>
      <w:spacing w:before="240" w:after="64" w:line="320" w:lineRule="auto"/>
      <w:ind w:left="3300" w:hanging="420"/>
      <w:outlineLvl w:val="8"/>
    </w:pPr>
    <w:rPr>
      <w:rFonts w:hint="eastAsia" w:ascii="Cambria" w:hAnsi="Cambria"/>
      <w:color w:val="000000"/>
      <w:kern w:val="1"/>
      <w:sz w:val="24"/>
      <w:szCs w:val="24"/>
      <w:lang w:eastAsia="ar-SA"/>
    </w:rPr>
  </w:style>
  <w:style w:type="paragraph" w:customStyle="1" w:styleId="460">
    <w:name w:val="标题 62"/>
    <w:basedOn w:val="1"/>
    <w:next w:val="1"/>
    <w:qFormat/>
    <w:uiPriority w:val="99"/>
    <w:pPr>
      <w:keepNext/>
      <w:keepLines/>
      <w:tabs>
        <w:tab w:val="left" w:pos="2040"/>
        <w:tab w:val="left" w:pos="2520"/>
      </w:tabs>
      <w:suppressAutoHyphens/>
      <w:spacing w:before="240" w:after="64" w:line="320" w:lineRule="auto"/>
      <w:ind w:left="2040" w:hanging="420"/>
      <w:outlineLvl w:val="5"/>
    </w:pPr>
    <w:rPr>
      <w:rFonts w:hint="eastAsia" w:ascii="Cambria" w:hAnsi="Cambria"/>
      <w:b/>
      <w:color w:val="000000"/>
      <w:kern w:val="1"/>
      <w:sz w:val="24"/>
      <w:szCs w:val="24"/>
      <w:lang w:eastAsia="ar-SA"/>
    </w:rPr>
  </w:style>
  <w:style w:type="paragraph" w:customStyle="1" w:styleId="461">
    <w:name w:val="标题 72"/>
    <w:basedOn w:val="1"/>
    <w:next w:val="1"/>
    <w:qFormat/>
    <w:uiPriority w:val="99"/>
    <w:pPr>
      <w:keepNext/>
      <w:keepLines/>
      <w:tabs>
        <w:tab w:val="left" w:pos="2460"/>
        <w:tab w:val="left" w:pos="2940"/>
      </w:tabs>
      <w:suppressAutoHyphens/>
      <w:spacing w:before="240" w:after="64" w:line="320" w:lineRule="auto"/>
      <w:ind w:left="2460" w:hanging="420"/>
      <w:outlineLvl w:val="6"/>
    </w:pPr>
    <w:rPr>
      <w:rFonts w:hint="eastAsia" w:ascii="Times New Roman" w:hAnsi="Times New Roman"/>
      <w:b/>
      <w:color w:val="000000"/>
      <w:kern w:val="1"/>
      <w:sz w:val="24"/>
      <w:szCs w:val="24"/>
      <w:lang w:eastAsia="ar-SA"/>
    </w:rPr>
  </w:style>
  <w:style w:type="paragraph" w:customStyle="1" w:styleId="462">
    <w:name w:val="TOC 标题2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en-US"/>
    </w:rPr>
  </w:style>
  <w:style w:type="character" w:customStyle="1" w:styleId="463">
    <w:name w:val="标题 3 Char1"/>
    <w:semiHidden/>
    <w:qFormat/>
    <w:uiPriority w:val="0"/>
    <w:rPr>
      <w:b/>
      <w:bCs/>
      <w:color w:val="000000"/>
      <w:kern w:val="2"/>
      <w:sz w:val="32"/>
      <w:szCs w:val="32"/>
    </w:rPr>
  </w:style>
  <w:style w:type="character" w:customStyle="1" w:styleId="464">
    <w:name w:val="标题 4 Char1"/>
    <w:qFormat/>
    <w:uiPriority w:val="9"/>
    <w:rPr>
      <w:rFonts w:ascii="Cambria" w:hAnsi="Cambria" w:eastAsia="宋体" w:cs="Times New Roman"/>
      <w:b/>
      <w:bCs/>
      <w:color w:val="000000"/>
      <w:kern w:val="2"/>
      <w:sz w:val="28"/>
      <w:szCs w:val="28"/>
    </w:rPr>
  </w:style>
  <w:style w:type="character" w:customStyle="1" w:styleId="465">
    <w:name w:val="hps"/>
    <w:qFormat/>
    <w:uiPriority w:val="0"/>
  </w:style>
  <w:style w:type="paragraph" w:customStyle="1" w:styleId="466">
    <w:name w:val="my1"/>
    <w:basedOn w:val="1"/>
    <w:qFormat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467">
    <w:name w:val="my2"/>
    <w:basedOn w:val="1"/>
    <w:qFormat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68">
    <w:name w:val="shorttext"/>
    <w:qFormat/>
    <w:uiPriority w:val="0"/>
  </w:style>
  <w:style w:type="character" w:customStyle="1" w:styleId="469">
    <w:name w:val="文档结构图 Char1"/>
    <w:qFormat/>
    <w:uiPriority w:val="0"/>
    <w:rPr>
      <w:rFonts w:ascii="宋体"/>
      <w:color w:val="000000"/>
      <w:kern w:val="2"/>
      <w:sz w:val="18"/>
      <w:szCs w:val="18"/>
    </w:rPr>
  </w:style>
  <w:style w:type="character" w:customStyle="1" w:styleId="470">
    <w:name w:val="EmailStyle58"/>
    <w:semiHidden/>
    <w:qFormat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471">
    <w:name w:val="EmailStyle75"/>
    <w:semiHidden/>
    <w:qFormat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472">
    <w:name w:val="正文文本 + MingLiU"/>
    <w:qFormat/>
    <w:uiPriority w:val="0"/>
    <w:rPr>
      <w:rFonts w:ascii="MingLiU" w:hAnsi="MingLiU" w:eastAsia="MingLiU" w:cs="MingLiU"/>
      <w:b/>
      <w:bCs/>
      <w:color w:val="000000"/>
      <w:spacing w:val="20"/>
      <w:w w:val="100"/>
      <w:position w:val="0"/>
      <w:sz w:val="16"/>
      <w:szCs w:val="16"/>
      <w:shd w:val="clear" w:color="auto" w:fill="FFFFFF"/>
      <w:lang w:val="zh-TW"/>
    </w:rPr>
  </w:style>
  <w:style w:type="character" w:customStyle="1" w:styleId="473">
    <w:name w:val="批注文字 Char2"/>
    <w:semiHidden/>
    <w:qFormat/>
    <w:uiPriority w:val="99"/>
  </w:style>
  <w:style w:type="character" w:customStyle="1" w:styleId="474">
    <w:name w:val="正文文本 + 8 pt"/>
    <w:basedOn w:val="338"/>
    <w:qFormat/>
    <w:uiPriority w:val="0"/>
    <w:rPr>
      <w:rFonts w:ascii="Batang" w:hAnsi="Batang" w:eastAsia="Batang" w:cs="Batang"/>
      <w:color w:val="000000"/>
      <w:spacing w:val="0"/>
      <w:w w:val="100"/>
      <w:position w:val="0"/>
      <w:sz w:val="16"/>
      <w:szCs w:val="16"/>
      <w:u w:val="none"/>
      <w:lang w:val="en-US" w:eastAsia="en-US" w:bidi="en-US"/>
    </w:rPr>
  </w:style>
  <w:style w:type="character" w:customStyle="1" w:styleId="475">
    <w:name w:val="正文首行缩进 2 Char"/>
    <w:link w:val="476"/>
    <w:qFormat/>
    <w:uiPriority w:val="0"/>
    <w:rPr>
      <w:rFonts w:ascii="Century Gothic" w:hAnsi="Century Gothic"/>
      <w:kern w:val="2"/>
      <w:sz w:val="21"/>
    </w:rPr>
  </w:style>
  <w:style w:type="paragraph" w:customStyle="1" w:styleId="476">
    <w:name w:val="正文首行缩进 21"/>
    <w:basedOn w:val="1"/>
    <w:link w:val="475"/>
    <w:qFormat/>
    <w:uiPriority w:val="0"/>
    <w:pPr>
      <w:ind w:left="425" w:firstLine="425"/>
    </w:pPr>
    <w:rPr>
      <w:rFonts w:ascii="Century Gothic" w:hAnsi="Century Gothic"/>
      <w:szCs w:val="20"/>
    </w:rPr>
  </w:style>
  <w:style w:type="character" w:customStyle="1" w:styleId="477">
    <w:name w:val="MM Topic 2 Char Char"/>
    <w:link w:val="478"/>
    <w:qFormat/>
    <w:uiPriority w:val="0"/>
    <w:rPr>
      <w:rFonts w:ascii="Arial" w:hAnsi="Arial" w:eastAsia="黑体"/>
      <w:b/>
      <w:bCs/>
      <w:color w:val="000000"/>
      <w:kern w:val="2"/>
      <w:sz w:val="32"/>
      <w:szCs w:val="32"/>
    </w:rPr>
  </w:style>
  <w:style w:type="paragraph" w:customStyle="1" w:styleId="478">
    <w:name w:val="MM Topic 2"/>
    <w:basedOn w:val="3"/>
    <w:link w:val="477"/>
    <w:qFormat/>
    <w:uiPriority w:val="0"/>
    <w:pPr>
      <w:numPr>
        <w:ilvl w:val="0"/>
        <w:numId w:val="0"/>
      </w:numPr>
    </w:pPr>
    <w:rPr>
      <w:rFonts w:ascii="Arial" w:hAnsi="Arial" w:eastAsia="黑体"/>
      <w:color w:val="000000"/>
      <w:lang w:val="en-US"/>
    </w:rPr>
  </w:style>
  <w:style w:type="character" w:customStyle="1" w:styleId="479">
    <w:name w:val="style51"/>
    <w:qFormat/>
    <w:uiPriority w:val="0"/>
    <w:rPr>
      <w:sz w:val="18"/>
      <w:szCs w:val="18"/>
    </w:rPr>
  </w:style>
  <w:style w:type="character" w:customStyle="1" w:styleId="480">
    <w:name w:val="MM Title Char Char"/>
    <w:link w:val="481"/>
    <w:qFormat/>
    <w:uiPriority w:val="0"/>
    <w:rPr>
      <w:rFonts w:ascii="Arial" w:hAnsi="Arial" w:eastAsia="黑体" w:cs="Arial"/>
      <w:b/>
      <w:bCs/>
      <w:color w:val="000000"/>
      <w:kern w:val="2"/>
      <w:sz w:val="32"/>
      <w:szCs w:val="32"/>
    </w:rPr>
  </w:style>
  <w:style w:type="paragraph" w:customStyle="1" w:styleId="481">
    <w:name w:val="MM Title"/>
    <w:basedOn w:val="57"/>
    <w:link w:val="480"/>
    <w:qFormat/>
    <w:uiPriority w:val="0"/>
    <w:rPr>
      <w:rFonts w:eastAsia="黑体" w:cs="Arial"/>
      <w:bCs/>
      <w:szCs w:val="32"/>
      <w:lang w:val="en-US"/>
    </w:rPr>
  </w:style>
  <w:style w:type="character" w:customStyle="1" w:styleId="482">
    <w:name w:val="aa2 Char Char"/>
    <w:link w:val="483"/>
    <w:qFormat/>
    <w:uiPriority w:val="0"/>
    <w:rPr>
      <w:rFonts w:ascii="宋体" w:hAnsi="宋体" w:cs="Arial Unicode MS"/>
      <w:b/>
      <w:bCs/>
      <w:sz w:val="30"/>
      <w:szCs w:val="30"/>
    </w:rPr>
  </w:style>
  <w:style w:type="paragraph" w:customStyle="1" w:styleId="483">
    <w:name w:val="aa2"/>
    <w:basedOn w:val="3"/>
    <w:link w:val="482"/>
    <w:qFormat/>
    <w:uiPriority w:val="0"/>
    <w:pPr>
      <w:numPr>
        <w:ilvl w:val="0"/>
        <w:numId w:val="0"/>
      </w:numPr>
      <w:spacing w:before="120" w:after="120" w:line="360" w:lineRule="auto"/>
    </w:pPr>
    <w:rPr>
      <w:rFonts w:ascii="宋体" w:hAnsi="宋体" w:cs="Arial Unicode MS"/>
      <w:kern w:val="0"/>
      <w:sz w:val="30"/>
      <w:szCs w:val="30"/>
      <w:lang w:val="en-US"/>
    </w:rPr>
  </w:style>
  <w:style w:type="character" w:customStyle="1" w:styleId="484">
    <w:name w:val="MM Topic 3 Char Char"/>
    <w:link w:val="485"/>
    <w:qFormat/>
    <w:uiPriority w:val="0"/>
    <w:rPr>
      <w:rFonts w:ascii="Arial" w:hAnsi="Arial" w:eastAsia="黑体"/>
      <w:b/>
      <w:bCs/>
      <w:color w:val="000000"/>
      <w:kern w:val="2"/>
      <w:sz w:val="32"/>
      <w:szCs w:val="32"/>
    </w:rPr>
  </w:style>
  <w:style w:type="paragraph" w:customStyle="1" w:styleId="485">
    <w:name w:val="MM Topic 3"/>
    <w:basedOn w:val="93"/>
    <w:link w:val="484"/>
    <w:qFormat/>
    <w:uiPriority w:val="0"/>
    <w:pPr>
      <w:numPr>
        <w:ilvl w:val="0"/>
        <w:numId w:val="0"/>
      </w:numPr>
      <w:spacing w:line="415" w:lineRule="auto"/>
    </w:pPr>
    <w:rPr>
      <w:bCs/>
      <w:szCs w:val="32"/>
      <w:lang w:val="en-US"/>
    </w:rPr>
  </w:style>
  <w:style w:type="character" w:customStyle="1" w:styleId="486">
    <w:name w:val="正文文本 2 Char"/>
    <w:link w:val="487"/>
    <w:qFormat/>
    <w:uiPriority w:val="99"/>
    <w:rPr>
      <w:kern w:val="2"/>
      <w:sz w:val="24"/>
    </w:rPr>
  </w:style>
  <w:style w:type="paragraph" w:customStyle="1" w:styleId="487">
    <w:name w:val="正文文本 21"/>
    <w:basedOn w:val="1"/>
    <w:link w:val="486"/>
    <w:qFormat/>
    <w:uiPriority w:val="99"/>
    <w:rPr>
      <w:sz w:val="24"/>
      <w:szCs w:val="20"/>
    </w:rPr>
  </w:style>
  <w:style w:type="character" w:customStyle="1" w:styleId="488">
    <w:name w:val="MM Topic 1 Char Char"/>
    <w:link w:val="489"/>
    <w:qFormat/>
    <w:uiPriority w:val="0"/>
    <w:rPr>
      <w:rFonts w:ascii="Arial" w:hAnsi="Arial" w:eastAsia="黑体"/>
      <w:b/>
      <w:bCs/>
      <w:color w:val="000000"/>
      <w:kern w:val="44"/>
      <w:sz w:val="44"/>
      <w:szCs w:val="44"/>
    </w:rPr>
  </w:style>
  <w:style w:type="paragraph" w:customStyle="1" w:styleId="489">
    <w:name w:val="MM Topic 1"/>
    <w:basedOn w:val="2"/>
    <w:link w:val="488"/>
    <w:qFormat/>
    <w:uiPriority w:val="0"/>
    <w:pPr>
      <w:numPr>
        <w:numId w:val="0"/>
      </w:numPr>
    </w:pPr>
    <w:rPr>
      <w:rFonts w:ascii="Arial" w:hAnsi="Arial" w:eastAsia="黑体"/>
      <w:color w:val="000000"/>
      <w:lang w:val="en-US"/>
    </w:rPr>
  </w:style>
  <w:style w:type="character" w:customStyle="1" w:styleId="490">
    <w:name w:val="aa3 Char Char"/>
    <w:link w:val="491"/>
    <w:qFormat/>
    <w:uiPriority w:val="0"/>
    <w:rPr>
      <w:b/>
      <w:bCs/>
      <w:kern w:val="2"/>
      <w:sz w:val="28"/>
      <w:szCs w:val="28"/>
    </w:rPr>
  </w:style>
  <w:style w:type="paragraph" w:customStyle="1" w:styleId="491">
    <w:name w:val="aa3"/>
    <w:basedOn w:val="4"/>
    <w:link w:val="490"/>
    <w:qFormat/>
    <w:uiPriority w:val="0"/>
    <w:pPr>
      <w:numPr>
        <w:ilvl w:val="0"/>
        <w:numId w:val="0"/>
      </w:numPr>
      <w:tabs>
        <w:tab w:val="left" w:pos="0"/>
      </w:tabs>
      <w:spacing w:before="120" w:after="120" w:line="360" w:lineRule="auto"/>
    </w:pPr>
    <w:rPr>
      <w:sz w:val="28"/>
      <w:szCs w:val="28"/>
      <w:lang w:val="en-US"/>
    </w:rPr>
  </w:style>
  <w:style w:type="character" w:customStyle="1" w:styleId="492">
    <w:name w:val="正文加粗 Char Char"/>
    <w:link w:val="493"/>
    <w:qFormat/>
    <w:uiPriority w:val="0"/>
    <w:rPr>
      <w:rFonts w:ascii="Arial" w:hAnsi="Arial"/>
      <w:b/>
      <w:sz w:val="24"/>
    </w:rPr>
  </w:style>
  <w:style w:type="paragraph" w:customStyle="1" w:styleId="493">
    <w:name w:val="正文加粗"/>
    <w:basedOn w:val="1"/>
    <w:link w:val="492"/>
    <w:qFormat/>
    <w:uiPriority w:val="0"/>
    <w:pPr>
      <w:widowControl/>
      <w:spacing w:line="360" w:lineRule="auto"/>
      <w:ind w:firstLine="200" w:firstLineChars="200"/>
      <w:jc w:val="left"/>
    </w:pPr>
    <w:rPr>
      <w:rFonts w:ascii="Arial" w:hAnsi="Arial"/>
      <w:b/>
      <w:kern w:val="0"/>
      <w:sz w:val="24"/>
      <w:szCs w:val="20"/>
    </w:rPr>
  </w:style>
  <w:style w:type="character" w:customStyle="1" w:styleId="494">
    <w:name w:val="My正文 Char Char"/>
    <w:link w:val="109"/>
    <w:qFormat/>
    <w:uiPriority w:val="0"/>
    <w:rPr>
      <w:rFonts w:ascii="Arial" w:hAnsi="Arial"/>
      <w:sz w:val="24"/>
    </w:rPr>
  </w:style>
  <w:style w:type="character" w:customStyle="1" w:styleId="495">
    <w:name w:val="EmailStyle621"/>
    <w:qFormat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496">
    <w:name w:val="正文首行缩进:  2 字符 Char Char"/>
    <w:link w:val="497"/>
    <w:qFormat/>
    <w:uiPriority w:val="0"/>
    <w:rPr>
      <w:rFonts w:ascii="Arial" w:hAnsi="Arial"/>
      <w:sz w:val="24"/>
      <w:szCs w:val="24"/>
    </w:rPr>
  </w:style>
  <w:style w:type="paragraph" w:customStyle="1" w:styleId="497">
    <w:name w:val="正文首行缩进:  2 字符"/>
    <w:basedOn w:val="1"/>
    <w:link w:val="496"/>
    <w:qFormat/>
    <w:uiPriority w:val="0"/>
    <w:pPr>
      <w:widowControl/>
      <w:spacing w:line="360" w:lineRule="auto"/>
      <w:ind w:firstLine="482" w:firstLineChars="200"/>
      <w:jc w:val="left"/>
    </w:pPr>
    <w:rPr>
      <w:rFonts w:ascii="Arial" w:hAnsi="Arial"/>
      <w:kern w:val="0"/>
      <w:sz w:val="24"/>
      <w:szCs w:val="24"/>
    </w:rPr>
  </w:style>
  <w:style w:type="character" w:customStyle="1" w:styleId="498">
    <w:name w:val="EmailStyle811"/>
    <w:qFormat/>
    <w:uiPriority w:val="0"/>
    <w:rPr>
      <w:rFonts w:ascii="宋体" w:eastAsia="宋体"/>
      <w:color w:val="auto"/>
      <w:sz w:val="24"/>
      <w:szCs w:val="24"/>
      <w:u w:val="none"/>
    </w:rPr>
  </w:style>
  <w:style w:type="character" w:customStyle="1" w:styleId="499">
    <w:name w:val="正文缩进 Char1"/>
    <w:link w:val="121"/>
    <w:qFormat/>
    <w:uiPriority w:val="0"/>
    <w:rPr>
      <w:rFonts w:ascii="Times New Roman" w:hAnsi="Times New Roman"/>
      <w:color w:val="000000"/>
      <w:kern w:val="2"/>
      <w:sz w:val="24"/>
    </w:rPr>
  </w:style>
  <w:style w:type="character" w:customStyle="1" w:styleId="500">
    <w:name w:val="正文文本 Char1"/>
    <w:qFormat/>
    <w:uiPriority w:val="0"/>
    <w:rPr>
      <w:color w:val="000000"/>
      <w:kern w:val="2"/>
      <w:sz w:val="24"/>
      <w:szCs w:val="24"/>
    </w:rPr>
  </w:style>
  <w:style w:type="character" w:customStyle="1" w:styleId="501">
    <w:name w:val="HTML 键盘1"/>
    <w:qFormat/>
    <w:uiPriority w:val="0"/>
    <w:rPr>
      <w:rFonts w:ascii="Courier New" w:hAnsi="Courier New"/>
      <w:sz w:val="20"/>
      <w:szCs w:val="20"/>
    </w:rPr>
  </w:style>
  <w:style w:type="character" w:customStyle="1" w:styleId="502">
    <w:name w:val="样式1 Char Char"/>
    <w:qFormat/>
    <w:uiPriority w:val="0"/>
    <w:rPr>
      <w:rFonts w:ascii="Arial" w:hAnsi="Arial" w:eastAsia="宋体"/>
      <w:b/>
      <w:bCs/>
      <w:kern w:val="2"/>
      <w:sz w:val="24"/>
      <w:szCs w:val="28"/>
      <w:lang w:val="en-US" w:eastAsia="zh-CN"/>
    </w:rPr>
  </w:style>
  <w:style w:type="paragraph" w:customStyle="1" w:styleId="503">
    <w:name w:val="正文文本缩进1"/>
    <w:basedOn w:val="1"/>
    <w:qFormat/>
    <w:uiPriority w:val="99"/>
    <w:pPr>
      <w:spacing w:before="120" w:after="120" w:line="360" w:lineRule="auto"/>
      <w:ind w:firstLine="454"/>
    </w:pPr>
    <w:rPr>
      <w:rFonts w:ascii="Century Gothic" w:hAnsi="Century Gothic"/>
      <w:sz w:val="24"/>
      <w:szCs w:val="20"/>
    </w:rPr>
  </w:style>
  <w:style w:type="paragraph" w:customStyle="1" w:styleId="504">
    <w:name w:val="正文文本缩进 31"/>
    <w:basedOn w:val="1"/>
    <w:qFormat/>
    <w:uiPriority w:val="99"/>
    <w:pPr>
      <w:spacing w:after="60" w:line="400" w:lineRule="exact"/>
      <w:ind w:left="953" w:firstLine="476"/>
      <w:jc w:val="left"/>
    </w:pPr>
    <w:rPr>
      <w:rFonts w:ascii="宋体" w:hAnsi="Times New Roman"/>
      <w:sz w:val="24"/>
      <w:szCs w:val="20"/>
    </w:rPr>
  </w:style>
  <w:style w:type="paragraph" w:customStyle="1" w:styleId="505">
    <w:name w:val="bullet"/>
    <w:qFormat/>
    <w:uiPriority w:val="99"/>
    <w:pPr>
      <w:tabs>
        <w:tab w:val="left" w:pos="187"/>
        <w:tab w:val="left" w:pos="360"/>
      </w:tabs>
      <w:ind w:left="144" w:hanging="144"/>
    </w:pPr>
    <w:rPr>
      <w:rFonts w:ascii="Futura Bk" w:hAnsi="Futura Bk" w:eastAsia="宋体" w:cs="Times New Roman"/>
      <w:sz w:val="18"/>
      <w:lang w:val="en-US" w:eastAsia="zh-CN" w:bidi="ar-SA"/>
    </w:rPr>
  </w:style>
  <w:style w:type="paragraph" w:customStyle="1" w:styleId="506">
    <w:name w:val="索引 11"/>
    <w:basedOn w:val="1"/>
    <w:next w:val="1"/>
    <w:qFormat/>
    <w:uiPriority w:val="99"/>
    <w:rPr>
      <w:rFonts w:ascii="Times New Roman" w:hAnsi="Times New Roman"/>
      <w:color w:val="000000"/>
      <w:sz w:val="24"/>
      <w:szCs w:val="24"/>
    </w:rPr>
  </w:style>
  <w:style w:type="paragraph" w:customStyle="1" w:styleId="507">
    <w:name w:val="My标题4"/>
    <w:basedOn w:val="4"/>
    <w:next w:val="1"/>
    <w:qFormat/>
    <w:uiPriority w:val="99"/>
    <w:pPr>
      <w:numPr>
        <w:ilvl w:val="0"/>
        <w:numId w:val="0"/>
      </w:numPr>
      <w:tabs>
        <w:tab w:val="left" w:pos="0"/>
        <w:tab w:val="left" w:pos="425"/>
      </w:tabs>
      <w:ind w:left="425" w:hanging="425"/>
    </w:pPr>
    <w:rPr>
      <w:rFonts w:ascii="Times New Roman" w:hAnsi="Times New Roman"/>
      <w:b w:val="0"/>
      <w:bCs w:val="0"/>
      <w:sz w:val="24"/>
      <w:lang w:val="en-US"/>
    </w:rPr>
  </w:style>
  <w:style w:type="paragraph" w:customStyle="1" w:styleId="508">
    <w:name w:val="纯文本1"/>
    <w:basedOn w:val="1"/>
    <w:qFormat/>
    <w:uiPriority w:val="99"/>
    <w:rPr>
      <w:rFonts w:ascii="宋体" w:hAnsi="Courier New"/>
      <w:szCs w:val="20"/>
    </w:rPr>
  </w:style>
  <w:style w:type="paragraph" w:customStyle="1" w:styleId="509">
    <w:name w:val="my标题5"/>
    <w:basedOn w:val="1"/>
    <w:qFormat/>
    <w:uiPriority w:val="99"/>
    <w:pPr>
      <w:tabs>
        <w:tab w:val="left" w:pos="992"/>
      </w:tabs>
      <w:ind w:left="992" w:hanging="992"/>
    </w:pPr>
    <w:rPr>
      <w:rFonts w:ascii="Times New Roman" w:hAnsi="Times New Roman"/>
      <w:sz w:val="24"/>
      <w:szCs w:val="24"/>
    </w:rPr>
  </w:style>
  <w:style w:type="paragraph" w:customStyle="1" w:styleId="510">
    <w:name w:val="8"/>
    <w:basedOn w:val="1"/>
    <w:next w:val="15"/>
    <w:qFormat/>
    <w:uiPriority w:val="99"/>
    <w:pPr>
      <w:spacing w:after="120"/>
    </w:pPr>
    <w:rPr>
      <w:rFonts w:ascii="Times New Roman" w:hAnsi="Times New Roman"/>
      <w:szCs w:val="20"/>
    </w:rPr>
  </w:style>
  <w:style w:type="paragraph" w:customStyle="1" w:styleId="511">
    <w:name w:val="正文文本缩进 21"/>
    <w:basedOn w:val="1"/>
    <w:qFormat/>
    <w:uiPriority w:val="99"/>
    <w:pPr>
      <w:ind w:left="1701" w:firstLine="425"/>
    </w:pPr>
    <w:rPr>
      <w:rFonts w:ascii="Times New Roman" w:hAnsi="Times New Roman"/>
      <w:szCs w:val="20"/>
    </w:rPr>
  </w:style>
  <w:style w:type="paragraph" w:customStyle="1" w:styleId="512">
    <w:name w:val="样式 (中文) 黑体 加粗 行距: 1.5 倍行距"/>
    <w:basedOn w:val="1"/>
    <w:qFormat/>
    <w:uiPriority w:val="99"/>
    <w:pPr>
      <w:tabs>
        <w:tab w:val="left" w:pos="425"/>
      </w:tabs>
      <w:spacing w:line="360" w:lineRule="auto"/>
      <w:ind w:left="425" w:hanging="425"/>
    </w:pPr>
    <w:rPr>
      <w:rFonts w:ascii="Arial" w:hAnsi="Arial" w:eastAsia="黑体" w:cs="宋体"/>
      <w:b/>
      <w:bCs/>
      <w:sz w:val="28"/>
      <w:szCs w:val="20"/>
    </w:rPr>
  </w:style>
  <w:style w:type="paragraph" w:customStyle="1" w:styleId="513">
    <w:name w:val="样式 左 首行缩进:  0.74 厘米 段前: 7.8 磅 段后: 7.8 磅"/>
    <w:basedOn w:val="1"/>
    <w:qFormat/>
    <w:uiPriority w:val="99"/>
    <w:pPr>
      <w:spacing w:before="156" w:after="156" w:line="300" w:lineRule="auto"/>
      <w:ind w:firstLine="420"/>
      <w:jc w:val="left"/>
    </w:pPr>
    <w:rPr>
      <w:rFonts w:ascii="Arial" w:hAnsi="Arial" w:cs="宋体"/>
      <w:kern w:val="0"/>
      <w:sz w:val="24"/>
      <w:szCs w:val="20"/>
    </w:rPr>
  </w:style>
  <w:style w:type="paragraph" w:customStyle="1" w:styleId="514">
    <w:name w:val="tabletext"/>
    <w:basedOn w:val="1"/>
    <w:qFormat/>
    <w:uiPriority w:val="99"/>
    <w:pPr>
      <w:widowControl/>
      <w:spacing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515">
    <w:name w:val="Char Char1 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 w:eastAsia="Times New Roman"/>
      <w:kern w:val="0"/>
      <w:sz w:val="24"/>
      <w:szCs w:val="20"/>
      <w:lang w:eastAsia="en-US"/>
    </w:rPr>
  </w:style>
  <w:style w:type="paragraph" w:customStyle="1" w:styleId="516">
    <w:name w:val="TableEntry"/>
    <w:basedOn w:val="1"/>
    <w:qFormat/>
    <w:uiPriority w:val="99"/>
    <w:pPr>
      <w:widowControl/>
      <w:overflowPunct w:val="0"/>
      <w:autoSpaceDE w:val="0"/>
      <w:autoSpaceDN w:val="0"/>
      <w:adjustRightInd w:val="0"/>
      <w:spacing w:before="40" w:after="40"/>
      <w:jc w:val="left"/>
      <w:textAlignment w:val="baseline"/>
    </w:pPr>
    <w:rPr>
      <w:rFonts w:ascii="Times" w:hAnsi="Times"/>
      <w:kern w:val="0"/>
      <w:sz w:val="20"/>
      <w:szCs w:val="20"/>
    </w:rPr>
  </w:style>
  <w:style w:type="paragraph" w:customStyle="1" w:styleId="517">
    <w:name w:val="p_case"/>
    <w:basedOn w:val="1"/>
    <w:qFormat/>
    <w:uiPriority w:val="99"/>
    <w:pPr>
      <w:widowControl/>
      <w:spacing w:before="30" w:after="30"/>
      <w:ind w:left="30" w:right="30" w:firstLine="400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518">
    <w:name w:val="My标题3"/>
    <w:basedOn w:val="4"/>
    <w:next w:val="1"/>
    <w:qFormat/>
    <w:uiPriority w:val="99"/>
    <w:pPr>
      <w:numPr>
        <w:ilvl w:val="0"/>
        <w:numId w:val="0"/>
      </w:numPr>
      <w:tabs>
        <w:tab w:val="left" w:pos="0"/>
        <w:tab w:val="left" w:pos="1080"/>
      </w:tabs>
      <w:ind w:left="709" w:hanging="709"/>
    </w:pPr>
    <w:rPr>
      <w:rFonts w:ascii="Arial" w:hAnsi="Arial"/>
      <w:b w:val="0"/>
      <w:bCs w:val="0"/>
      <w:sz w:val="24"/>
      <w:szCs w:val="20"/>
      <w:lang w:val="en-US"/>
    </w:rPr>
  </w:style>
  <w:style w:type="paragraph" w:customStyle="1" w:styleId="519">
    <w:name w:val="图表文字居中"/>
    <w:basedOn w:val="1"/>
    <w:qFormat/>
    <w:uiPriority w:val="99"/>
    <w:pPr>
      <w:snapToGrid w:val="0"/>
      <w:jc w:val="center"/>
    </w:pPr>
    <w:rPr>
      <w:rFonts w:ascii="Arial" w:hAnsi="Arial" w:eastAsia="楷体_GB2312"/>
      <w:sz w:val="24"/>
      <w:szCs w:val="20"/>
    </w:rPr>
  </w:style>
  <w:style w:type="paragraph" w:customStyle="1" w:styleId="520">
    <w:name w:val="项目2"/>
    <w:basedOn w:val="1"/>
    <w:qFormat/>
    <w:uiPriority w:val="99"/>
    <w:pPr>
      <w:tabs>
        <w:tab w:val="left" w:pos="1026"/>
      </w:tabs>
      <w:spacing w:line="360" w:lineRule="auto"/>
      <w:ind w:left="1026" w:hanging="600"/>
    </w:pPr>
    <w:rPr>
      <w:rFonts w:ascii="Times New Roman" w:hAnsi="Times New Roman"/>
      <w:sz w:val="24"/>
      <w:szCs w:val="24"/>
    </w:rPr>
  </w:style>
  <w:style w:type="paragraph" w:customStyle="1" w:styleId="521">
    <w:name w:val="wtext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customStyle="1" w:styleId="522">
    <w:name w:val="content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523">
    <w:name w:val="样式 正文首行缩进 + 首行缩进:  1 字符 Char"/>
    <w:basedOn w:val="1"/>
    <w:qFormat/>
    <w:uiPriority w:val="99"/>
    <w:pPr>
      <w:spacing w:after="120" w:line="480" w:lineRule="auto"/>
      <w:ind w:firstLine="200" w:firstLineChars="200"/>
    </w:pPr>
    <w:rPr>
      <w:rFonts w:ascii="Times New Roman" w:hAnsi="Times New Roman" w:eastAsia="幼圆"/>
      <w:spacing w:val="20"/>
      <w:sz w:val="24"/>
      <w:szCs w:val="24"/>
    </w:rPr>
  </w:style>
  <w:style w:type="paragraph" w:customStyle="1" w:styleId="524">
    <w:name w:val="Normal0"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paragraph" w:customStyle="1" w:styleId="525">
    <w:name w:val="Char1 Char Char Char"/>
    <w:basedOn w:val="1"/>
    <w:qFormat/>
    <w:uiPriority w:val="99"/>
    <w:rPr>
      <w:rFonts w:ascii="Tahoma" w:hAnsi="Tahoma"/>
      <w:sz w:val="24"/>
      <w:szCs w:val="20"/>
    </w:rPr>
  </w:style>
  <w:style w:type="paragraph" w:customStyle="1" w:styleId="526">
    <w:name w:val="HH4"/>
    <w:basedOn w:val="4"/>
    <w:qFormat/>
    <w:uiPriority w:val="99"/>
    <w:pPr>
      <w:numPr>
        <w:ilvl w:val="0"/>
        <w:numId w:val="0"/>
      </w:numPr>
      <w:tabs>
        <w:tab w:val="left" w:pos="0"/>
      </w:tabs>
      <w:spacing w:before="120" w:after="120" w:line="360" w:lineRule="auto"/>
    </w:pPr>
    <w:rPr>
      <w:rFonts w:ascii="Times New Roman" w:hAnsi="Times New Roman"/>
      <w:sz w:val="28"/>
      <w:szCs w:val="28"/>
      <w:lang w:val="en-US"/>
    </w:rPr>
  </w:style>
  <w:style w:type="paragraph" w:customStyle="1" w:styleId="527">
    <w:name w:val="正文1"/>
    <w:basedOn w:val="1"/>
    <w:qFormat/>
    <w:uiPriority w:val="99"/>
    <w:pPr>
      <w:tabs>
        <w:tab w:val="left" w:pos="3252"/>
        <w:tab w:val="left" w:pos="5115"/>
        <w:tab w:val="left" w:pos="6402"/>
      </w:tabs>
      <w:spacing w:before="50" w:after="50"/>
      <w:jc w:val="center"/>
    </w:pPr>
    <w:rPr>
      <w:rFonts w:ascii="Arial" w:hAnsi="Arial" w:cs="Arial"/>
      <w:szCs w:val="20"/>
    </w:rPr>
  </w:style>
  <w:style w:type="paragraph" w:customStyle="1" w:styleId="528">
    <w:name w:val="样式 标题 1H1章节1l0Section HeadHeader1h1Level 1 HeadPIM 1He..."/>
    <w:basedOn w:val="2"/>
    <w:qFormat/>
    <w:uiPriority w:val="99"/>
    <w:pPr>
      <w:numPr>
        <w:numId w:val="0"/>
      </w:numPr>
    </w:pPr>
    <w:rPr>
      <w:rFonts w:ascii="Times New Roman" w:hAnsi="Times New Roman" w:cs="宋体"/>
      <w:szCs w:val="20"/>
      <w:lang w:val="en-US"/>
    </w:rPr>
  </w:style>
  <w:style w:type="paragraph" w:customStyle="1" w:styleId="529">
    <w:name w:val="样式 (中文) 仿宋_GB2312 小四 黑色 居中 段后: 7.8 磅 行距: 1.5 倍行距"/>
    <w:basedOn w:val="1"/>
    <w:qFormat/>
    <w:uiPriority w:val="99"/>
    <w:pPr>
      <w:spacing w:after="156" w:line="360" w:lineRule="auto"/>
      <w:jc w:val="left"/>
    </w:pPr>
    <w:rPr>
      <w:rFonts w:ascii="Times New Roman" w:hAnsi="Times New Roman" w:eastAsia="仿宋_GB2312" w:cs="宋体"/>
      <w:color w:val="000000"/>
      <w:sz w:val="24"/>
      <w:szCs w:val="20"/>
    </w:rPr>
  </w:style>
  <w:style w:type="paragraph" w:customStyle="1" w:styleId="530">
    <w:name w:val="ec_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31">
    <w:name w:val="索引标题1"/>
    <w:basedOn w:val="1"/>
    <w:next w:val="506"/>
    <w:qFormat/>
    <w:uiPriority w:val="99"/>
    <w:pPr>
      <w:widowControl/>
      <w:overflowPunct w:val="0"/>
      <w:autoSpaceDE w:val="0"/>
      <w:autoSpaceDN w:val="0"/>
      <w:adjustRightInd w:val="0"/>
      <w:spacing w:before="240" w:line="300" w:lineRule="auto"/>
      <w:ind w:left="2268"/>
      <w:jc w:val="left"/>
      <w:textAlignment w:val="baseline"/>
    </w:pPr>
    <w:rPr>
      <w:rFonts w:ascii="Times New Roman" w:hAnsi="Times New Roman"/>
      <w:kern w:val="0"/>
      <w:sz w:val="24"/>
      <w:szCs w:val="20"/>
    </w:rPr>
  </w:style>
  <w:style w:type="paragraph" w:customStyle="1" w:styleId="532">
    <w:name w:val="a0"/>
    <w:basedOn w:val="1"/>
    <w:qFormat/>
    <w:uiPriority w:val="99"/>
    <w:pPr>
      <w:widowControl/>
      <w:spacing w:after="156"/>
      <w:ind w:left="780"/>
      <w:jc w:val="center"/>
    </w:pPr>
    <w:rPr>
      <w:rFonts w:ascii="Arial" w:hAnsi="Arial" w:cs="Arial"/>
      <w:kern w:val="0"/>
      <w:szCs w:val="21"/>
    </w:rPr>
  </w:style>
  <w:style w:type="paragraph" w:customStyle="1" w:styleId="533">
    <w:name w:val="BodyText"/>
    <w:basedOn w:val="1"/>
    <w:qFormat/>
    <w:uiPriority w:val="99"/>
    <w:pPr>
      <w:widowControl/>
      <w:spacing w:before="120" w:after="120"/>
    </w:pPr>
    <w:rPr>
      <w:rFonts w:ascii="宋体" w:hAnsi="Times New Roman"/>
      <w:snapToGrid w:val="0"/>
      <w:kern w:val="0"/>
      <w:sz w:val="28"/>
      <w:szCs w:val="20"/>
      <w:lang w:eastAsia="en-US"/>
    </w:rPr>
  </w:style>
  <w:style w:type="paragraph" w:customStyle="1" w:styleId="534">
    <w:name w:val="CM10"/>
    <w:basedOn w:val="1"/>
    <w:next w:val="1"/>
    <w:qFormat/>
    <w:uiPriority w:val="99"/>
    <w:pPr>
      <w:autoSpaceDE w:val="0"/>
      <w:autoSpaceDN w:val="0"/>
      <w:adjustRightInd w:val="0"/>
      <w:spacing w:line="626" w:lineRule="atLeast"/>
      <w:jc w:val="left"/>
    </w:pPr>
    <w:rPr>
      <w:rFonts w:ascii="Sim Sun" w:hAnsi="Times New Roman" w:eastAsia="Sim Sun"/>
      <w:kern w:val="0"/>
      <w:sz w:val="24"/>
      <w:szCs w:val="24"/>
    </w:rPr>
  </w:style>
  <w:style w:type="paragraph" w:customStyle="1" w:styleId="535">
    <w:name w:val="Char Char Char Char Char Char Char"/>
    <w:basedOn w:val="129"/>
    <w:qFormat/>
    <w:uiPriority w:val="99"/>
    <w:rPr>
      <w:rFonts w:ascii="Tahoma" w:hAnsi="Tahoma" w:cs="宋体"/>
      <w:color w:val="auto"/>
      <w:szCs w:val="24"/>
      <w:shd w:val="clear" w:color="auto" w:fill="000080"/>
    </w:rPr>
  </w:style>
  <w:style w:type="paragraph" w:customStyle="1" w:styleId="536">
    <w:name w:val="af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37">
    <w:name w:val="标题一"/>
    <w:basedOn w:val="1"/>
    <w:next w:val="1"/>
    <w:qFormat/>
    <w:uiPriority w:val="99"/>
    <w:pPr>
      <w:tabs>
        <w:tab w:val="left" w:pos="720"/>
      </w:tabs>
      <w:ind w:left="720" w:hanging="720"/>
    </w:pPr>
    <w:rPr>
      <w:rFonts w:ascii="Times New Roman" w:hAnsi="Times New Roman" w:eastAsia="黑体"/>
      <w:szCs w:val="21"/>
    </w:rPr>
  </w:style>
  <w:style w:type="paragraph" w:customStyle="1" w:styleId="538">
    <w:name w:val="Body Text(ch)"/>
    <w:basedOn w:val="1"/>
    <w:next w:val="15"/>
    <w:qFormat/>
    <w:uiPriority w:val="99"/>
    <w:pPr>
      <w:spacing w:after="120"/>
    </w:pPr>
    <w:rPr>
      <w:rFonts w:ascii="宋体" w:hAnsi="Arial"/>
      <w:bCs/>
      <w:iCs/>
      <w:szCs w:val="24"/>
    </w:rPr>
  </w:style>
  <w:style w:type="paragraph" w:customStyle="1" w:styleId="539">
    <w:name w:val="font0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hint="eastAsia" w:ascii="宋体" w:hAnsi="宋体"/>
      <w:kern w:val="0"/>
      <w:sz w:val="24"/>
      <w:szCs w:val="24"/>
    </w:rPr>
  </w:style>
  <w:style w:type="paragraph" w:customStyle="1" w:styleId="540">
    <w:name w:val="样式10"/>
    <w:basedOn w:val="1"/>
    <w:qFormat/>
    <w:uiPriority w:val="99"/>
    <w:pPr>
      <w:ind w:firstLine="199"/>
    </w:pPr>
    <w:rPr>
      <w:rFonts w:ascii="Times New Roman" w:hAnsi="Times New Roman"/>
      <w:b/>
      <w:szCs w:val="24"/>
    </w:rPr>
  </w:style>
  <w:style w:type="paragraph" w:customStyle="1" w:styleId="541">
    <w:name w:val="para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18"/>
      <w:szCs w:val="18"/>
    </w:rPr>
  </w:style>
  <w:style w:type="paragraph" w:customStyle="1" w:styleId="542">
    <w:name w:val="a"/>
    <w:basedOn w:val="1"/>
    <w:qFormat/>
    <w:uiPriority w:val="99"/>
    <w:pPr>
      <w:widowControl/>
      <w:spacing w:after="50" w:line="300" w:lineRule="auto"/>
      <w:ind w:firstLine="200"/>
      <w:jc w:val="left"/>
    </w:pPr>
    <w:rPr>
      <w:rFonts w:cs="宋体"/>
      <w:kern w:val="0"/>
      <w:szCs w:val="21"/>
    </w:rPr>
  </w:style>
  <w:style w:type="paragraph" w:customStyle="1" w:styleId="543">
    <w:name w:val="图片文字"/>
    <w:basedOn w:val="1"/>
    <w:qFormat/>
    <w:uiPriority w:val="99"/>
    <w:pPr>
      <w:spacing w:line="240" w:lineRule="atLeast"/>
      <w:jc w:val="center"/>
    </w:pPr>
    <w:rPr>
      <w:rFonts w:ascii="Times New Roman" w:hAnsi="Times New Roman"/>
      <w:szCs w:val="21"/>
    </w:rPr>
  </w:style>
  <w:style w:type="paragraph" w:customStyle="1" w:styleId="544">
    <w:name w:val="样式3"/>
    <w:basedOn w:val="1"/>
    <w:qFormat/>
    <w:uiPriority w:val="99"/>
    <w:rPr>
      <w:rFonts w:ascii="Times New Roman" w:hAnsi="Times New Roman"/>
      <w:szCs w:val="24"/>
    </w:rPr>
  </w:style>
  <w:style w:type="paragraph" w:customStyle="1" w:styleId="545">
    <w:name w:val="Copyright"/>
    <w:qFormat/>
    <w:uiPriority w:val="99"/>
    <w:pPr>
      <w:keepNext/>
      <w:keepLines/>
      <w:jc w:val="both"/>
    </w:pPr>
    <w:rPr>
      <w:rFonts w:ascii="Garamond" w:hAnsi="Garamond" w:eastAsia="宋体" w:cs="Times New Roman"/>
      <w:lang w:val="en-US" w:eastAsia="en-US" w:bidi="ar-SA"/>
    </w:rPr>
  </w:style>
  <w:style w:type="paragraph" w:customStyle="1" w:styleId="546">
    <w:name w:val="CM75"/>
    <w:basedOn w:val="112"/>
    <w:next w:val="112"/>
    <w:qFormat/>
    <w:uiPriority w:val="99"/>
    <w:pPr>
      <w:spacing w:after="132"/>
    </w:pPr>
    <w:rPr>
      <w:rFonts w:cs="Times New Roman"/>
      <w:color w:val="auto"/>
    </w:rPr>
  </w:style>
  <w:style w:type="paragraph" w:customStyle="1" w:styleId="547">
    <w:name w:val="修订11"/>
    <w:qFormat/>
    <w:uiPriority w:val="99"/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48">
    <w:name w:val="Char Char Char Char Char Char Char Char Char Char Char Char Char Char Char Char"/>
    <w:basedOn w:val="1"/>
    <w:qFormat/>
    <w:uiPriority w:val="99"/>
    <w:pPr>
      <w:adjustRightInd w:val="0"/>
      <w:spacing w:line="360" w:lineRule="auto"/>
      <w:ind w:left="840"/>
    </w:pPr>
    <w:rPr>
      <w:rFonts w:ascii="宋体" w:hAnsi="宋体"/>
      <w:iCs/>
      <w:color w:val="000000"/>
      <w:kern w:val="0"/>
      <w:sz w:val="24"/>
      <w:szCs w:val="20"/>
    </w:rPr>
  </w:style>
  <w:style w:type="paragraph" w:customStyle="1" w:styleId="549">
    <w:name w:val="文档正文（外部）"/>
    <w:basedOn w:val="1"/>
    <w:qFormat/>
    <w:uiPriority w:val="99"/>
    <w:pPr>
      <w:spacing w:line="360" w:lineRule="auto"/>
    </w:pPr>
    <w:rPr>
      <w:rFonts w:ascii="Times New Roman" w:hAnsi="Times New Roman"/>
      <w:sz w:val="28"/>
      <w:szCs w:val="24"/>
    </w:rPr>
  </w:style>
  <w:style w:type="paragraph" w:customStyle="1" w:styleId="550">
    <w:name w:val="CM63"/>
    <w:basedOn w:val="1"/>
    <w:next w:val="1"/>
    <w:qFormat/>
    <w:uiPriority w:val="99"/>
    <w:pPr>
      <w:autoSpaceDE w:val="0"/>
      <w:autoSpaceDN w:val="0"/>
      <w:adjustRightInd w:val="0"/>
      <w:spacing w:after="183"/>
      <w:jc w:val="left"/>
    </w:pPr>
    <w:rPr>
      <w:rFonts w:ascii="宋体" w:hAnsi="Times New Roman"/>
      <w:kern w:val="0"/>
      <w:sz w:val="24"/>
      <w:szCs w:val="24"/>
    </w:rPr>
  </w:style>
  <w:style w:type="paragraph" w:customStyle="1" w:styleId="551">
    <w:name w:val="CM15"/>
    <w:basedOn w:val="112"/>
    <w:next w:val="112"/>
    <w:qFormat/>
    <w:uiPriority w:val="99"/>
    <w:pPr>
      <w:spacing w:line="468" w:lineRule="atLeast"/>
    </w:pPr>
    <w:rPr>
      <w:rFonts w:cs="Times New Roman"/>
      <w:color w:val="auto"/>
    </w:rPr>
  </w:style>
  <w:style w:type="paragraph" w:customStyle="1" w:styleId="552">
    <w:name w:val="图样式"/>
    <w:basedOn w:val="1"/>
    <w:qFormat/>
    <w:uiPriority w:val="99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rFonts w:ascii="Times New Roman" w:hAnsi="Times New Roman"/>
      <w:kern w:val="0"/>
      <w:szCs w:val="20"/>
    </w:rPr>
  </w:style>
  <w:style w:type="paragraph" w:customStyle="1" w:styleId="553">
    <w:name w:val="样式 样式 标题 22nd levelh22Header 2H2Heading 2 HiddenHeading 2 CC... ..."/>
    <w:basedOn w:val="1"/>
    <w:qFormat/>
    <w:uiPriority w:val="99"/>
    <w:pPr>
      <w:tabs>
        <w:tab w:val="left" w:pos="0"/>
        <w:tab w:val="left" w:pos="360"/>
      </w:tabs>
    </w:pPr>
    <w:rPr>
      <w:rFonts w:ascii="Times New Roman" w:hAnsi="Times New Roman"/>
      <w:szCs w:val="20"/>
    </w:rPr>
  </w:style>
  <w:style w:type="paragraph" w:customStyle="1" w:styleId="554">
    <w:name w:val="图表目录1"/>
    <w:basedOn w:val="1"/>
    <w:next w:val="1"/>
    <w:qFormat/>
    <w:uiPriority w:val="99"/>
    <w:pPr>
      <w:tabs>
        <w:tab w:val="left" w:pos="1320"/>
      </w:tabs>
      <w:ind w:left="420" w:hanging="420"/>
      <w:jc w:val="left"/>
    </w:pPr>
    <w:rPr>
      <w:rFonts w:ascii="Times New Roman" w:hAnsi="Times New Roman"/>
      <w:smallCaps/>
      <w:sz w:val="20"/>
      <w:szCs w:val="20"/>
    </w:rPr>
  </w:style>
  <w:style w:type="paragraph" w:customStyle="1" w:styleId="555">
    <w:name w:val="样式 首行缩进:  2 字符"/>
    <w:basedOn w:val="1"/>
    <w:link w:val="623"/>
    <w:qFormat/>
    <w:uiPriority w:val="0"/>
    <w:pPr>
      <w:spacing w:after="120" w:line="360" w:lineRule="auto"/>
      <w:ind w:firstLine="480" w:firstLineChars="200"/>
    </w:pPr>
    <w:rPr>
      <w:rFonts w:ascii="Times New Roman" w:hAnsi="Times New Roman"/>
      <w:sz w:val="24"/>
      <w:szCs w:val="20"/>
    </w:rPr>
  </w:style>
  <w:style w:type="paragraph" w:customStyle="1" w:styleId="556">
    <w:name w:val="功能列表"/>
    <w:basedOn w:val="1"/>
    <w:qFormat/>
    <w:uiPriority w:val="99"/>
    <w:pPr>
      <w:tabs>
        <w:tab w:val="left" w:pos="900"/>
      </w:tabs>
      <w:spacing w:line="360" w:lineRule="auto"/>
      <w:ind w:left="900" w:hanging="420"/>
    </w:pPr>
    <w:rPr>
      <w:rFonts w:ascii="Times New Roman" w:hAnsi="Times New Roman"/>
      <w:sz w:val="24"/>
      <w:szCs w:val="24"/>
    </w:rPr>
  </w:style>
  <w:style w:type="paragraph" w:customStyle="1" w:styleId="557">
    <w:name w:val="Char Char Char Char Char Char Char Char Char Char"/>
    <w:basedOn w:val="129"/>
    <w:qFormat/>
    <w:uiPriority w:val="99"/>
    <w:rPr>
      <w:rFonts w:ascii="Tahoma" w:hAnsi="Tahoma"/>
      <w:color w:val="auto"/>
      <w:szCs w:val="24"/>
      <w:shd w:val="clear" w:color="auto" w:fill="000080"/>
    </w:rPr>
  </w:style>
  <w:style w:type="paragraph" w:customStyle="1" w:styleId="558">
    <w:name w:val="正文方案"/>
    <w:basedOn w:val="1"/>
    <w:next w:val="1"/>
    <w:qFormat/>
    <w:uiPriority w:val="99"/>
    <w:pPr>
      <w:spacing w:after="87" w:line="276" w:lineRule="auto"/>
      <w:ind w:firstLine="448" w:firstLineChars="200"/>
    </w:pPr>
    <w:rPr>
      <w:rFonts w:ascii="Times New Roman" w:hAnsi="Times New Roman" w:cs="宋体"/>
      <w:szCs w:val="20"/>
    </w:rPr>
  </w:style>
  <w:style w:type="paragraph" w:customStyle="1" w:styleId="559">
    <w:name w:val="标题（一）"/>
    <w:basedOn w:val="1"/>
    <w:next w:val="1"/>
    <w:qFormat/>
    <w:uiPriority w:val="99"/>
    <w:pPr>
      <w:tabs>
        <w:tab w:val="left" w:pos="840"/>
      </w:tabs>
      <w:ind w:left="840" w:hanging="840"/>
    </w:pPr>
    <w:rPr>
      <w:rFonts w:ascii="Times New Roman" w:hAnsi="Times New Roman"/>
      <w:b/>
      <w:szCs w:val="21"/>
    </w:rPr>
  </w:style>
  <w:style w:type="paragraph" w:customStyle="1" w:styleId="560">
    <w:name w:val="正文０"/>
    <w:basedOn w:val="1"/>
    <w:qFormat/>
    <w:uiPriority w:val="99"/>
    <w:pPr>
      <w:tabs>
        <w:tab w:val="left" w:pos="5115"/>
      </w:tabs>
      <w:spacing w:line="360" w:lineRule="auto"/>
    </w:pPr>
    <w:rPr>
      <w:rFonts w:ascii="宋体" w:hAnsi="宋体" w:cs="Arial"/>
      <w:bCs/>
      <w:color w:val="000080"/>
      <w:sz w:val="24"/>
      <w:szCs w:val="24"/>
    </w:rPr>
  </w:style>
  <w:style w:type="paragraph" w:customStyle="1" w:styleId="561">
    <w:name w:val="框内说明"/>
    <w:basedOn w:val="1"/>
    <w:qFormat/>
    <w:uiPriority w:val="99"/>
    <w:pPr>
      <w:adjustRightInd w:val="0"/>
      <w:snapToGrid w:val="0"/>
    </w:pPr>
    <w:rPr>
      <w:rFonts w:ascii="Times New Roman" w:hAnsi="Times New Roman"/>
      <w:kern w:val="0"/>
      <w:szCs w:val="24"/>
    </w:rPr>
  </w:style>
  <w:style w:type="paragraph" w:customStyle="1" w:styleId="562">
    <w:name w:val="base2"/>
    <w:basedOn w:val="1"/>
    <w:qFormat/>
    <w:uiPriority w:val="99"/>
    <w:pPr>
      <w:widowControl/>
      <w:spacing w:before="40" w:after="60"/>
      <w:ind w:left="75" w:right="40"/>
      <w:jc w:val="left"/>
    </w:pPr>
    <w:rPr>
      <w:rFonts w:ascii="宋体" w:hAnsi="宋体" w:cs="宋体"/>
      <w:kern w:val="0"/>
      <w:sz w:val="16"/>
      <w:szCs w:val="16"/>
    </w:rPr>
  </w:style>
  <w:style w:type="paragraph" w:customStyle="1" w:styleId="563">
    <w:name w:val="My标题1"/>
    <w:basedOn w:val="2"/>
    <w:next w:val="1"/>
    <w:qFormat/>
    <w:uiPriority w:val="99"/>
    <w:pPr>
      <w:numPr>
        <w:numId w:val="0"/>
      </w:numPr>
      <w:tabs>
        <w:tab w:val="left" w:pos="425"/>
        <w:tab w:val="left" w:pos="896"/>
      </w:tabs>
      <w:adjustRightInd w:val="0"/>
      <w:spacing w:before="120" w:after="360" w:line="360" w:lineRule="auto"/>
      <w:ind w:left="425" w:hanging="425"/>
      <w:jc w:val="left"/>
      <w:textAlignment w:val="baseline"/>
    </w:pPr>
    <w:rPr>
      <w:rFonts w:ascii="Arial" w:hAnsi="Arial"/>
      <w:bCs w:val="0"/>
      <w:sz w:val="32"/>
      <w:szCs w:val="20"/>
      <w:lang w:val="en-US"/>
    </w:rPr>
  </w:style>
  <w:style w:type="paragraph" w:customStyle="1" w:styleId="564">
    <w:name w:val="My标题2"/>
    <w:basedOn w:val="3"/>
    <w:next w:val="1"/>
    <w:qFormat/>
    <w:uiPriority w:val="99"/>
    <w:pPr>
      <w:numPr>
        <w:ilvl w:val="0"/>
        <w:numId w:val="0"/>
      </w:numPr>
      <w:tabs>
        <w:tab w:val="left" w:pos="720"/>
      </w:tabs>
      <w:adjustRightInd w:val="0"/>
      <w:spacing w:before="360" w:after="120" w:line="360" w:lineRule="auto"/>
      <w:ind w:left="567" w:hanging="567"/>
      <w:jc w:val="left"/>
      <w:textAlignment w:val="baseline"/>
    </w:pPr>
    <w:rPr>
      <w:rFonts w:ascii="Arial" w:hAnsi="Arial"/>
      <w:bCs w:val="0"/>
      <w:kern w:val="0"/>
      <w:sz w:val="24"/>
      <w:szCs w:val="20"/>
      <w:lang w:val="en-US"/>
    </w:rPr>
  </w:style>
  <w:style w:type="paragraph" w:customStyle="1" w:styleId="565">
    <w:name w:val="My4"/>
    <w:basedOn w:val="1"/>
    <w:qFormat/>
    <w:uiPriority w:val="99"/>
    <w:pPr>
      <w:tabs>
        <w:tab w:val="left" w:pos="567"/>
      </w:tabs>
      <w:snapToGrid w:val="0"/>
      <w:spacing w:before="120" w:after="120" w:line="400" w:lineRule="exact"/>
    </w:pPr>
    <w:rPr>
      <w:rFonts w:ascii="Times New Roman" w:hAnsi="Times New Roman"/>
      <w:b/>
      <w:sz w:val="24"/>
      <w:szCs w:val="24"/>
    </w:rPr>
  </w:style>
  <w:style w:type="paragraph" w:customStyle="1" w:styleId="566">
    <w:name w:val="heading"/>
    <w:basedOn w:val="1"/>
    <w:next w:val="1"/>
    <w:qFormat/>
    <w:uiPriority w:val="99"/>
    <w:pPr>
      <w:keepNext/>
      <w:keepLines/>
      <w:spacing w:before="260" w:after="260" w:line="416" w:lineRule="auto"/>
    </w:pPr>
    <w:rPr>
      <w:rFonts w:ascii="Arial" w:hAnsi="Arial" w:eastAsia="黑体"/>
      <w:b/>
      <w:bCs/>
      <w:sz w:val="32"/>
      <w:szCs w:val="32"/>
    </w:rPr>
  </w:style>
  <w:style w:type="paragraph" w:customStyle="1" w:styleId="567">
    <w:name w:val="TOC Base"/>
    <w:basedOn w:val="1"/>
    <w:qFormat/>
    <w:uiPriority w:val="99"/>
    <w:pPr>
      <w:tabs>
        <w:tab w:val="right" w:leader="dot" w:pos="6480"/>
      </w:tabs>
      <w:spacing w:after="240" w:line="240" w:lineRule="atLeast"/>
      <w:jc w:val="left"/>
    </w:pPr>
    <w:rPr>
      <w:rFonts w:ascii="Arial" w:hAnsi="Arial" w:eastAsia="PMingLiU"/>
      <w:spacing w:val="-5"/>
      <w:kern w:val="0"/>
      <w:sz w:val="20"/>
      <w:szCs w:val="20"/>
    </w:rPr>
  </w:style>
  <w:style w:type="paragraph" w:customStyle="1" w:styleId="568">
    <w:name w:val="Char Char Char Char"/>
    <w:basedOn w:val="1"/>
    <w:qFormat/>
    <w:uiPriority w:val="99"/>
    <w:pPr>
      <w:adjustRightInd w:val="0"/>
      <w:spacing w:line="360" w:lineRule="auto"/>
      <w:ind w:firstLine="200" w:firstLineChars="200"/>
    </w:pPr>
    <w:rPr>
      <w:rFonts w:ascii="Tahoma" w:hAnsi="Tahoma"/>
      <w:sz w:val="24"/>
      <w:szCs w:val="20"/>
    </w:rPr>
  </w:style>
  <w:style w:type="paragraph" w:customStyle="1" w:styleId="569">
    <w:name w:val="文档正文"/>
    <w:basedOn w:val="1"/>
    <w:qFormat/>
    <w:uiPriority w:val="99"/>
    <w:pPr>
      <w:adjustRightInd w:val="0"/>
      <w:spacing w:line="480" w:lineRule="atLeast"/>
      <w:ind w:firstLine="567"/>
      <w:textAlignment w:val="baseline"/>
    </w:pPr>
    <w:rPr>
      <w:rFonts w:ascii="长城仿宋" w:hAnsi="Times New Roman"/>
      <w:kern w:val="0"/>
      <w:sz w:val="24"/>
      <w:szCs w:val="20"/>
    </w:rPr>
  </w:style>
  <w:style w:type="paragraph" w:customStyle="1" w:styleId="570">
    <w:name w:val="px12none"/>
    <w:basedOn w:val="1"/>
    <w:qFormat/>
    <w:uiPriority w:val="99"/>
    <w:pPr>
      <w:widowControl/>
      <w:spacing w:before="100" w:beforeAutospacing="1" w:after="100" w:afterAutospacing="1" w:line="384" w:lineRule="auto"/>
      <w:jc w:val="left"/>
    </w:pPr>
    <w:rPr>
      <w:rFonts w:ascii="ˎ̥" w:hAnsi="ˎ̥" w:cs="宋体"/>
      <w:color w:val="000000"/>
      <w:kern w:val="0"/>
      <w:sz w:val="18"/>
      <w:szCs w:val="18"/>
    </w:rPr>
  </w:style>
  <w:style w:type="paragraph" w:customStyle="1" w:styleId="571">
    <w:name w:val="bullets"/>
    <w:basedOn w:val="15"/>
    <w:qFormat/>
    <w:uiPriority w:val="99"/>
    <w:pPr>
      <w:widowControl/>
      <w:tabs>
        <w:tab w:val="left" w:pos="360"/>
        <w:tab w:val="left" w:pos="425"/>
      </w:tabs>
      <w:jc w:val="left"/>
    </w:pPr>
    <w:rPr>
      <w:rFonts w:ascii="Arial" w:hAnsi="Arial"/>
      <w:color w:val="auto"/>
      <w:kern w:val="0"/>
      <w:sz w:val="20"/>
      <w:szCs w:val="20"/>
      <w:lang w:eastAsia="en-US"/>
    </w:rPr>
  </w:style>
  <w:style w:type="paragraph" w:customStyle="1" w:styleId="572">
    <w:name w:val="Paragraph Title"/>
    <w:basedOn w:val="1"/>
    <w:qFormat/>
    <w:uiPriority w:val="99"/>
    <w:pPr>
      <w:widowControl/>
      <w:spacing w:after="200" w:line="360" w:lineRule="auto"/>
      <w:jc w:val="left"/>
    </w:pPr>
    <w:rPr>
      <w:rFonts w:ascii="宋体" w:hAnsi="宋体"/>
      <w:b/>
      <w:sz w:val="22"/>
      <w:szCs w:val="20"/>
    </w:rPr>
  </w:style>
  <w:style w:type="paragraph" w:customStyle="1" w:styleId="573">
    <w:name w:val="Normal Indent2"/>
    <w:basedOn w:val="121"/>
    <w:qFormat/>
    <w:uiPriority w:val="99"/>
    <w:pPr>
      <w:widowControl/>
      <w:ind w:left="1440" w:firstLine="0" w:firstLineChars="0"/>
      <w:jc w:val="left"/>
    </w:pPr>
    <w:rPr>
      <w:color w:val="auto"/>
      <w:kern w:val="0"/>
      <w:sz w:val="22"/>
      <w:lang w:eastAsia="en-US"/>
    </w:rPr>
  </w:style>
  <w:style w:type="paragraph" w:customStyle="1" w:styleId="574">
    <w:name w:val="正文（首行不缩进）"/>
    <w:basedOn w:val="1"/>
    <w:qFormat/>
    <w:uiPriority w:val="99"/>
    <w:pPr>
      <w:spacing w:afterLines="50"/>
    </w:pPr>
    <w:rPr>
      <w:rFonts w:ascii="Times New Roman" w:hAnsi="Times New Roman"/>
      <w:szCs w:val="24"/>
    </w:rPr>
  </w:style>
  <w:style w:type="paragraph" w:customStyle="1" w:styleId="575">
    <w:name w:val="样式 (西文)四号 首行缩进:  2 字符"/>
    <w:basedOn w:val="1"/>
    <w:qFormat/>
    <w:uiPriority w:val="99"/>
    <w:pPr>
      <w:ind w:firstLine="560" w:firstLineChars="200"/>
    </w:pPr>
    <w:rPr>
      <w:rFonts w:ascii="Times New Roman" w:hAnsi="Times New Roman"/>
      <w:sz w:val="24"/>
      <w:szCs w:val="24"/>
    </w:rPr>
  </w:style>
  <w:style w:type="paragraph" w:customStyle="1" w:styleId="576">
    <w:name w:val="itemlist"/>
    <w:basedOn w:val="1"/>
    <w:qFormat/>
    <w:uiPriority w:val="99"/>
    <w:pPr>
      <w:widowControl/>
      <w:spacing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577">
    <w:name w:val="tableheading"/>
    <w:basedOn w:val="1"/>
    <w:qFormat/>
    <w:uiPriority w:val="99"/>
    <w:pPr>
      <w:widowControl/>
      <w:spacing w:line="300" w:lineRule="atLeast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578">
    <w:name w:val="表格题注"/>
    <w:next w:val="1"/>
    <w:qFormat/>
    <w:uiPriority w:val="99"/>
    <w:pPr>
      <w:keepLines/>
      <w:tabs>
        <w:tab w:val="left" w:pos="425"/>
      </w:tabs>
      <w:spacing w:before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579">
    <w:name w:val="text"/>
    <w:basedOn w:val="1"/>
    <w:qFormat/>
    <w:uiPriority w:val="99"/>
    <w:pPr>
      <w:widowControl/>
      <w:ind w:firstLine="200" w:firstLineChars="200"/>
      <w:jc w:val="left"/>
    </w:pPr>
    <w:rPr>
      <w:rFonts w:ascii="Arial" w:hAnsi="Arial"/>
      <w:kern w:val="0"/>
      <w:sz w:val="24"/>
      <w:szCs w:val="20"/>
      <w:lang w:eastAsia="en-US"/>
    </w:rPr>
  </w:style>
  <w:style w:type="paragraph" w:customStyle="1" w:styleId="580">
    <w:name w:val="插图题注"/>
    <w:next w:val="1"/>
    <w:qFormat/>
    <w:uiPriority w:val="99"/>
    <w:pPr>
      <w:spacing w:afterLines="100"/>
      <w:ind w:left="1089" w:hanging="369"/>
      <w:jc w:val="center"/>
    </w:pPr>
    <w:rPr>
      <w:rFonts w:ascii="Arial" w:hAnsi="Arial" w:eastAsia="宋体" w:cs="Times New Roman"/>
      <w:sz w:val="18"/>
      <w:szCs w:val="18"/>
      <w:lang w:val="en-US" w:eastAsia="zh-CN" w:bidi="ar-SA"/>
    </w:rPr>
  </w:style>
  <w:style w:type="paragraph" w:customStyle="1" w:styleId="581">
    <w:name w:val="itemlistcha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2">
    <w:name w:val="tabletextchar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3">
    <w:name w:val="figurecha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4">
    <w:name w:val="figuredescriptioncha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5">
    <w:name w:val="tabledescription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6">
    <w:name w:val="figure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7">
    <w:name w:val="figuredescription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88">
    <w:name w:val="Char Char1 Char Char Char Char Char Char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customStyle="1" w:styleId="589">
    <w:name w:val="章节 字符"/>
    <w:basedOn w:val="96"/>
    <w:qFormat/>
    <w:uiPriority w:val="0"/>
    <w:rPr>
      <w:rFonts w:ascii="宋体" w:hAnsi="宋体" w:eastAsia="黑体"/>
      <w:bCs/>
      <w:color w:val="000000"/>
      <w:kern w:val="44"/>
      <w:sz w:val="32"/>
      <w:szCs w:val="32"/>
      <w:lang w:val="zh-CN" w:eastAsia="zh-CN"/>
    </w:rPr>
  </w:style>
  <w:style w:type="character" w:customStyle="1" w:styleId="590">
    <w:name w:val="正文文本 (2) + 8 pt"/>
    <w:basedOn w:val="58"/>
    <w:qFormat/>
    <w:uiPriority w:val="0"/>
    <w:rPr>
      <w:rFonts w:ascii="黑体" w:hAnsi="黑体" w:eastAsia="黑体" w:cs="黑体"/>
      <w:color w:val="000000"/>
      <w:spacing w:val="0"/>
      <w:w w:val="100"/>
      <w:position w:val="0"/>
      <w:sz w:val="16"/>
      <w:szCs w:val="16"/>
      <w:u w:val="none"/>
      <w:lang w:val="zh-CN" w:eastAsia="zh-CN" w:bidi="zh-CN"/>
    </w:rPr>
  </w:style>
  <w:style w:type="character" w:customStyle="1" w:styleId="591">
    <w:name w:val="样式1 Char"/>
    <w:qFormat/>
    <w:uiPriority w:val="0"/>
    <w:rPr>
      <w:rFonts w:ascii="Arial" w:hAnsi="Arial" w:eastAsia="宋体" w:cs="黑体"/>
      <w:b/>
      <w:bCs/>
      <w:sz w:val="28"/>
      <w:szCs w:val="28"/>
    </w:rPr>
  </w:style>
  <w:style w:type="paragraph" w:customStyle="1" w:styleId="592">
    <w:name w:val="xl63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CDCDC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paragraph" w:customStyle="1" w:styleId="593">
    <w:name w:val="xl64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  <w:szCs w:val="24"/>
    </w:rPr>
  </w:style>
  <w:style w:type="paragraph" w:customStyle="1" w:styleId="594">
    <w:name w:val="xl65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hd w:val="clear" w:color="000000" w:fill="DCDCDC"/>
      <w:spacing w:before="100" w:beforeAutospacing="1" w:after="100" w:afterAutospacing="1"/>
      <w:jc w:val="center"/>
    </w:pPr>
    <w:rPr>
      <w:rFonts w:ascii="宋体" w:hAnsi="宋体" w:cs="宋体"/>
      <w:kern w:val="0"/>
      <w:sz w:val="18"/>
      <w:szCs w:val="18"/>
    </w:rPr>
  </w:style>
  <w:style w:type="character" w:customStyle="1" w:styleId="595">
    <w:name w:val="访问过的超链接1"/>
    <w:qFormat/>
    <w:uiPriority w:val="0"/>
    <w:rPr>
      <w:color w:val="800080"/>
      <w:u w:val="single"/>
    </w:rPr>
  </w:style>
  <w:style w:type="character" w:customStyle="1" w:styleId="596">
    <w:name w:val="正文文本 Char2"/>
    <w:basedOn w:val="58"/>
    <w:semiHidden/>
    <w:qFormat/>
    <w:uiPriority w:val="99"/>
    <w:rPr>
      <w:rFonts w:ascii="Times New Roman" w:hAnsi="Times New Roman" w:eastAsia="宋体" w:cs="Times New Roman"/>
      <w:color w:val="000000"/>
      <w:sz w:val="24"/>
      <w:szCs w:val="24"/>
    </w:rPr>
  </w:style>
  <w:style w:type="character" w:customStyle="1" w:styleId="597">
    <w:name w:val="Body text (2)_"/>
    <w:basedOn w:val="58"/>
    <w:link w:val="598"/>
    <w:qFormat/>
    <w:uiPriority w:val="99"/>
    <w:rPr>
      <w:rFonts w:ascii="宋体" w:cs="宋体"/>
      <w:spacing w:val="20"/>
      <w:sz w:val="30"/>
      <w:szCs w:val="30"/>
      <w:shd w:val="clear" w:color="auto" w:fill="FFFFFF"/>
    </w:rPr>
  </w:style>
  <w:style w:type="paragraph" w:customStyle="1" w:styleId="598">
    <w:name w:val="Body text (2)1"/>
    <w:basedOn w:val="1"/>
    <w:link w:val="597"/>
    <w:qFormat/>
    <w:uiPriority w:val="99"/>
    <w:pPr>
      <w:shd w:val="clear" w:color="auto" w:fill="FFFFFF"/>
      <w:spacing w:line="557" w:lineRule="exact"/>
      <w:jc w:val="distribute"/>
    </w:pPr>
    <w:rPr>
      <w:rFonts w:ascii="宋体" w:cs="宋体"/>
      <w:spacing w:val="20"/>
      <w:kern w:val="0"/>
      <w:sz w:val="30"/>
      <w:szCs w:val="30"/>
    </w:rPr>
  </w:style>
  <w:style w:type="character" w:customStyle="1" w:styleId="599">
    <w:name w:val="Body text (2) + 12 pt5"/>
    <w:basedOn w:val="597"/>
    <w:qFormat/>
    <w:uiPriority w:val="99"/>
    <w:rPr>
      <w:rFonts w:ascii="宋体" w:cs="宋体"/>
      <w:spacing w:val="20"/>
      <w:sz w:val="24"/>
      <w:szCs w:val="24"/>
      <w:shd w:val="clear" w:color="auto" w:fill="FFFFFF"/>
    </w:rPr>
  </w:style>
  <w:style w:type="character" w:customStyle="1" w:styleId="600">
    <w:name w:val="Body text (5)_"/>
    <w:basedOn w:val="58"/>
    <w:link w:val="601"/>
    <w:qFormat/>
    <w:uiPriority w:val="99"/>
    <w:rPr>
      <w:rFonts w:ascii="宋体" w:cs="宋体"/>
      <w:spacing w:val="20"/>
      <w:sz w:val="26"/>
      <w:szCs w:val="26"/>
      <w:shd w:val="clear" w:color="auto" w:fill="FFFFFF"/>
    </w:rPr>
  </w:style>
  <w:style w:type="paragraph" w:customStyle="1" w:styleId="601">
    <w:name w:val="Body text (5)"/>
    <w:basedOn w:val="1"/>
    <w:link w:val="600"/>
    <w:qFormat/>
    <w:uiPriority w:val="99"/>
    <w:pPr>
      <w:shd w:val="clear" w:color="auto" w:fill="FFFFFF"/>
      <w:spacing w:before="180" w:line="240" w:lineRule="atLeast"/>
      <w:jc w:val="left"/>
    </w:pPr>
    <w:rPr>
      <w:rFonts w:ascii="宋体" w:cs="宋体"/>
      <w:spacing w:val="20"/>
      <w:kern w:val="0"/>
      <w:sz w:val="26"/>
      <w:szCs w:val="26"/>
    </w:rPr>
  </w:style>
  <w:style w:type="character" w:customStyle="1" w:styleId="602">
    <w:name w:val="font11"/>
    <w:basedOn w:val="5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03">
    <w:name w:val="font01"/>
    <w:basedOn w:val="5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04">
    <w:name w:val="font21"/>
    <w:basedOn w:val="58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605">
    <w:name w:val="font31"/>
    <w:basedOn w:val="58"/>
    <w:qFormat/>
    <w:uiPriority w:val="0"/>
    <w:rPr>
      <w:rFonts w:hint="eastAsia" w:ascii="宋体" w:hAnsi="宋体" w:eastAsia="宋体" w:cs="宋体"/>
      <w:color w:val="333333"/>
      <w:sz w:val="22"/>
      <w:szCs w:val="22"/>
      <w:u w:val="none"/>
    </w:rPr>
  </w:style>
  <w:style w:type="paragraph" w:customStyle="1" w:styleId="606">
    <w:name w:val="xl66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07">
    <w:name w:val="xl67"/>
    <w:basedOn w:val="1"/>
    <w:qFormat/>
    <w:uiPriority w:val="99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宋体" w:hAnsi="宋体" w:cs="宋体"/>
      <w:kern w:val="0"/>
      <w:sz w:val="24"/>
      <w:szCs w:val="24"/>
    </w:rPr>
  </w:style>
  <w:style w:type="paragraph" w:customStyle="1" w:styleId="608">
    <w:name w:val="xl68"/>
    <w:basedOn w:val="1"/>
    <w:qFormat/>
    <w:uiPriority w:val="99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609">
    <w:name w:val="Table Paragraph"/>
    <w:basedOn w:val="1"/>
    <w:qFormat/>
    <w:uiPriority w:val="1"/>
    <w:pPr>
      <w:autoSpaceDE w:val="0"/>
      <w:autoSpaceDN w:val="0"/>
      <w:jc w:val="left"/>
    </w:pPr>
    <w:rPr>
      <w:rFonts w:ascii="Noto Sans Mono CJK JP Regular" w:hAnsi="Noto Sans Mono CJK JP Regular" w:eastAsia="Noto Sans Mono CJK JP Regular" w:cs="Noto Sans Mono CJK JP Regular"/>
      <w:kern w:val="0"/>
      <w:sz w:val="22"/>
      <w:lang w:val="zh-CN" w:bidi="zh-CN"/>
    </w:rPr>
  </w:style>
  <w:style w:type="character" w:customStyle="1" w:styleId="610">
    <w:name w:val="fontstyle01"/>
    <w:basedOn w:val="58"/>
    <w:qFormat/>
    <w:uiPriority w:val="0"/>
    <w:rPr>
      <w:rFonts w:hint="eastAsia" w:ascii="宋体" w:hAnsi="宋体" w:eastAsia="宋体"/>
      <w:color w:val="000000"/>
      <w:sz w:val="56"/>
      <w:szCs w:val="56"/>
    </w:rPr>
  </w:style>
  <w:style w:type="paragraph" w:customStyle="1" w:styleId="611">
    <w:name w:val="修订2"/>
    <w:hidden/>
    <w:semiHidden/>
    <w:qFormat/>
    <w:uiPriority w:val="99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612">
    <w:name w:val="标题 1 Char3"/>
    <w:qFormat/>
    <w:locked/>
    <w:uiPriority w:val="0"/>
    <w:rPr>
      <w:b/>
      <w:bCs/>
      <w:kern w:val="44"/>
      <w:sz w:val="44"/>
      <w:szCs w:val="44"/>
      <w:lang w:val="zh-CN"/>
    </w:rPr>
  </w:style>
  <w:style w:type="character" w:customStyle="1" w:styleId="613">
    <w:name w:val="标题 3 Char2"/>
    <w:semiHidden/>
    <w:qFormat/>
    <w:locked/>
    <w:uiPriority w:val="9"/>
    <w:rPr>
      <w:b/>
      <w:bCs/>
      <w:kern w:val="2"/>
      <w:sz w:val="32"/>
      <w:szCs w:val="32"/>
      <w:lang w:val="zh-CN"/>
    </w:rPr>
  </w:style>
  <w:style w:type="character" w:customStyle="1" w:styleId="614">
    <w:name w:val="标题 5 Char1"/>
    <w:basedOn w:val="58"/>
    <w:semiHidden/>
    <w:qFormat/>
    <w:uiPriority w:val="9"/>
    <w:rPr>
      <w:rFonts w:cs="Times New Roman"/>
      <w:b/>
      <w:bCs/>
      <w:kern w:val="2"/>
      <w:sz w:val="28"/>
      <w:szCs w:val="28"/>
    </w:rPr>
  </w:style>
  <w:style w:type="character" w:customStyle="1" w:styleId="615">
    <w:name w:val="标题 6 Char1"/>
    <w:basedOn w:val="58"/>
    <w:semiHidden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616">
    <w:name w:val="标题 7 Char1"/>
    <w:basedOn w:val="58"/>
    <w:semiHidden/>
    <w:qFormat/>
    <w:uiPriority w:val="9"/>
    <w:rPr>
      <w:rFonts w:cs="Times New Roman"/>
      <w:b/>
      <w:bCs/>
      <w:kern w:val="2"/>
      <w:sz w:val="24"/>
      <w:szCs w:val="24"/>
    </w:rPr>
  </w:style>
  <w:style w:type="character" w:customStyle="1" w:styleId="617">
    <w:name w:val="标题 8 Char1"/>
    <w:basedOn w:val="58"/>
    <w:semiHidden/>
    <w:qFormat/>
    <w:uiPriority w:val="9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618">
    <w:name w:val="标题 9 Char1"/>
    <w:basedOn w:val="58"/>
    <w:semiHidden/>
    <w:qFormat/>
    <w:uiPriority w:val="9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619">
    <w:name w:val="正文缩进 字符"/>
    <w:link w:val="18"/>
    <w:qFormat/>
    <w:locked/>
    <w:uiPriority w:val="0"/>
    <w:rPr>
      <w:rFonts w:ascii="Times New Roman" w:hAnsi="Times New Roman"/>
      <w:color w:val="000000"/>
      <w:kern w:val="2"/>
      <w:sz w:val="24"/>
    </w:rPr>
  </w:style>
  <w:style w:type="character" w:customStyle="1" w:styleId="620">
    <w:name w:val="题注 Char1"/>
    <w:semiHidden/>
    <w:qFormat/>
    <w:locked/>
    <w:uiPriority w:val="0"/>
    <w:rPr>
      <w:rFonts w:ascii="Times New Roman" w:hAnsi="Times New Roman" w:cs="Lohit Hindi"/>
      <w:i/>
      <w:iCs/>
      <w:color w:val="000000"/>
      <w:kern w:val="2"/>
      <w:sz w:val="24"/>
      <w:szCs w:val="24"/>
      <w:lang w:eastAsia="ar-SA"/>
    </w:rPr>
  </w:style>
  <w:style w:type="character" w:customStyle="1" w:styleId="621">
    <w:name w:val="正文文本 2 字符"/>
    <w:basedOn w:val="58"/>
    <w:link w:val="53"/>
    <w:semiHidden/>
    <w:qFormat/>
    <w:uiPriority w:val="99"/>
    <w:rPr>
      <w:rFonts w:ascii="Times New Roman" w:hAnsi="Times New Roman"/>
      <w:sz w:val="24"/>
      <w:szCs w:val="24"/>
      <w:lang w:eastAsia="en-US"/>
    </w:rPr>
  </w:style>
  <w:style w:type="paragraph" w:customStyle="1" w:styleId="622">
    <w:name w:val="TOC 标题3"/>
    <w:basedOn w:val="2"/>
    <w:next w:val="1"/>
    <w:unhideWhenUsed/>
    <w:qFormat/>
    <w:uiPriority w:val="39"/>
    <w:pPr>
      <w:numPr>
        <w:numId w:val="0"/>
      </w:numPr>
      <w:spacing w:line="576" w:lineRule="auto"/>
      <w:outlineLvl w:val="9"/>
    </w:pPr>
    <w:rPr>
      <w:rFonts w:ascii="Times New Roman" w:hAnsi="Times New Roman"/>
      <w:lang w:val="en-US"/>
    </w:rPr>
  </w:style>
  <w:style w:type="character" w:customStyle="1" w:styleId="623">
    <w:name w:val="样式 首行缩进:  2 字符 Char"/>
    <w:link w:val="555"/>
    <w:qFormat/>
    <w:locked/>
    <w:uiPriority w:val="0"/>
    <w:rPr>
      <w:rFonts w:ascii="Times New Roman" w:hAnsi="Times New Roman"/>
      <w:kern w:val="2"/>
      <w:sz w:val="24"/>
    </w:rPr>
  </w:style>
  <w:style w:type="paragraph" w:customStyle="1" w:styleId="624">
    <w:name w:val="msonormal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25">
    <w:name w:val="Style (Latin) Arial (Asian) 宋体2 Char"/>
    <w:link w:val="626"/>
    <w:qFormat/>
    <w:locked/>
    <w:uiPriority w:val="0"/>
    <w:rPr>
      <w:rFonts w:ascii="Arial" w:hAnsi="Arial" w:cs="Arial"/>
      <w:kern w:val="2"/>
      <w:sz w:val="24"/>
      <w:szCs w:val="24"/>
    </w:rPr>
  </w:style>
  <w:style w:type="paragraph" w:customStyle="1" w:styleId="626">
    <w:name w:val="Style (Latin) Arial (Asian) 宋体2"/>
    <w:basedOn w:val="1"/>
    <w:link w:val="625"/>
    <w:qFormat/>
    <w:uiPriority w:val="0"/>
    <w:pPr>
      <w:ind w:firstLine="200" w:firstLineChars="200"/>
      <w:jc w:val="left"/>
    </w:pPr>
    <w:rPr>
      <w:rFonts w:ascii="Arial" w:hAnsi="Arial" w:cs="Arial"/>
      <w:sz w:val="24"/>
      <w:szCs w:val="24"/>
    </w:rPr>
  </w:style>
  <w:style w:type="paragraph" w:customStyle="1" w:styleId="627">
    <w:name w:val="Heading 2 - new"/>
    <w:basedOn w:val="1"/>
    <w:qFormat/>
    <w:uiPriority w:val="99"/>
    <w:pPr>
      <w:widowControl/>
      <w:numPr>
        <w:ilvl w:val="1"/>
        <w:numId w:val="4"/>
      </w:numPr>
      <w:adjustRightInd w:val="0"/>
      <w:snapToGrid w:val="0"/>
      <w:spacing w:line="360" w:lineRule="auto"/>
      <w:jc w:val="left"/>
    </w:pPr>
    <w:rPr>
      <w:rFonts w:ascii="Times New Roman" w:hAnsi="Times New Roman"/>
      <w:kern w:val="0"/>
      <w:sz w:val="24"/>
      <w:szCs w:val="24"/>
      <w:lang w:eastAsia="en-US"/>
    </w:rPr>
  </w:style>
  <w:style w:type="paragraph" w:customStyle="1" w:styleId="628">
    <w:name w:val="正文缩进2字符"/>
    <w:qFormat/>
    <w:uiPriority w:val="99"/>
    <w:pPr>
      <w:spacing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629">
    <w:name w:val="Normal Body Text"/>
    <w:basedOn w:val="38"/>
    <w:qFormat/>
    <w:uiPriority w:val="99"/>
    <w:pPr>
      <w:tabs>
        <w:tab w:val="clear" w:pos="4153"/>
        <w:tab w:val="clear" w:pos="8306"/>
      </w:tabs>
      <w:spacing w:line="360" w:lineRule="auto"/>
      <w:ind w:firstLine="420" w:firstLineChars="200"/>
    </w:pPr>
    <w:rPr>
      <w:rFonts w:ascii="Arial" w:hAnsi="Arial"/>
      <w:color w:val="auto"/>
      <w:kern w:val="0"/>
      <w:sz w:val="21"/>
      <w:lang w:val="en-US"/>
    </w:rPr>
  </w:style>
  <w:style w:type="paragraph" w:customStyle="1" w:styleId="630">
    <w:name w:val="Normal+2word"/>
    <w:basedOn w:val="1"/>
    <w:qFormat/>
    <w:uiPriority w:val="99"/>
    <w:pPr>
      <w:widowControl/>
      <w:adjustRightInd w:val="0"/>
      <w:snapToGrid w:val="0"/>
      <w:spacing w:line="360" w:lineRule="auto"/>
      <w:ind w:firstLine="424" w:firstLineChars="202"/>
      <w:jc w:val="left"/>
    </w:pPr>
    <w:rPr>
      <w:rFonts w:ascii="Arial" w:hAnsi="Arial" w:cs="Arial"/>
      <w:kern w:val="0"/>
      <w:szCs w:val="21"/>
    </w:rPr>
  </w:style>
  <w:style w:type="paragraph" w:customStyle="1" w:styleId="631">
    <w:name w:val="_Style 10"/>
    <w:basedOn w:val="1"/>
    <w:qFormat/>
    <w:uiPriority w:val="9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632">
    <w:name w:val="页脚样式"/>
    <w:basedOn w:val="1"/>
    <w:qFormat/>
    <w:uiPriority w:val="99"/>
    <w:pPr>
      <w:autoSpaceDE w:val="0"/>
      <w:autoSpaceDN w:val="0"/>
      <w:adjustRightInd w:val="0"/>
      <w:spacing w:line="360" w:lineRule="auto"/>
    </w:pPr>
    <w:rPr>
      <w:rFonts w:ascii="Times New Roman" w:hAnsi="Times New Roman"/>
      <w:kern w:val="0"/>
      <w:sz w:val="18"/>
      <w:szCs w:val="20"/>
    </w:rPr>
  </w:style>
  <w:style w:type="character" w:customStyle="1" w:styleId="633">
    <w:name w:val="潍柴文档标题1 Char"/>
    <w:link w:val="634"/>
    <w:qFormat/>
    <w:locked/>
    <w:uiPriority w:val="99"/>
    <w:rPr>
      <w:rFonts w:ascii="Calibri" w:hAnsi="Calibri" w:eastAsia="黑体"/>
      <w:b/>
      <w:bCs/>
      <w:kern w:val="44"/>
      <w:sz w:val="28"/>
      <w:szCs w:val="44"/>
    </w:rPr>
  </w:style>
  <w:style w:type="paragraph" w:customStyle="1" w:styleId="634">
    <w:name w:val="潍柴文档标题1"/>
    <w:basedOn w:val="2"/>
    <w:next w:val="1"/>
    <w:link w:val="633"/>
    <w:qFormat/>
    <w:uiPriority w:val="99"/>
    <w:pPr>
      <w:pageBreakBefore/>
      <w:numPr>
        <w:ilvl w:val="2"/>
        <w:numId w:val="5"/>
      </w:numPr>
      <w:pBdr>
        <w:top w:val="single" w:color="auto" w:sz="48" w:space="1"/>
      </w:pBdr>
      <w:spacing w:before="0" w:after="0" w:line="360" w:lineRule="auto"/>
      <w:ind w:left="0"/>
    </w:pPr>
    <w:rPr>
      <w:rFonts w:eastAsia="黑体"/>
      <w:sz w:val="28"/>
      <w:lang w:val="en-US"/>
    </w:rPr>
  </w:style>
  <w:style w:type="paragraph" w:customStyle="1" w:styleId="635">
    <w:name w:val="潍柴文档标题3"/>
    <w:basedOn w:val="4"/>
    <w:next w:val="1"/>
    <w:qFormat/>
    <w:uiPriority w:val="99"/>
    <w:pPr>
      <w:keepNext w:val="0"/>
      <w:keepLines w:val="0"/>
      <w:numPr>
        <w:ilvl w:val="0"/>
        <w:numId w:val="0"/>
      </w:numPr>
      <w:pBdr>
        <w:bottom w:val="single" w:color="auto" w:sz="2" w:space="1"/>
      </w:pBdr>
      <w:spacing w:before="0" w:beforeLines="50" w:after="0" w:line="360" w:lineRule="auto"/>
      <w:ind w:left="851" w:right="210"/>
      <w:jc w:val="left"/>
    </w:pPr>
    <w:rPr>
      <w:rFonts w:ascii="Times New Roman" w:hAnsi="Times New Roman" w:eastAsia="黑体"/>
      <w:bCs w:val="0"/>
      <w:sz w:val="28"/>
      <w:szCs w:val="24"/>
      <w:lang w:val="en-US"/>
    </w:rPr>
  </w:style>
  <w:style w:type="paragraph" w:customStyle="1" w:styleId="636">
    <w:name w:val="潍柴文档标题2"/>
    <w:basedOn w:val="3"/>
    <w:next w:val="1"/>
    <w:qFormat/>
    <w:uiPriority w:val="99"/>
    <w:pPr>
      <w:keepNext w:val="0"/>
      <w:keepLines w:val="0"/>
      <w:numPr>
        <w:numId w:val="5"/>
      </w:numPr>
      <w:pBdr>
        <w:bottom w:val="single" w:color="auto" w:sz="2" w:space="1"/>
      </w:pBdr>
      <w:spacing w:before="0" w:beforeLines="100" w:after="0" w:line="240" w:lineRule="auto"/>
    </w:pPr>
    <w:rPr>
      <w:rFonts w:ascii="Times New Roman" w:hAnsi="Times New Roman" w:eastAsia="黑体"/>
      <w:bCs w:val="0"/>
      <w:sz w:val="28"/>
      <w:szCs w:val="24"/>
      <w:lang w:val="en-US"/>
    </w:rPr>
  </w:style>
  <w:style w:type="paragraph" w:customStyle="1" w:styleId="637">
    <w:name w:val="潍柴文档标题4"/>
    <w:basedOn w:val="5"/>
    <w:next w:val="1"/>
    <w:qFormat/>
    <w:uiPriority w:val="99"/>
    <w:pPr>
      <w:numPr>
        <w:ilvl w:val="0"/>
        <w:numId w:val="0"/>
      </w:numPr>
      <w:pBdr>
        <w:bottom w:val="single" w:color="auto" w:sz="2" w:space="1"/>
      </w:pBdr>
      <w:spacing w:before="0" w:beforeLines="10" w:after="0" w:line="372" w:lineRule="auto"/>
    </w:pPr>
    <w:rPr>
      <w:rFonts w:ascii="Times New Roman" w:hAnsi="Times New Roman" w:eastAsia="黑体"/>
      <w:sz w:val="24"/>
      <w:lang w:val="en-US"/>
    </w:rPr>
  </w:style>
  <w:style w:type="paragraph" w:customStyle="1" w:styleId="638">
    <w:name w:val="样式 首行缩进:  0.74 厘米"/>
    <w:basedOn w:val="1"/>
    <w:qFormat/>
    <w:uiPriority w:val="99"/>
    <w:pPr>
      <w:spacing w:line="360" w:lineRule="auto"/>
      <w:ind w:firstLine="420"/>
    </w:pPr>
    <w:rPr>
      <w:rFonts w:ascii="Arial" w:hAnsi="Arial" w:cs="宋体"/>
      <w:sz w:val="24"/>
      <w:szCs w:val="20"/>
    </w:rPr>
  </w:style>
  <w:style w:type="character" w:customStyle="1" w:styleId="639">
    <w:name w:val="首示例 Char"/>
    <w:link w:val="640"/>
    <w:qFormat/>
    <w:locked/>
    <w:uiPriority w:val="99"/>
    <w:rPr>
      <w:rFonts w:ascii="宋体" w:hAnsi="宋体"/>
      <w:sz w:val="18"/>
      <w:szCs w:val="18"/>
    </w:rPr>
  </w:style>
  <w:style w:type="paragraph" w:customStyle="1" w:styleId="640">
    <w:name w:val="首示例"/>
    <w:next w:val="150"/>
    <w:link w:val="639"/>
    <w:qFormat/>
    <w:uiPriority w:val="99"/>
    <w:pPr>
      <w:numPr>
        <w:ilvl w:val="0"/>
        <w:numId w:val="6"/>
      </w:numPr>
      <w:tabs>
        <w:tab w:val="left" w:pos="360"/>
      </w:tabs>
      <w:ind w:firstLine="0"/>
    </w:pPr>
    <w:rPr>
      <w:rFonts w:ascii="宋体" w:hAnsi="宋体" w:eastAsia="宋体" w:cs="Times New Roman"/>
      <w:sz w:val="18"/>
      <w:szCs w:val="18"/>
      <w:lang w:val="en-US" w:eastAsia="zh-CN" w:bidi="ar-SA"/>
    </w:rPr>
  </w:style>
  <w:style w:type="character" w:customStyle="1" w:styleId="641">
    <w:name w:val="附录公式 Char"/>
    <w:basedOn w:val="642"/>
    <w:link w:val="643"/>
    <w:qFormat/>
    <w:locked/>
    <w:uiPriority w:val="0"/>
    <w:rPr>
      <w:rFonts w:hint="eastAsia" w:ascii="宋体" w:hAnsi="Times New Roman" w:eastAsia="宋体"/>
      <w:sz w:val="21"/>
    </w:rPr>
  </w:style>
  <w:style w:type="character" w:customStyle="1" w:styleId="642">
    <w:name w:val="段 Char"/>
    <w:qFormat/>
    <w:locked/>
    <w:uiPriority w:val="99"/>
    <w:rPr>
      <w:rFonts w:hint="eastAsia" w:ascii="宋体" w:hAnsi="Times New Roman" w:eastAsia="宋体"/>
      <w:sz w:val="21"/>
    </w:rPr>
  </w:style>
  <w:style w:type="paragraph" w:customStyle="1" w:styleId="643">
    <w:name w:val="附录公式"/>
    <w:basedOn w:val="150"/>
    <w:next w:val="150"/>
    <w:link w:val="641"/>
    <w:qFormat/>
    <w:uiPriority w:val="0"/>
    <w:pPr>
      <w:tabs>
        <w:tab w:val="center" w:pos="4201"/>
        <w:tab w:val="right" w:leader="dot" w:pos="9298"/>
      </w:tabs>
      <w:ind w:firstLine="420"/>
    </w:pPr>
    <w:rPr>
      <w:rFonts w:hint="eastAsia"/>
    </w:rPr>
  </w:style>
  <w:style w:type="paragraph" w:customStyle="1" w:styleId="644">
    <w:name w:val="附录图标号"/>
    <w:basedOn w:val="1"/>
    <w:qFormat/>
    <w:uiPriority w:val="99"/>
    <w:pPr>
      <w:keepNext/>
      <w:pageBreakBefore/>
      <w:widowControl/>
      <w:tabs>
        <w:tab w:val="left" w:pos="2061"/>
      </w:tabs>
      <w:spacing w:line="14" w:lineRule="exact"/>
      <w:ind w:firstLine="363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645">
    <w:name w:val="附录数字编号列项（二级）"/>
    <w:qFormat/>
    <w:uiPriority w:val="99"/>
    <w:pPr>
      <w:numPr>
        <w:ilvl w:val="1"/>
        <w:numId w:val="7"/>
      </w:numPr>
      <w:tabs>
        <w:tab w:val="left" w:pos="840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46">
    <w:name w:val="示例内容"/>
    <w:qFormat/>
    <w:uiPriority w:val="99"/>
    <w:pPr>
      <w:ind w:firstLine="200" w:firstLineChars="200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47">
    <w:name w:val="列项——（一级）"/>
    <w:qFormat/>
    <w:uiPriority w:val="99"/>
    <w:pPr>
      <w:widowControl w:val="0"/>
      <w:numPr>
        <w:ilvl w:val="0"/>
        <w:numId w:val="8"/>
      </w:numPr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48">
    <w:name w:val="附录字母编号列项（一级）"/>
    <w:qFormat/>
    <w:uiPriority w:val="99"/>
    <w:pPr>
      <w:numPr>
        <w:ilvl w:val="0"/>
        <w:numId w:val="7"/>
      </w:numPr>
      <w:tabs>
        <w:tab w:val="left" w:pos="839"/>
      </w:tabs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49">
    <w:name w:val="列项●（二级）"/>
    <w:qFormat/>
    <w:uiPriority w:val="99"/>
    <w:pPr>
      <w:numPr>
        <w:ilvl w:val="1"/>
        <w:numId w:val="8"/>
      </w:numPr>
      <w:tabs>
        <w:tab w:val="left" w:pos="760"/>
        <w:tab w:val="left" w:pos="840"/>
      </w:tabs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50">
    <w:name w:val="附录公式编号制表符"/>
    <w:basedOn w:val="1"/>
    <w:next w:val="150"/>
    <w:qFormat/>
    <w:uiPriority w:val="99"/>
    <w:pPr>
      <w:widowControl/>
      <w:tabs>
        <w:tab w:val="center" w:pos="4201"/>
        <w:tab w:val="right" w:leader="dot" w:pos="9298"/>
      </w:tabs>
      <w:autoSpaceDE w:val="0"/>
      <w:autoSpaceDN w:val="0"/>
    </w:pPr>
    <w:rPr>
      <w:rFonts w:ascii="宋体" w:hAnsi="Times New Roman"/>
      <w:kern w:val="0"/>
      <w:szCs w:val="20"/>
    </w:rPr>
  </w:style>
  <w:style w:type="paragraph" w:customStyle="1" w:styleId="651">
    <w:name w:val="列项说明数字编号"/>
    <w:qFormat/>
    <w:uiPriority w:val="99"/>
    <w:pPr>
      <w:ind w:left="600" w:leftChars="400" w:hanging="200" w:hangingChars="200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52">
    <w:name w:val="附录表标号"/>
    <w:basedOn w:val="1"/>
    <w:next w:val="150"/>
    <w:qFormat/>
    <w:uiPriority w:val="99"/>
    <w:pPr>
      <w:spacing w:line="14" w:lineRule="exact"/>
      <w:ind w:left="811" w:hanging="448"/>
      <w:jc w:val="center"/>
      <w:outlineLvl w:val="0"/>
    </w:pPr>
    <w:rPr>
      <w:rFonts w:ascii="Times New Roman" w:hAnsi="Times New Roman"/>
      <w:color w:val="FFFFFF"/>
      <w:szCs w:val="24"/>
    </w:rPr>
  </w:style>
  <w:style w:type="paragraph" w:customStyle="1" w:styleId="653">
    <w:name w:val="其他发布日期"/>
    <w:basedOn w:val="319"/>
    <w:qFormat/>
    <w:uiPriority w:val="99"/>
    <w:pPr>
      <w:framePr w:w="3997" w:h="471" w:vSpace="181" w:wrap="around" w:vAnchor="page" w:hAnchor="text" w:x="1419" w:y="14097" w:anchorLock="1"/>
    </w:pPr>
  </w:style>
  <w:style w:type="paragraph" w:customStyle="1" w:styleId="654">
    <w:name w:val="一级无"/>
    <w:basedOn w:val="110"/>
    <w:qFormat/>
    <w:uiPriority w:val="99"/>
    <w:pPr>
      <w:jc w:val="left"/>
    </w:pPr>
    <w:rPr>
      <w:rFonts w:ascii="宋体" w:eastAsia="宋体"/>
      <w:szCs w:val="21"/>
    </w:rPr>
  </w:style>
  <w:style w:type="paragraph" w:customStyle="1" w:styleId="655">
    <w:name w:val="终结线"/>
    <w:basedOn w:val="1"/>
    <w:qFormat/>
    <w:uiPriority w:val="99"/>
    <w:pPr>
      <w:framePr w:hSpace="181" w:vSpace="181" w:wrap="around" w:vAnchor="text" w:hAnchor="margin" w:xAlign="center" w:y="285"/>
    </w:pPr>
    <w:rPr>
      <w:rFonts w:ascii="Times New Roman" w:hAnsi="Times New Roman"/>
      <w:szCs w:val="24"/>
    </w:rPr>
  </w:style>
  <w:style w:type="paragraph" w:customStyle="1" w:styleId="656">
    <w:name w:val="附录标题"/>
    <w:basedOn w:val="150"/>
    <w:next w:val="150"/>
    <w:qFormat/>
    <w:uiPriority w:val="99"/>
    <w:pPr>
      <w:tabs>
        <w:tab w:val="center" w:pos="4201"/>
        <w:tab w:val="right" w:leader="dot" w:pos="9298"/>
      </w:tabs>
      <w:ind w:firstLine="0" w:firstLineChars="0"/>
      <w:jc w:val="center"/>
    </w:pPr>
    <w:rPr>
      <w:rFonts w:hint="eastAsia" w:ascii="黑体" w:eastAsia="黑体"/>
    </w:rPr>
  </w:style>
  <w:style w:type="paragraph" w:customStyle="1" w:styleId="657">
    <w:name w:val="四级无"/>
    <w:basedOn w:val="147"/>
    <w:qFormat/>
    <w:uiPriority w:val="99"/>
    <w:pPr>
      <w:jc w:val="left"/>
    </w:pPr>
    <w:rPr>
      <w:rFonts w:ascii="宋体" w:eastAsia="宋体"/>
      <w:szCs w:val="21"/>
    </w:rPr>
  </w:style>
  <w:style w:type="paragraph" w:customStyle="1" w:styleId="658">
    <w:name w:val="封面标准英文名称2"/>
    <w:basedOn w:val="305"/>
    <w:qFormat/>
    <w:uiPriority w:val="99"/>
    <w:pPr>
      <w:framePr w:w="9639" w:h="6917" w:wrap="around" w:vAnchor="page" w:hAnchor="page" w:xAlign="center" w:y="4469" w:anchorLock="1"/>
    </w:pPr>
    <w:rPr>
      <w:rFonts w:eastAsia="黑体"/>
      <w:szCs w:val="28"/>
    </w:rPr>
  </w:style>
  <w:style w:type="paragraph" w:customStyle="1" w:styleId="659">
    <w:name w:val="图表脚注说明"/>
    <w:basedOn w:val="1"/>
    <w:qFormat/>
    <w:uiPriority w:val="99"/>
    <w:pPr>
      <w:numPr>
        <w:ilvl w:val="0"/>
        <w:numId w:val="9"/>
      </w:numPr>
    </w:pPr>
    <w:rPr>
      <w:rFonts w:ascii="宋体" w:hAnsi="Times New Roman"/>
      <w:sz w:val="18"/>
      <w:szCs w:val="18"/>
    </w:rPr>
  </w:style>
  <w:style w:type="paragraph" w:customStyle="1" w:styleId="660">
    <w:name w:val="三级无"/>
    <w:basedOn w:val="146"/>
    <w:qFormat/>
    <w:uiPriority w:val="99"/>
    <w:pPr>
      <w:jc w:val="left"/>
    </w:pPr>
    <w:rPr>
      <w:rFonts w:ascii="宋体" w:eastAsia="宋体"/>
      <w:szCs w:val="21"/>
    </w:rPr>
  </w:style>
  <w:style w:type="paragraph" w:customStyle="1" w:styleId="661">
    <w:name w:val="图的脚注"/>
    <w:next w:val="150"/>
    <w:qFormat/>
    <w:uiPriority w:val="99"/>
    <w:pPr>
      <w:widowControl w:val="0"/>
      <w:ind w:left="840" w:leftChars="200" w:hanging="420" w:hangingChars="200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paragraph" w:customStyle="1" w:styleId="662">
    <w:name w:val="参考文献"/>
    <w:basedOn w:val="1"/>
    <w:next w:val="150"/>
    <w:qFormat/>
    <w:uiPriority w:val="99"/>
    <w:pPr>
      <w:keepNext/>
      <w:pageBreakBefore/>
      <w:widowControl/>
      <w:shd w:val="clear" w:color="auto" w:fill="FFFFFF"/>
      <w:spacing w:before="640" w:after="200"/>
      <w:jc w:val="center"/>
      <w:outlineLvl w:val="0"/>
    </w:pPr>
    <w:rPr>
      <w:rFonts w:ascii="黑体" w:hAnsi="Times New Roman" w:eastAsia="黑体"/>
      <w:kern w:val="0"/>
      <w:szCs w:val="20"/>
    </w:rPr>
  </w:style>
  <w:style w:type="paragraph" w:customStyle="1" w:styleId="663">
    <w:name w:val="注×：（正文）"/>
    <w:qFormat/>
    <w:uiPriority w:val="99"/>
    <w:pPr>
      <w:numPr>
        <w:ilvl w:val="0"/>
        <w:numId w:val="10"/>
      </w:numPr>
      <w:jc w:val="both"/>
    </w:pPr>
    <w:rPr>
      <w:rFonts w:ascii="宋体" w:hAnsi="Times New Roman" w:eastAsia="宋体" w:cs="Times New Roman"/>
      <w:sz w:val="18"/>
      <w:szCs w:val="18"/>
      <w:lang w:val="en-US" w:eastAsia="zh-CN" w:bidi="ar-SA"/>
    </w:rPr>
  </w:style>
  <w:style w:type="paragraph" w:customStyle="1" w:styleId="664">
    <w:name w:val="五级无"/>
    <w:basedOn w:val="148"/>
    <w:qFormat/>
    <w:uiPriority w:val="99"/>
    <w:pPr>
      <w:numPr>
        <w:ilvl w:val="5"/>
        <w:numId w:val="5"/>
      </w:numPr>
      <w:jc w:val="left"/>
    </w:pPr>
    <w:rPr>
      <w:rFonts w:ascii="宋体" w:eastAsia="宋体"/>
      <w:szCs w:val="21"/>
    </w:rPr>
  </w:style>
  <w:style w:type="paragraph" w:customStyle="1" w:styleId="665">
    <w:name w:val="编号列项（三级）"/>
    <w:qFormat/>
    <w:uiPriority w:val="99"/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666">
    <w:name w:val="其他标准标志"/>
    <w:basedOn w:val="303"/>
    <w:qFormat/>
    <w:uiPriority w:val="99"/>
    <w:pPr>
      <w:framePr w:w="6101" w:h="1389" w:hSpace="181" w:vSpace="181" w:wrap="around" w:vAnchor="page" w:hAnchor="page" w:x="4673" w:y="942" w:anchorLock="1"/>
    </w:pPr>
    <w:rPr>
      <w:szCs w:val="96"/>
    </w:rPr>
  </w:style>
  <w:style w:type="paragraph" w:customStyle="1" w:styleId="667">
    <w:name w:val="封面标准名称2"/>
    <w:basedOn w:val="322"/>
    <w:qFormat/>
    <w:uiPriority w:val="99"/>
    <w:pPr>
      <w:framePr w:w="9639" w:h="6917" w:wrap="around" w:vAnchor="page" w:hAnchor="page" w:xAlign="center" w:y="4469" w:anchorLock="1"/>
      <w:spacing w:beforeLines="630"/>
      <w:textAlignment w:val="auto"/>
    </w:pPr>
  </w:style>
  <w:style w:type="paragraph" w:customStyle="1" w:styleId="668">
    <w:name w:val="二级无"/>
    <w:basedOn w:val="145"/>
    <w:qFormat/>
    <w:uiPriority w:val="99"/>
    <w:pPr>
      <w:ind w:left="851"/>
      <w:jc w:val="left"/>
    </w:pPr>
    <w:rPr>
      <w:rFonts w:ascii="宋体" w:eastAsia="宋体"/>
      <w:szCs w:val="21"/>
    </w:rPr>
  </w:style>
  <w:style w:type="paragraph" w:customStyle="1" w:styleId="669">
    <w:name w:val="示例×："/>
    <w:basedOn w:val="144"/>
    <w:qFormat/>
    <w:uiPriority w:val="99"/>
    <w:pPr>
      <w:spacing w:beforeLines="0" w:afterLines="0"/>
      <w:ind w:left="480" w:hanging="480"/>
      <w:outlineLvl w:val="9"/>
    </w:pPr>
    <w:rPr>
      <w:rFonts w:ascii="宋体" w:eastAsia="宋体"/>
      <w:sz w:val="18"/>
      <w:szCs w:val="18"/>
    </w:rPr>
  </w:style>
  <w:style w:type="paragraph" w:customStyle="1" w:styleId="670">
    <w:name w:val="列项◆（三级）"/>
    <w:basedOn w:val="1"/>
    <w:qFormat/>
    <w:uiPriority w:val="99"/>
    <w:pPr>
      <w:numPr>
        <w:ilvl w:val="2"/>
        <w:numId w:val="8"/>
      </w:numPr>
      <w:tabs>
        <w:tab w:val="left" w:pos="1678"/>
      </w:tabs>
    </w:pPr>
    <w:rPr>
      <w:rFonts w:ascii="宋体" w:hAnsi="Times New Roman"/>
      <w:szCs w:val="21"/>
    </w:rPr>
  </w:style>
  <w:style w:type="paragraph" w:customStyle="1" w:styleId="671">
    <w:name w:val="正文公式编号制表符"/>
    <w:basedOn w:val="150"/>
    <w:next w:val="150"/>
    <w:qFormat/>
    <w:uiPriority w:val="99"/>
    <w:pPr>
      <w:tabs>
        <w:tab w:val="center" w:pos="4201"/>
        <w:tab w:val="right" w:leader="dot" w:pos="9298"/>
      </w:tabs>
      <w:ind w:firstLine="0" w:firstLineChars="0"/>
    </w:pPr>
    <w:rPr>
      <w:rFonts w:hint="eastAsia"/>
    </w:rPr>
  </w:style>
  <w:style w:type="paragraph" w:customStyle="1" w:styleId="672">
    <w:name w:val="示例后文字"/>
    <w:basedOn w:val="150"/>
    <w:next w:val="150"/>
    <w:qFormat/>
    <w:uiPriority w:val="99"/>
    <w:pPr>
      <w:tabs>
        <w:tab w:val="center" w:pos="4201"/>
        <w:tab w:val="right" w:leader="dot" w:pos="9298"/>
      </w:tabs>
      <w:ind w:firstLine="360"/>
    </w:pPr>
    <w:rPr>
      <w:rFonts w:hint="eastAsia"/>
      <w:sz w:val="18"/>
    </w:rPr>
  </w:style>
  <w:style w:type="paragraph" w:customStyle="1" w:styleId="673">
    <w:name w:val="图标脚注说明"/>
    <w:basedOn w:val="150"/>
    <w:qFormat/>
    <w:uiPriority w:val="99"/>
    <w:pPr>
      <w:tabs>
        <w:tab w:val="center" w:pos="4201"/>
        <w:tab w:val="right" w:leader="dot" w:pos="9298"/>
      </w:tabs>
      <w:ind w:left="840" w:hanging="420" w:firstLineChars="0"/>
    </w:pPr>
    <w:rPr>
      <w:rFonts w:hint="eastAsia"/>
      <w:sz w:val="18"/>
      <w:szCs w:val="18"/>
    </w:rPr>
  </w:style>
  <w:style w:type="character" w:customStyle="1" w:styleId="674">
    <w:name w:val="2级 Char"/>
    <w:link w:val="675"/>
    <w:qFormat/>
    <w:locked/>
    <w:uiPriority w:val="0"/>
    <w:rPr>
      <w:rFonts w:cs="Calibri"/>
      <w:kern w:val="2"/>
      <w:sz w:val="32"/>
      <w:szCs w:val="32"/>
    </w:rPr>
  </w:style>
  <w:style w:type="paragraph" w:customStyle="1" w:styleId="675">
    <w:name w:val="2级"/>
    <w:basedOn w:val="1"/>
    <w:link w:val="674"/>
    <w:qFormat/>
    <w:uiPriority w:val="0"/>
    <w:pPr>
      <w:widowControl/>
      <w:spacing w:line="360" w:lineRule="auto"/>
      <w:jc w:val="left"/>
      <w:outlineLvl w:val="1"/>
    </w:pPr>
    <w:rPr>
      <w:rFonts w:cs="Calibri"/>
      <w:sz w:val="32"/>
      <w:szCs w:val="32"/>
    </w:rPr>
  </w:style>
  <w:style w:type="character" w:customStyle="1" w:styleId="676">
    <w:name w:val="4级标题 Char"/>
    <w:link w:val="677"/>
    <w:qFormat/>
    <w:locked/>
    <w:uiPriority w:val="99"/>
    <w:rPr>
      <w:rFonts w:ascii="宋体" w:hAnsi="宋体"/>
      <w:kern w:val="2"/>
      <w:sz w:val="24"/>
      <w:szCs w:val="24"/>
    </w:rPr>
  </w:style>
  <w:style w:type="paragraph" w:customStyle="1" w:styleId="677">
    <w:name w:val="4级标题"/>
    <w:basedOn w:val="1"/>
    <w:link w:val="676"/>
    <w:qFormat/>
    <w:uiPriority w:val="99"/>
    <w:pPr>
      <w:widowControl/>
      <w:numPr>
        <w:ilvl w:val="1"/>
        <w:numId w:val="11"/>
      </w:numPr>
      <w:spacing w:line="360" w:lineRule="auto"/>
      <w:ind w:left="0" w:firstLine="0"/>
      <w:jc w:val="left"/>
      <w:outlineLvl w:val="3"/>
    </w:pPr>
    <w:rPr>
      <w:rFonts w:ascii="宋体" w:hAnsi="宋体"/>
      <w:sz w:val="24"/>
      <w:szCs w:val="24"/>
    </w:rPr>
  </w:style>
  <w:style w:type="paragraph" w:customStyle="1" w:styleId="678">
    <w:name w:val="样式 小四 黑色 行距: 1.5 倍行距"/>
    <w:basedOn w:val="1"/>
    <w:qFormat/>
    <w:uiPriority w:val="99"/>
    <w:pPr>
      <w:widowControl/>
      <w:ind w:firstLine="640" w:firstLineChars="200"/>
      <w:jc w:val="left"/>
    </w:pPr>
    <w:rPr>
      <w:rFonts w:ascii="仿宋_GB2312" w:hAnsi="Times New Roman" w:eastAsia="仿宋_GB2312" w:cs="仿宋_GB2312"/>
      <w:sz w:val="32"/>
      <w:szCs w:val="32"/>
    </w:rPr>
  </w:style>
  <w:style w:type="paragraph" w:customStyle="1" w:styleId="679">
    <w:name w:val="reader-word-layer reader-word-s3-1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680">
    <w:name w:val="一级标题 Char"/>
    <w:link w:val="681"/>
    <w:qFormat/>
    <w:locked/>
    <w:uiPriority w:val="99"/>
    <w:rPr>
      <w:kern w:val="2"/>
      <w:sz w:val="32"/>
      <w:szCs w:val="32"/>
    </w:rPr>
  </w:style>
  <w:style w:type="paragraph" w:customStyle="1" w:styleId="681">
    <w:name w:val="一级标题"/>
    <w:basedOn w:val="117"/>
    <w:link w:val="680"/>
    <w:qFormat/>
    <w:uiPriority w:val="99"/>
    <w:pPr>
      <w:widowControl/>
      <w:ind w:left="640" w:hanging="640" w:hangingChars="200"/>
      <w:jc w:val="left"/>
      <w:outlineLvl w:val="0"/>
    </w:pPr>
    <w:rPr>
      <w:rFonts w:ascii="Calibri" w:hAnsi="Calibri"/>
      <w:color w:val="auto"/>
      <w:sz w:val="32"/>
      <w:szCs w:val="32"/>
    </w:rPr>
  </w:style>
  <w:style w:type="character" w:customStyle="1" w:styleId="682">
    <w:name w:val="一级 Char"/>
    <w:link w:val="683"/>
    <w:qFormat/>
    <w:locked/>
    <w:uiPriority w:val="99"/>
    <w:rPr>
      <w:b/>
      <w:kern w:val="2"/>
      <w:sz w:val="32"/>
      <w:szCs w:val="32"/>
    </w:rPr>
  </w:style>
  <w:style w:type="paragraph" w:customStyle="1" w:styleId="683">
    <w:name w:val="一级"/>
    <w:basedOn w:val="681"/>
    <w:link w:val="682"/>
    <w:qFormat/>
    <w:uiPriority w:val="99"/>
    <w:pPr>
      <w:ind w:left="643" w:hanging="643"/>
    </w:pPr>
    <w:rPr>
      <w:b/>
    </w:rPr>
  </w:style>
  <w:style w:type="character" w:customStyle="1" w:styleId="684">
    <w:name w:val="1级 Char"/>
    <w:link w:val="685"/>
    <w:qFormat/>
    <w:locked/>
    <w:uiPriority w:val="99"/>
    <w:rPr>
      <w:b/>
      <w:kern w:val="2"/>
      <w:sz w:val="32"/>
      <w:szCs w:val="32"/>
    </w:rPr>
  </w:style>
  <w:style w:type="paragraph" w:customStyle="1" w:styleId="685">
    <w:name w:val="1级"/>
    <w:basedOn w:val="683"/>
    <w:link w:val="684"/>
    <w:qFormat/>
    <w:uiPriority w:val="99"/>
    <w:pPr>
      <w:spacing w:line="360" w:lineRule="auto"/>
      <w:ind w:left="420" w:hanging="420" w:firstLineChars="0"/>
    </w:pPr>
  </w:style>
  <w:style w:type="character" w:customStyle="1" w:styleId="686">
    <w:name w:val="3级 Char"/>
    <w:link w:val="687"/>
    <w:qFormat/>
    <w:locked/>
    <w:uiPriority w:val="0"/>
    <w:rPr>
      <w:rFonts w:ascii="宋体" w:hAnsi="宋体"/>
      <w:kern w:val="2"/>
      <w:sz w:val="24"/>
      <w:szCs w:val="24"/>
    </w:rPr>
  </w:style>
  <w:style w:type="paragraph" w:customStyle="1" w:styleId="687">
    <w:name w:val="3级"/>
    <w:basedOn w:val="117"/>
    <w:link w:val="686"/>
    <w:qFormat/>
    <w:uiPriority w:val="0"/>
    <w:pPr>
      <w:widowControl/>
      <w:spacing w:line="360" w:lineRule="auto"/>
      <w:ind w:firstLine="0" w:firstLineChars="0"/>
      <w:jc w:val="left"/>
      <w:outlineLvl w:val="2"/>
    </w:pPr>
    <w:rPr>
      <w:rFonts w:ascii="宋体" w:hAnsi="宋体"/>
      <w:color w:val="auto"/>
      <w:szCs w:val="24"/>
    </w:rPr>
  </w:style>
  <w:style w:type="character" w:customStyle="1" w:styleId="688">
    <w:name w:val="4级 Char"/>
    <w:link w:val="689"/>
    <w:qFormat/>
    <w:locked/>
    <w:uiPriority w:val="0"/>
    <w:rPr>
      <w:rFonts w:ascii="宋体" w:hAnsi="宋体"/>
      <w:kern w:val="2"/>
      <w:sz w:val="24"/>
      <w:szCs w:val="24"/>
    </w:rPr>
  </w:style>
  <w:style w:type="paragraph" w:customStyle="1" w:styleId="689">
    <w:name w:val="4级"/>
    <w:basedOn w:val="677"/>
    <w:link w:val="688"/>
    <w:qFormat/>
    <w:uiPriority w:val="0"/>
    <w:pPr>
      <w:numPr>
        <w:ilvl w:val="0"/>
        <w:numId w:val="0"/>
      </w:numPr>
    </w:pPr>
  </w:style>
  <w:style w:type="character" w:customStyle="1" w:styleId="690">
    <w:name w:val="图 Char"/>
    <w:link w:val="691"/>
    <w:qFormat/>
    <w:locked/>
    <w:uiPriority w:val="0"/>
    <w:rPr>
      <w:rFonts w:ascii="黑体" w:hAnsi="黑体" w:eastAsia="黑体"/>
      <w:kern w:val="2"/>
      <w:sz w:val="24"/>
      <w:szCs w:val="24"/>
    </w:rPr>
  </w:style>
  <w:style w:type="paragraph" w:customStyle="1" w:styleId="691">
    <w:name w:val="图"/>
    <w:basedOn w:val="1"/>
    <w:link w:val="690"/>
    <w:qFormat/>
    <w:uiPriority w:val="0"/>
    <w:pPr>
      <w:widowControl/>
      <w:spacing w:line="360" w:lineRule="auto"/>
      <w:jc w:val="center"/>
    </w:pPr>
    <w:rPr>
      <w:rFonts w:ascii="黑体" w:hAnsi="黑体" w:eastAsia="黑体"/>
      <w:sz w:val="24"/>
      <w:szCs w:val="24"/>
    </w:rPr>
  </w:style>
  <w:style w:type="character" w:customStyle="1" w:styleId="692">
    <w:name w:val="5级 Char"/>
    <w:link w:val="693"/>
    <w:qFormat/>
    <w:locked/>
    <w:uiPriority w:val="99"/>
    <w:rPr>
      <w:rFonts w:ascii="宋体" w:hAnsi="宋体"/>
      <w:kern w:val="2"/>
      <w:sz w:val="24"/>
      <w:szCs w:val="24"/>
    </w:rPr>
  </w:style>
  <w:style w:type="paragraph" w:customStyle="1" w:styleId="693">
    <w:name w:val="5级"/>
    <w:basedOn w:val="117"/>
    <w:link w:val="692"/>
    <w:qFormat/>
    <w:uiPriority w:val="99"/>
    <w:pPr>
      <w:widowControl/>
      <w:numPr>
        <w:ilvl w:val="0"/>
        <w:numId w:val="12"/>
      </w:numPr>
      <w:spacing w:line="360" w:lineRule="auto"/>
      <w:ind w:right="100" w:rightChars="100" w:firstLine="0" w:firstLineChars="0"/>
      <w:jc w:val="left"/>
      <w:outlineLvl w:val="4"/>
    </w:pPr>
    <w:rPr>
      <w:rFonts w:ascii="宋体" w:hAnsi="宋体"/>
      <w:color w:val="auto"/>
      <w:szCs w:val="24"/>
    </w:rPr>
  </w:style>
  <w:style w:type="paragraph" w:customStyle="1" w:styleId="694">
    <w:name w:val="段落内容"/>
    <w:basedOn w:val="1"/>
    <w:qFormat/>
    <w:uiPriority w:val="99"/>
    <w:pPr>
      <w:widowControl/>
      <w:snapToGrid w:val="0"/>
      <w:spacing w:line="440" w:lineRule="atLeast"/>
      <w:ind w:firstLine="200" w:firstLineChars="200"/>
      <w:jc w:val="left"/>
    </w:pPr>
    <w:rPr>
      <w:rFonts w:ascii="Times New Roman" w:hAnsi="Times New Roman"/>
      <w:sz w:val="28"/>
      <w:szCs w:val="20"/>
    </w:rPr>
  </w:style>
  <w:style w:type="character" w:customStyle="1" w:styleId="695">
    <w:name w:val="_正文段落 Char"/>
    <w:link w:val="696"/>
    <w:qFormat/>
    <w:locked/>
    <w:uiPriority w:val="0"/>
    <w:rPr>
      <w:rFonts w:ascii="宋体" w:hAnsi="Courier New"/>
      <w:sz w:val="24"/>
      <w:szCs w:val="32"/>
    </w:rPr>
  </w:style>
  <w:style w:type="paragraph" w:customStyle="1" w:styleId="696">
    <w:name w:val="_正文段落"/>
    <w:basedOn w:val="31"/>
    <w:link w:val="695"/>
    <w:qFormat/>
    <w:uiPriority w:val="0"/>
    <w:pPr>
      <w:widowControl/>
      <w:spacing w:beforeLines="15" w:line="360" w:lineRule="auto"/>
      <w:ind w:firstLine="200" w:firstLineChars="200"/>
      <w:jc w:val="left"/>
    </w:pPr>
    <w:rPr>
      <w:kern w:val="0"/>
      <w:sz w:val="24"/>
      <w:szCs w:val="32"/>
    </w:rPr>
  </w:style>
  <w:style w:type="character" w:customStyle="1" w:styleId="697">
    <w:name w:val="图表标签 字符"/>
    <w:link w:val="698"/>
    <w:qFormat/>
    <w:locked/>
    <w:uiPriority w:val="0"/>
    <w:rPr>
      <w:rFonts w:ascii="Cambria" w:hAnsi="Cambria"/>
      <w:caps/>
      <w:spacing w:val="10"/>
      <w:sz w:val="24"/>
      <w:szCs w:val="21"/>
      <w:lang w:bidi="en-US"/>
    </w:rPr>
  </w:style>
  <w:style w:type="paragraph" w:customStyle="1" w:styleId="698">
    <w:name w:val="图表标签"/>
    <w:basedOn w:val="19"/>
    <w:link w:val="697"/>
    <w:qFormat/>
    <w:uiPriority w:val="0"/>
    <w:pPr>
      <w:widowControl/>
      <w:suppressLineNumbers w:val="0"/>
      <w:suppressAutoHyphens w:val="0"/>
      <w:spacing w:before="0" w:after="200" w:line="252" w:lineRule="auto"/>
      <w:jc w:val="center"/>
    </w:pPr>
    <w:rPr>
      <w:rFonts w:ascii="Cambria" w:hAnsi="Cambria" w:cs="Times New Roman"/>
      <w:i w:val="0"/>
      <w:iCs w:val="0"/>
      <w:caps/>
      <w:color w:val="auto"/>
      <w:spacing w:val="10"/>
      <w:kern w:val="0"/>
      <w:szCs w:val="21"/>
      <w:lang w:eastAsia="zh-CN" w:bidi="en-US"/>
    </w:rPr>
  </w:style>
  <w:style w:type="paragraph" w:customStyle="1" w:styleId="699">
    <w:name w:val="封面标准文稿类别2"/>
    <w:basedOn w:val="295"/>
    <w:qFormat/>
    <w:uiPriority w:val="99"/>
    <w:pPr>
      <w:framePr w:w="9639" w:h="6917" w:wrap="around" w:vAnchor="page" w:hAnchor="page" w:xAlign="center" w:y="4469" w:anchorLock="1"/>
      <w:tabs>
        <w:tab w:val="clear" w:pos="900"/>
      </w:tabs>
      <w:suppressAutoHyphens w:val="0"/>
      <w:spacing w:after="160" w:line="240" w:lineRule="auto"/>
      <w:ind w:left="0" w:firstLine="0"/>
    </w:pPr>
    <w:rPr>
      <w:rFonts w:hAnsi="Times New Roman"/>
      <w:szCs w:val="28"/>
      <w:lang w:eastAsia="zh-CN"/>
    </w:rPr>
  </w:style>
  <w:style w:type="paragraph" w:customStyle="1" w:styleId="700">
    <w:name w:val="封面标准文稿编辑信息2"/>
    <w:basedOn w:val="320"/>
    <w:qFormat/>
    <w:uiPriority w:val="99"/>
    <w:pPr>
      <w:framePr w:w="9639" w:h="6917" w:wrap="around" w:vAnchor="page" w:hAnchor="page" w:xAlign="center" w:y="4469" w:anchorLock="1"/>
      <w:widowControl w:val="0"/>
      <w:spacing w:after="160"/>
    </w:pPr>
    <w:rPr>
      <w:szCs w:val="28"/>
    </w:rPr>
  </w:style>
  <w:style w:type="paragraph" w:customStyle="1" w:styleId="701">
    <w:name w:val="封面一致性程度标识2"/>
    <w:basedOn w:val="302"/>
    <w:qFormat/>
    <w:uiPriority w:val="99"/>
    <w:pPr>
      <w:framePr w:w="9639" w:h="6917" w:wrap="around" w:vAnchor="page" w:hAnchor="page" w:xAlign="center" w:y="4469" w:anchorLock="1"/>
      <w:widowControl w:val="0"/>
      <w:tabs>
        <w:tab w:val="clear" w:pos="420"/>
      </w:tabs>
      <w:ind w:left="0" w:firstLine="0"/>
    </w:pPr>
    <w:rPr>
      <w:szCs w:val="28"/>
    </w:rPr>
  </w:style>
  <w:style w:type="paragraph" w:customStyle="1" w:styleId="702">
    <w:name w:val="注：（正文）"/>
    <w:basedOn w:val="333"/>
    <w:next w:val="150"/>
    <w:qFormat/>
    <w:uiPriority w:val="99"/>
    <w:pPr>
      <w:numPr>
        <w:ilvl w:val="0"/>
        <w:numId w:val="13"/>
      </w:numPr>
    </w:pPr>
    <w:rPr>
      <w:szCs w:val="18"/>
    </w:rPr>
  </w:style>
  <w:style w:type="paragraph" w:customStyle="1" w:styleId="703">
    <w:name w:val="其他实施日期"/>
    <w:basedOn w:val="331"/>
    <w:qFormat/>
    <w:uiPriority w:val="99"/>
    <w:pPr>
      <w:framePr w:w="3997" w:h="471" w:vSpace="181" w:wrap="around" w:vAnchor="page" w:hAnchor="text" w:x="7089" w:y="14097" w:anchorLock="1"/>
    </w:pPr>
  </w:style>
  <w:style w:type="character" w:customStyle="1" w:styleId="704">
    <w:name w:val="标题 1 字符1"/>
    <w:basedOn w:val="58"/>
    <w:qFormat/>
    <w:uiPriority w:val="0"/>
    <w:rPr>
      <w:b/>
      <w:bCs/>
      <w:kern w:val="44"/>
      <w:sz w:val="44"/>
      <w:szCs w:val="44"/>
    </w:rPr>
  </w:style>
  <w:style w:type="character" w:customStyle="1" w:styleId="705">
    <w:name w:val="标题 2 字符1"/>
    <w:basedOn w:val="58"/>
    <w:semiHidden/>
    <w:qFormat/>
    <w:uiPriority w:val="0"/>
    <w:rPr>
      <w:rFonts w:hint="eastAsia"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706">
    <w:name w:val="标题 3 字符1"/>
    <w:basedOn w:val="58"/>
    <w:semiHidden/>
    <w:qFormat/>
    <w:uiPriority w:val="9"/>
    <w:rPr>
      <w:b/>
      <w:bCs/>
      <w:kern w:val="2"/>
      <w:sz w:val="32"/>
      <w:szCs w:val="32"/>
    </w:rPr>
  </w:style>
  <w:style w:type="character" w:customStyle="1" w:styleId="707">
    <w:name w:val="标题 4 字符1"/>
    <w:basedOn w:val="58"/>
    <w:semiHidden/>
    <w:qFormat/>
    <w:uiPriority w:val="9"/>
    <w:rPr>
      <w:rFonts w:hint="eastAsia"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708">
    <w:name w:val="标题 5 字符1"/>
    <w:basedOn w:val="58"/>
    <w:semiHidden/>
    <w:qFormat/>
    <w:uiPriority w:val="9"/>
    <w:rPr>
      <w:b/>
      <w:bCs/>
      <w:kern w:val="2"/>
      <w:sz w:val="28"/>
      <w:szCs w:val="28"/>
    </w:rPr>
  </w:style>
  <w:style w:type="character" w:customStyle="1" w:styleId="709">
    <w:name w:val="标题 6 字符1"/>
    <w:basedOn w:val="58"/>
    <w:semiHidden/>
    <w:qFormat/>
    <w:uiPriority w:val="9"/>
    <w:rPr>
      <w:rFonts w:hint="eastAsia"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710">
    <w:name w:val="标题 7 字符1"/>
    <w:basedOn w:val="58"/>
    <w:semiHidden/>
    <w:qFormat/>
    <w:uiPriority w:val="9"/>
    <w:rPr>
      <w:b/>
      <w:bCs/>
      <w:kern w:val="2"/>
      <w:sz w:val="24"/>
      <w:szCs w:val="24"/>
    </w:rPr>
  </w:style>
  <w:style w:type="character" w:customStyle="1" w:styleId="711">
    <w:name w:val="标题 8 字符1"/>
    <w:basedOn w:val="58"/>
    <w:semiHidden/>
    <w:qFormat/>
    <w:uiPriority w:val="0"/>
    <w:rPr>
      <w:rFonts w:hint="eastAsia" w:asciiTheme="majorHAnsi" w:hAnsiTheme="majorHAnsi" w:eastAsiaTheme="majorEastAsia" w:cstheme="majorBidi"/>
      <w:kern w:val="2"/>
      <w:sz w:val="24"/>
      <w:szCs w:val="24"/>
    </w:rPr>
  </w:style>
  <w:style w:type="character" w:customStyle="1" w:styleId="712">
    <w:name w:val="标题 9 字符1"/>
    <w:basedOn w:val="58"/>
    <w:semiHidden/>
    <w:qFormat/>
    <w:uiPriority w:val="0"/>
    <w:rPr>
      <w:rFonts w:hint="eastAsia" w:asciiTheme="majorHAnsi" w:hAnsiTheme="majorHAnsi" w:eastAsiaTheme="majorEastAsia" w:cstheme="majorBidi"/>
      <w:kern w:val="2"/>
      <w:sz w:val="21"/>
      <w:szCs w:val="21"/>
    </w:rPr>
  </w:style>
  <w:style w:type="character" w:customStyle="1" w:styleId="713">
    <w:name w:val="文档结构图 字符1"/>
    <w:basedOn w:val="58"/>
    <w:semiHidden/>
    <w:qFormat/>
    <w:uiPriority w:val="99"/>
    <w:rPr>
      <w:rFonts w:hint="eastAsia" w:ascii="Microsoft YaHei UI" w:hAnsi="Microsoft YaHei UI" w:eastAsia="Microsoft YaHei UI"/>
      <w:kern w:val="2"/>
      <w:sz w:val="18"/>
      <w:szCs w:val="18"/>
    </w:rPr>
  </w:style>
  <w:style w:type="character" w:customStyle="1" w:styleId="714">
    <w:name w:val="指导：正文（首行缩进，蓝色） Char"/>
    <w:qFormat/>
    <w:uiPriority w:val="0"/>
    <w:rPr>
      <w:rFonts w:hint="default" w:ascii="Arial" w:hAnsi="Arial" w:eastAsia="宋体" w:cs="Arial"/>
      <w:color w:val="0000FF"/>
      <w:kern w:val="2"/>
      <w:sz w:val="21"/>
      <w:szCs w:val="21"/>
      <w:lang w:val="en-US" w:eastAsia="zh-CN" w:bidi="ar-SA"/>
    </w:rPr>
  </w:style>
  <w:style w:type="character" w:customStyle="1" w:styleId="715">
    <w:name w:val="正文文本 字符1"/>
    <w:basedOn w:val="58"/>
    <w:semiHidden/>
    <w:qFormat/>
    <w:uiPriority w:val="0"/>
    <w:rPr>
      <w:kern w:val="2"/>
      <w:sz w:val="21"/>
      <w:szCs w:val="24"/>
    </w:rPr>
  </w:style>
  <w:style w:type="character" w:customStyle="1" w:styleId="716">
    <w:name w:val="正文文本 2 字符1"/>
    <w:basedOn w:val="58"/>
    <w:semiHidden/>
    <w:qFormat/>
    <w:uiPriority w:val="0"/>
    <w:rPr>
      <w:kern w:val="2"/>
      <w:sz w:val="21"/>
      <w:szCs w:val="24"/>
    </w:rPr>
  </w:style>
  <w:style w:type="character" w:customStyle="1" w:styleId="717">
    <w:name w:val="页脚 字符1"/>
    <w:basedOn w:val="58"/>
    <w:semiHidden/>
    <w:qFormat/>
    <w:uiPriority w:val="99"/>
    <w:rPr>
      <w:kern w:val="2"/>
      <w:sz w:val="18"/>
      <w:szCs w:val="18"/>
    </w:rPr>
  </w:style>
  <w:style w:type="character" w:customStyle="1" w:styleId="718">
    <w:name w:val="未处理的提及1"/>
    <w:basedOn w:val="58"/>
    <w:semiHidden/>
    <w:qFormat/>
    <w:uiPriority w:val="99"/>
    <w:rPr>
      <w:color w:val="605E5C"/>
      <w:shd w:val="clear" w:color="auto" w:fill="E1DFDD"/>
    </w:rPr>
  </w:style>
  <w:style w:type="character" w:customStyle="1" w:styleId="719">
    <w:name w:val="op_dict3_font24"/>
    <w:basedOn w:val="58"/>
    <w:qFormat/>
    <w:uiPriority w:val="0"/>
  </w:style>
  <w:style w:type="character" w:customStyle="1" w:styleId="720">
    <w:name w:val="objectbox"/>
    <w:basedOn w:val="58"/>
    <w:qFormat/>
    <w:uiPriority w:val="0"/>
  </w:style>
  <w:style w:type="character" w:customStyle="1" w:styleId="721">
    <w:name w:val="批注文字 字符1"/>
    <w:basedOn w:val="58"/>
    <w:qFormat/>
    <w:uiPriority w:val="0"/>
  </w:style>
  <w:style w:type="character" w:customStyle="1" w:styleId="722">
    <w:name w:val="批注主题 字符1"/>
    <w:basedOn w:val="721"/>
    <w:qFormat/>
    <w:uiPriority w:val="0"/>
    <w:rPr>
      <w:b/>
      <w:bCs/>
    </w:rPr>
  </w:style>
  <w:style w:type="paragraph" w:customStyle="1" w:styleId="723">
    <w:name w:val="z-窗体顶端2"/>
    <w:basedOn w:val="1"/>
    <w:next w:val="1"/>
    <w:link w:val="724"/>
    <w:unhideWhenUsed/>
    <w:qFormat/>
    <w:uiPriority w:val="99"/>
    <w:pPr>
      <w:pBdr>
        <w:bottom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724">
    <w:name w:val="z-窗体顶端 Char"/>
    <w:basedOn w:val="58"/>
    <w:link w:val="723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character" w:customStyle="1" w:styleId="725">
    <w:name w:val="z-窗体顶端 字符1"/>
    <w:basedOn w:val="58"/>
    <w:semiHidden/>
    <w:qFormat/>
    <w:uiPriority w:val="99"/>
    <w:rPr>
      <w:rFonts w:hint="default" w:ascii="Arial" w:hAnsi="Arial" w:cs="Arial"/>
      <w:vanish/>
      <w:kern w:val="2"/>
      <w:sz w:val="16"/>
      <w:szCs w:val="16"/>
    </w:rPr>
  </w:style>
  <w:style w:type="paragraph" w:customStyle="1" w:styleId="726">
    <w:name w:val="z-窗体底端2"/>
    <w:basedOn w:val="1"/>
    <w:next w:val="1"/>
    <w:link w:val="727"/>
    <w:unhideWhenUsed/>
    <w:qFormat/>
    <w:uiPriority w:val="99"/>
    <w:pPr>
      <w:pBdr>
        <w:top w:val="single" w:color="auto" w:sz="6" w:space="1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727">
    <w:name w:val="z-窗体底端 Char"/>
    <w:basedOn w:val="58"/>
    <w:link w:val="726"/>
    <w:semiHidden/>
    <w:qFormat/>
    <w:uiPriority w:val="99"/>
    <w:rPr>
      <w:rFonts w:ascii="Arial" w:hAnsi="Arial" w:cs="Arial"/>
      <w:vanish/>
      <w:kern w:val="2"/>
      <w:sz w:val="16"/>
      <w:szCs w:val="16"/>
    </w:rPr>
  </w:style>
  <w:style w:type="character" w:customStyle="1" w:styleId="728">
    <w:name w:val="z-窗体底端 字符1"/>
    <w:basedOn w:val="58"/>
    <w:semiHidden/>
    <w:qFormat/>
    <w:uiPriority w:val="99"/>
    <w:rPr>
      <w:rFonts w:hint="default" w:ascii="Arial" w:hAnsi="Arial" w:cs="Arial"/>
      <w:vanish/>
      <w:kern w:val="2"/>
      <w:sz w:val="16"/>
      <w:szCs w:val="16"/>
    </w:rPr>
  </w:style>
  <w:style w:type="character" w:customStyle="1" w:styleId="729">
    <w:name w:val="未处理的提及2"/>
    <w:basedOn w:val="58"/>
    <w:semiHidden/>
    <w:qFormat/>
    <w:uiPriority w:val="99"/>
    <w:rPr>
      <w:color w:val="605E5C"/>
      <w:shd w:val="clear" w:color="auto" w:fill="E1DFDD"/>
    </w:rPr>
  </w:style>
  <w:style w:type="character" w:customStyle="1" w:styleId="730">
    <w:name w:val="未处理的提及3"/>
    <w:basedOn w:val="58"/>
    <w:semiHidden/>
    <w:qFormat/>
    <w:uiPriority w:val="99"/>
    <w:rPr>
      <w:color w:val="605E5C"/>
      <w:shd w:val="clear" w:color="auto" w:fill="E1DFDD"/>
    </w:rPr>
  </w:style>
  <w:style w:type="table" w:customStyle="1" w:styleId="731">
    <w:name w:val="TableGrid"/>
    <w:qFormat/>
    <w:uiPriority w:val="0"/>
    <w:rPr>
      <w:rFonts w:ascii="DengXian" w:hAnsi="DengXian" w:eastAsia="DengXian" w:cs="Calibr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32">
    <w:name w:val="附录一级无"/>
    <w:basedOn w:val="328"/>
    <w:qFormat/>
    <w:uiPriority w:val="99"/>
    <w:pPr>
      <w:spacing w:beforeLines="0" w:afterLines="0"/>
      <w:textAlignment w:val="auto"/>
    </w:pPr>
    <w:rPr>
      <w:rFonts w:ascii="宋体" w:eastAsia="宋体"/>
      <w:szCs w:val="21"/>
    </w:rPr>
  </w:style>
  <w:style w:type="paragraph" w:customStyle="1" w:styleId="733">
    <w:name w:val="附录二级无"/>
    <w:basedOn w:val="327"/>
    <w:qFormat/>
    <w:uiPriority w:val="99"/>
    <w:pPr>
      <w:spacing w:beforeLines="0" w:afterLines="0"/>
      <w:textAlignment w:val="auto"/>
    </w:pPr>
    <w:rPr>
      <w:rFonts w:ascii="宋体" w:eastAsia="宋体"/>
      <w:szCs w:val="21"/>
    </w:rPr>
  </w:style>
  <w:style w:type="paragraph" w:customStyle="1" w:styleId="734">
    <w:name w:val="附录三级无"/>
    <w:basedOn w:val="326"/>
    <w:qFormat/>
    <w:uiPriority w:val="99"/>
    <w:pPr>
      <w:spacing w:beforeLines="0" w:afterLines="0"/>
      <w:textAlignment w:val="auto"/>
    </w:pPr>
    <w:rPr>
      <w:rFonts w:ascii="宋体" w:eastAsia="宋体"/>
      <w:szCs w:val="21"/>
    </w:rPr>
  </w:style>
  <w:style w:type="paragraph" w:customStyle="1" w:styleId="735">
    <w:name w:val="附录四级无"/>
    <w:basedOn w:val="325"/>
    <w:qFormat/>
    <w:uiPriority w:val="99"/>
    <w:pPr>
      <w:spacing w:beforeLines="0" w:afterLines="0"/>
      <w:textAlignment w:val="auto"/>
    </w:pPr>
    <w:rPr>
      <w:rFonts w:ascii="宋体" w:eastAsia="宋体"/>
      <w:szCs w:val="21"/>
    </w:rPr>
  </w:style>
  <w:style w:type="paragraph" w:customStyle="1" w:styleId="736">
    <w:name w:val="附录五级无"/>
    <w:basedOn w:val="324"/>
    <w:qFormat/>
    <w:uiPriority w:val="99"/>
    <w:pPr>
      <w:spacing w:beforeLines="0" w:afterLines="0"/>
      <w:textAlignment w:val="auto"/>
    </w:pPr>
    <w:rPr>
      <w:rFonts w:ascii="宋体" w:eastAsia="宋体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dmin2/Library/Containers/com.kingsoft.wpsoffice.mac/Data/D:\Wonders\&#27169;&#26495;&#32032;&#26448;\Word&#27169;&#26495;\&#31456;&#33410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D:\Wonders\模板素材\Word模板\章节模板.dot</Template>
  <Company>Microsoft</Company>
  <Pages>6</Pages>
  <Words>123</Words>
  <Characters>707</Characters>
  <Lines>5</Lines>
  <Paragraphs>1</Paragraphs>
  <TotalTime>0</TotalTime>
  <ScaleCrop>false</ScaleCrop>
  <LinksUpToDate>false</LinksUpToDate>
  <CharactersWithSpaces>829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2020-06-15T13:11:00Z</dcterms:created>
  <dc:creator>NickyWork</dc:creator>
  <cp:lastModifiedBy>admin2</cp:lastModifiedBy>
  <cp:lastPrinted>2017-07-13T14:49:00Z</cp:lastPrinted>
  <dcterms:modified xsi:type="dcterms:W3CDTF">2020-06-15T14:33:03Z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2052-1.9.0.2959</vt:lpwstr>
  </property>
</Properties>
</file>